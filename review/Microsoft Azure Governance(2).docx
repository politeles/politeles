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7CF122" w14:textId="77777777" w:rsidR="00C70BBB" w:rsidRDefault="00C70BBB" w:rsidP="00B62382">
      <w:pPr>
        <w:rPr>
          <w:b/>
        </w:rPr>
      </w:pPr>
      <w:bookmarkStart w:id="0" w:name="_Toc392842809"/>
      <w:bookmarkStart w:id="1" w:name="_Toc450926399"/>
    </w:p>
    <w:p w14:paraId="317CF123" w14:textId="77777777" w:rsidR="00C70BBB" w:rsidRDefault="00C70BBB" w:rsidP="00B62382">
      <w:pPr>
        <w:rPr>
          <w:b/>
        </w:rPr>
      </w:pPr>
    </w:p>
    <w:p w14:paraId="317CF124" w14:textId="77777777" w:rsidR="00C70BBB" w:rsidRDefault="00C70BBB" w:rsidP="00B62382">
      <w:pPr>
        <w:rPr>
          <w:b/>
        </w:rPr>
      </w:pPr>
    </w:p>
    <w:p w14:paraId="317CF125" w14:textId="77777777" w:rsidR="00C70BBB" w:rsidRDefault="00C70BBB" w:rsidP="00B62382">
      <w:pPr>
        <w:rPr>
          <w:b/>
        </w:rPr>
      </w:pPr>
    </w:p>
    <w:p w14:paraId="317CF126" w14:textId="77777777" w:rsidR="00C70BBB" w:rsidRDefault="00C70BBB" w:rsidP="00B62382">
      <w:pPr>
        <w:rPr>
          <w:b/>
        </w:rPr>
      </w:pPr>
    </w:p>
    <w:p w14:paraId="317CF127" w14:textId="77777777" w:rsidR="00C70BBB" w:rsidRPr="00C70BBB" w:rsidRDefault="003D5ABD" w:rsidP="00C70BBB">
      <w:pPr>
        <w:pStyle w:val="Title"/>
      </w:pPr>
      <w:r>
        <w:t>Microsoft Azure Governance</w:t>
      </w:r>
    </w:p>
    <w:p w14:paraId="317CF128" w14:textId="77777777" w:rsidR="00C70BBB" w:rsidRPr="00C70BBB" w:rsidRDefault="00C70BBB" w:rsidP="00C70BBB">
      <w:pPr>
        <w:pStyle w:val="Subtitle"/>
        <w:sectPr w:rsidR="00C70BBB" w:rsidRPr="00C70BBB" w:rsidSect="00726E07">
          <w:headerReference w:type="default" r:id="rId11"/>
          <w:footerReference w:type="default" r:id="rId12"/>
          <w:pgSz w:w="11906" w:h="16838"/>
          <w:pgMar w:top="1440" w:right="1440" w:bottom="1440" w:left="1440" w:header="708" w:footer="708" w:gutter="0"/>
          <w:cols w:space="708"/>
          <w:titlePg/>
          <w:docGrid w:linePitch="360"/>
        </w:sectPr>
      </w:pPr>
      <w:r w:rsidRPr="00C70BBB">
        <w:rPr>
          <w:noProof/>
          <w:lang w:eastAsia="en-GB"/>
        </w:rPr>
        <mc:AlternateContent>
          <mc:Choice Requires="wpg">
            <w:drawing>
              <wp:anchor distT="0" distB="0" distL="114300" distR="114300" simplePos="0" relativeHeight="251660800" behindDoc="1" locked="1" layoutInCell="1" allowOverlap="1" wp14:anchorId="317CF2A3" wp14:editId="317CF2A4">
                <wp:simplePos x="0" y="0"/>
                <wp:positionH relativeFrom="column">
                  <wp:posOffset>-191135</wp:posOffset>
                </wp:positionH>
                <wp:positionV relativeFrom="page">
                  <wp:posOffset>732155</wp:posOffset>
                </wp:positionV>
                <wp:extent cx="6372860" cy="9583420"/>
                <wp:effectExtent l="0" t="0" r="8890" b="0"/>
                <wp:wrapNone/>
                <wp:docPr id="23"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860" cy="9583420"/>
                          <a:chOff x="899" y="913"/>
                          <a:chExt cx="10036" cy="15092"/>
                        </a:xfrm>
                      </wpg:grpSpPr>
                      <pic:pic xmlns:pic="http://schemas.openxmlformats.org/drawingml/2006/picture">
                        <pic:nvPicPr>
                          <pic:cNvPr id="24" name="Picture 18" descr="Glob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210" y="10019"/>
                            <a:ext cx="4725" cy="4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Text Box 19"/>
                        <wps:cNvSpPr txBox="1">
                          <a:spLocks noChangeArrowheads="1"/>
                        </wps:cNvSpPr>
                        <wps:spPr bwMode="auto">
                          <a:xfrm>
                            <a:off x="2400" y="15255"/>
                            <a:ext cx="7425" cy="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7CF2C7" w14:textId="77777777" w:rsidR="00B3010C" w:rsidRPr="00901C39" w:rsidRDefault="00B3010C" w:rsidP="00D217BF">
                              <w:pPr>
                                <w:pStyle w:val="NGAWebAddressCover"/>
                              </w:pPr>
                              <w:r w:rsidRPr="00901C39">
                                <w:t>www.ngahr.com</w:t>
                              </w:r>
                            </w:p>
                          </w:txbxContent>
                        </wps:txbx>
                        <wps:bodyPr rot="0" vert="horz" wrap="square" lIns="91440" tIns="45720" rIns="91440" bIns="45720" anchor="t" anchorCtr="0" upright="1">
                          <a:noAutofit/>
                        </wps:bodyPr>
                      </wps:wsp>
                      <pic:pic xmlns:pic="http://schemas.openxmlformats.org/drawingml/2006/picture">
                        <pic:nvPicPr>
                          <pic:cNvPr id="26" name="Picture 22" descr="Momentum_Bar_Letter_17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022" y="3107"/>
                            <a:ext cx="9793"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4" descr="logo_300dpi_45m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899" y="913"/>
                            <a:ext cx="2865" cy="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17CF2A3" id="Group 30" o:spid="_x0000_s1026" style="position:absolute;margin-left:-15.05pt;margin-top:57.65pt;width:501.8pt;height:754.6pt;z-index:-251655680;mso-position-vertical-relative:page" coordorigin="899,913" coordsize="10036,150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alt="Globe" style="position:absolute;left:6210;top:10019;width:4725;height:4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">
                  <v:imagedata r:id="rId16" o:title="Globe"/>
                </v:shape>
                <v:shapetype id="_x0000_t202" coordsize="21600,21600" o:spt="202" path="m,l,21600r21600,l21600,xe">
                  <v:stroke joinstyle="miter"/>
                  <v:path gradientshapeok="t" o:connecttype="rect"/>
                </v:shapetype>
                <v:shape id="Text Box 19" o:spid="_x0000_s1028" type="#_x0000_t202" style="position:absolute;left:2400;top:15255;width:7425;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317CF2C7" w14:textId="77777777" w:rsidR="00B3010C" w:rsidRPr="00901C39" w:rsidRDefault="00B3010C" w:rsidP="00D217BF">
                        <w:pPr>
                          <w:pStyle w:val="NGAWebAddressCover"/>
                        </w:pPr>
                        <w:r w:rsidRPr="00901C39">
                          <w:t>www.ngahr.com</w:t>
                        </w:r>
                      </w:p>
                    </w:txbxContent>
                  </v:textbox>
                </v:shape>
                <v:shape id="Picture 22" o:spid="_x0000_s1029" type="#_x0000_t75" alt="Momentum_Bar_Letter_177" style="position:absolute;left:1022;top:3107;width:9793;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">
                  <v:imagedata r:id="rId17" o:title="Momentum_Bar_Letter_177"/>
                </v:shape>
                <v:shape id="Picture 24" o:spid="_x0000_s1030" type="#_x0000_t75" alt="logo_300dpi_45mm" style="position:absolute;left:899;top:913;width:2865;height:1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">
                  <v:imagedata r:id="rId18" o:title="logo_300dpi_45mm"/>
                </v:shape>
                <w10:wrap anchory="page"/>
                <w10:anchorlock/>
              </v:group>
            </w:pict>
          </mc:Fallback>
        </mc:AlternateContent>
      </w:r>
    </w:p>
    <w:p w14:paraId="317CF129" w14:textId="77777777" w:rsidR="00901C39" w:rsidRPr="002B65A6" w:rsidRDefault="00901C39" w:rsidP="00C97BA8">
      <w:pPr>
        <w:pStyle w:val="DocumentControlHeading"/>
      </w:pPr>
      <w:bookmarkStart w:id="2" w:name="_Toc482175176"/>
      <w:r w:rsidRPr="002B65A6">
        <w:lastRenderedPageBreak/>
        <w:t>Document Control</w:t>
      </w:r>
      <w:bookmarkEnd w:id="2"/>
    </w:p>
    <w:p w14:paraId="317CF12A" w14:textId="77777777" w:rsidR="00901C39" w:rsidRPr="0062271B" w:rsidRDefault="00901C39" w:rsidP="0062271B">
      <w:pPr>
        <w:pStyle w:val="DocumentContolSub-Heading"/>
      </w:pPr>
      <w:bookmarkStart w:id="3" w:name="_Toc7861998"/>
      <w:bookmarkStart w:id="4" w:name="_Toc9128185"/>
      <w:bookmarkStart w:id="5" w:name="_Toc9822970"/>
      <w:bookmarkStart w:id="6" w:name="_Toc11055832"/>
      <w:bookmarkStart w:id="7" w:name="_Toc11120358"/>
      <w:bookmarkStart w:id="8" w:name="_Toc11120784"/>
      <w:bookmarkStart w:id="9" w:name="_Toc57468546"/>
      <w:r w:rsidRPr="0062271B">
        <w:t xml:space="preserve">Document </w:t>
      </w:r>
      <w:bookmarkEnd w:id="3"/>
      <w:bookmarkEnd w:id="4"/>
      <w:bookmarkEnd w:id="5"/>
      <w:bookmarkEnd w:id="6"/>
      <w:bookmarkEnd w:id="7"/>
      <w:bookmarkEnd w:id="8"/>
      <w:r w:rsidRPr="0062271B">
        <w:t>Information</w:t>
      </w:r>
      <w:bookmarkEnd w:id="9"/>
    </w:p>
    <w:tbl>
      <w:tblPr>
        <w:tblW w:w="8751" w:type="dxa"/>
        <w:tblInd w:w="260" w:type="dxa"/>
        <w:tblBorders>
          <w:top w:val="single" w:sz="12" w:space="0" w:color="492A89"/>
          <w:left w:val="single" w:sz="12" w:space="0" w:color="492A89"/>
          <w:bottom w:val="single" w:sz="12" w:space="0" w:color="492A89"/>
          <w:right w:val="single" w:sz="12" w:space="0" w:color="492A89"/>
          <w:insideH w:val="single" w:sz="6" w:space="0" w:color="492A89"/>
          <w:insideV w:val="single" w:sz="6" w:space="0" w:color="492A89"/>
        </w:tblBorders>
        <w:tblLayout w:type="fixed"/>
        <w:tblCellMar>
          <w:left w:w="80" w:type="dxa"/>
          <w:right w:w="80" w:type="dxa"/>
        </w:tblCellMar>
        <w:tblLook w:val="0000" w:firstRow="0" w:lastRow="0" w:firstColumn="0" w:lastColumn="0" w:noHBand="0" w:noVBand="0"/>
      </w:tblPr>
      <w:tblGrid>
        <w:gridCol w:w="2797"/>
        <w:gridCol w:w="5954"/>
      </w:tblGrid>
      <w:tr w:rsidR="00901C39" w:rsidRPr="00D53ED9" w14:paraId="317CF12D" w14:textId="77777777" w:rsidTr="001545F1">
        <w:trPr>
          <w:cantSplit/>
        </w:trPr>
        <w:tc>
          <w:tcPr>
            <w:tcW w:w="2797" w:type="dxa"/>
            <w:vAlign w:val="center"/>
          </w:tcPr>
          <w:p w14:paraId="317CF12B" w14:textId="77777777" w:rsidR="00901C39" w:rsidRPr="002B65A6" w:rsidRDefault="00901C39" w:rsidP="002B65A6">
            <w:pPr>
              <w:pStyle w:val="TableEntryBold"/>
            </w:pPr>
            <w:r w:rsidRPr="002B65A6">
              <w:t>Document Id</w:t>
            </w:r>
          </w:p>
        </w:tc>
        <w:tc>
          <w:tcPr>
            <w:tcW w:w="5954" w:type="dxa"/>
            <w:vAlign w:val="center"/>
          </w:tcPr>
          <w:p w14:paraId="317CF12C" w14:textId="77777777" w:rsidR="00901C39" w:rsidRPr="002B65A6" w:rsidRDefault="00901C39" w:rsidP="002B65A6">
            <w:pPr>
              <w:pStyle w:val="TableEntryNormal"/>
            </w:pPr>
          </w:p>
        </w:tc>
      </w:tr>
      <w:tr w:rsidR="00901C39" w:rsidRPr="00D53ED9" w14:paraId="317CF130" w14:textId="77777777" w:rsidTr="001545F1">
        <w:trPr>
          <w:cantSplit/>
        </w:trPr>
        <w:tc>
          <w:tcPr>
            <w:tcW w:w="2797" w:type="dxa"/>
            <w:vAlign w:val="center"/>
          </w:tcPr>
          <w:p w14:paraId="317CF12E" w14:textId="77777777" w:rsidR="00901C39" w:rsidRPr="002B65A6" w:rsidRDefault="00901C39" w:rsidP="002B65A6">
            <w:pPr>
              <w:pStyle w:val="TableEntryBold"/>
            </w:pPr>
            <w:r w:rsidRPr="002B65A6">
              <w:t>Document Owner</w:t>
            </w:r>
          </w:p>
        </w:tc>
        <w:tc>
          <w:tcPr>
            <w:tcW w:w="5954" w:type="dxa"/>
            <w:vAlign w:val="center"/>
          </w:tcPr>
          <w:p w14:paraId="317CF12F" w14:textId="77777777" w:rsidR="00901C39" w:rsidRPr="002B65A6" w:rsidRDefault="003D5ABD" w:rsidP="002B65A6">
            <w:pPr>
              <w:pStyle w:val="TableEntryNormal"/>
            </w:pPr>
            <w:r>
              <w:t xml:space="preserve">José Enrique </w:t>
            </w:r>
            <w:r w:rsidR="00597CA5">
              <w:t>Po</w:t>
            </w:r>
            <w:r>
              <w:t>ns</w:t>
            </w:r>
          </w:p>
        </w:tc>
      </w:tr>
      <w:tr w:rsidR="00901C39" w:rsidRPr="00D53ED9" w14:paraId="317CF133" w14:textId="77777777" w:rsidTr="001545F1">
        <w:trPr>
          <w:cantSplit/>
        </w:trPr>
        <w:tc>
          <w:tcPr>
            <w:tcW w:w="2797" w:type="dxa"/>
            <w:vAlign w:val="center"/>
          </w:tcPr>
          <w:p w14:paraId="317CF131" w14:textId="77777777" w:rsidR="00901C39" w:rsidRPr="002B65A6" w:rsidRDefault="00901C39" w:rsidP="002B65A6">
            <w:pPr>
              <w:pStyle w:val="TableEntryBold"/>
            </w:pPr>
            <w:r w:rsidRPr="002B65A6">
              <w:t>Issue Date</w:t>
            </w:r>
          </w:p>
        </w:tc>
        <w:tc>
          <w:tcPr>
            <w:tcW w:w="5954" w:type="dxa"/>
            <w:vAlign w:val="center"/>
          </w:tcPr>
          <w:p w14:paraId="317CF132" w14:textId="77777777" w:rsidR="00901C39" w:rsidRPr="002B65A6" w:rsidRDefault="003D5ABD" w:rsidP="002B65A6">
            <w:pPr>
              <w:pStyle w:val="TableEntryNormal"/>
            </w:pPr>
            <w:r>
              <w:t>23/03/2017</w:t>
            </w:r>
          </w:p>
        </w:tc>
      </w:tr>
      <w:tr w:rsidR="00901C39" w:rsidRPr="00D53ED9" w14:paraId="317CF136" w14:textId="77777777" w:rsidTr="001545F1">
        <w:trPr>
          <w:cantSplit/>
          <w:trHeight w:val="65"/>
        </w:trPr>
        <w:tc>
          <w:tcPr>
            <w:tcW w:w="2797" w:type="dxa"/>
            <w:vAlign w:val="center"/>
          </w:tcPr>
          <w:p w14:paraId="317CF134" w14:textId="77777777" w:rsidR="00901C39" w:rsidRPr="002B65A6" w:rsidRDefault="00901C39" w:rsidP="002B65A6">
            <w:pPr>
              <w:pStyle w:val="TableEntryBold"/>
            </w:pPr>
            <w:r w:rsidRPr="002B65A6">
              <w:t>Last Saved Date</w:t>
            </w:r>
          </w:p>
        </w:tc>
        <w:tc>
          <w:tcPr>
            <w:tcW w:w="5954" w:type="dxa"/>
            <w:vAlign w:val="center"/>
          </w:tcPr>
          <w:p w14:paraId="317CF135" w14:textId="21E336D6" w:rsidR="00901C39" w:rsidRPr="002B65A6" w:rsidRDefault="001C1948" w:rsidP="002B65A6">
            <w:pPr>
              <w:pStyle w:val="TableEntryNormal"/>
            </w:pPr>
            <w:r>
              <w:fldChar w:fldCharType="begin"/>
            </w:r>
            <w:r>
              <w:instrText xml:space="preserve"> SAVEDATE  \@ "dd MMMM yyyy"  \* MERGEFORMAT </w:instrText>
            </w:r>
            <w:r>
              <w:fldChar w:fldCharType="separate"/>
            </w:r>
            <w:r w:rsidR="00392639">
              <w:rPr>
                <w:noProof/>
              </w:rPr>
              <w:t>11 May 2017</w:t>
            </w:r>
            <w:r>
              <w:fldChar w:fldCharType="end"/>
            </w:r>
          </w:p>
        </w:tc>
      </w:tr>
      <w:tr w:rsidR="00901C39" w:rsidRPr="00D53ED9" w14:paraId="317CF139" w14:textId="77777777" w:rsidTr="001545F1">
        <w:trPr>
          <w:cantSplit/>
          <w:trHeight w:val="65"/>
        </w:trPr>
        <w:tc>
          <w:tcPr>
            <w:tcW w:w="2797" w:type="dxa"/>
            <w:vAlign w:val="center"/>
          </w:tcPr>
          <w:p w14:paraId="317CF137" w14:textId="77777777" w:rsidR="00901C39" w:rsidRPr="002B65A6" w:rsidRDefault="00901C39" w:rsidP="002B65A6">
            <w:pPr>
              <w:pStyle w:val="TableEntryBold"/>
            </w:pPr>
            <w:r w:rsidRPr="002B65A6">
              <w:t>File Name</w:t>
            </w:r>
          </w:p>
        </w:tc>
        <w:tc>
          <w:tcPr>
            <w:tcW w:w="5954" w:type="dxa"/>
          </w:tcPr>
          <w:p w14:paraId="317CF138" w14:textId="77777777" w:rsidR="00901C39" w:rsidRPr="002B65A6" w:rsidRDefault="00040F04" w:rsidP="002B65A6">
            <w:pPr>
              <w:pStyle w:val="TableEntryNormal"/>
            </w:pPr>
            <w:fldSimple w:instr=" FILENAME  \* Caps  \* MERGEFORMAT ">
              <w:r w:rsidR="00597CA5">
                <w:rPr>
                  <w:noProof/>
                </w:rPr>
                <w:t>Microsoft Azure Governance.Docx</w:t>
              </w:r>
            </w:fldSimple>
          </w:p>
        </w:tc>
      </w:tr>
    </w:tbl>
    <w:p w14:paraId="317CF13A" w14:textId="77777777" w:rsidR="00901C39" w:rsidRPr="00D53ED9" w:rsidRDefault="00901C39" w:rsidP="0062271B">
      <w:pPr>
        <w:pStyle w:val="DocumentContolSub-Heading"/>
      </w:pPr>
      <w:bookmarkStart w:id="10" w:name="_Toc7862001"/>
      <w:bookmarkStart w:id="11" w:name="_Toc9128188"/>
      <w:bookmarkStart w:id="12" w:name="_Toc9822973"/>
      <w:bookmarkStart w:id="13" w:name="_Toc11055835"/>
      <w:bookmarkStart w:id="14" w:name="_Toc11120361"/>
      <w:bookmarkStart w:id="15" w:name="_Toc11120787"/>
      <w:bookmarkStart w:id="16" w:name="_Toc57468547"/>
      <w:r w:rsidRPr="00D53ED9">
        <w:t>Document History</w:t>
      </w:r>
      <w:bookmarkEnd w:id="10"/>
      <w:bookmarkEnd w:id="11"/>
      <w:bookmarkEnd w:id="12"/>
      <w:bookmarkEnd w:id="13"/>
      <w:bookmarkEnd w:id="14"/>
      <w:bookmarkEnd w:id="15"/>
      <w:bookmarkEnd w:id="16"/>
    </w:p>
    <w:tbl>
      <w:tblPr>
        <w:tblW w:w="8751" w:type="dxa"/>
        <w:tblInd w:w="260" w:type="dxa"/>
        <w:tblBorders>
          <w:top w:val="single" w:sz="12" w:space="0" w:color="492A89"/>
          <w:left w:val="single" w:sz="12" w:space="0" w:color="492A89"/>
          <w:bottom w:val="single" w:sz="12" w:space="0" w:color="492A89"/>
          <w:right w:val="single" w:sz="12" w:space="0" w:color="492A89"/>
          <w:insideH w:val="single" w:sz="6" w:space="0" w:color="492A89"/>
          <w:insideV w:val="single" w:sz="6" w:space="0" w:color="492A89"/>
        </w:tblBorders>
        <w:tblLayout w:type="fixed"/>
        <w:tblCellMar>
          <w:left w:w="80" w:type="dxa"/>
          <w:right w:w="80" w:type="dxa"/>
        </w:tblCellMar>
        <w:tblLook w:val="0000" w:firstRow="0" w:lastRow="0" w:firstColumn="0" w:lastColumn="0" w:noHBand="0" w:noVBand="0"/>
      </w:tblPr>
      <w:tblGrid>
        <w:gridCol w:w="1080"/>
        <w:gridCol w:w="1717"/>
        <w:gridCol w:w="5954"/>
      </w:tblGrid>
      <w:tr w:rsidR="002B65A6" w:rsidRPr="002B65A6" w14:paraId="317CF13E" w14:textId="77777777" w:rsidTr="001545F1">
        <w:trPr>
          <w:cantSplit/>
        </w:trPr>
        <w:tc>
          <w:tcPr>
            <w:tcW w:w="1080" w:type="dxa"/>
            <w:shd w:val="clear" w:color="auto" w:fill="492A89"/>
          </w:tcPr>
          <w:p w14:paraId="317CF13B" w14:textId="77777777" w:rsidR="00901C39" w:rsidRPr="002B65A6" w:rsidRDefault="00901C39" w:rsidP="002B65A6">
            <w:pPr>
              <w:pStyle w:val="TableHeader"/>
            </w:pPr>
            <w:r w:rsidRPr="002B65A6">
              <w:t>Version</w:t>
            </w:r>
          </w:p>
        </w:tc>
        <w:tc>
          <w:tcPr>
            <w:tcW w:w="1717" w:type="dxa"/>
            <w:shd w:val="clear" w:color="auto" w:fill="492A89"/>
          </w:tcPr>
          <w:p w14:paraId="317CF13C" w14:textId="77777777" w:rsidR="00901C39" w:rsidRPr="002B65A6" w:rsidRDefault="00901C39" w:rsidP="002B65A6">
            <w:pPr>
              <w:pStyle w:val="TableHeader"/>
            </w:pPr>
            <w:r w:rsidRPr="002B65A6">
              <w:t>Issue Date</w:t>
            </w:r>
          </w:p>
        </w:tc>
        <w:tc>
          <w:tcPr>
            <w:tcW w:w="5954" w:type="dxa"/>
            <w:shd w:val="clear" w:color="auto" w:fill="492A89"/>
          </w:tcPr>
          <w:p w14:paraId="317CF13D" w14:textId="77777777" w:rsidR="00901C39" w:rsidRPr="002B65A6" w:rsidRDefault="00901C39" w:rsidP="002B65A6">
            <w:pPr>
              <w:pStyle w:val="TableHeader"/>
            </w:pPr>
            <w:r w:rsidRPr="002B65A6">
              <w:t>Changes</w:t>
            </w:r>
          </w:p>
        </w:tc>
      </w:tr>
      <w:tr w:rsidR="00901C39" w:rsidRPr="00D53ED9" w14:paraId="317CF142" w14:textId="77777777" w:rsidTr="001545F1">
        <w:trPr>
          <w:cantSplit/>
        </w:trPr>
        <w:tc>
          <w:tcPr>
            <w:tcW w:w="1080" w:type="dxa"/>
            <w:vAlign w:val="center"/>
          </w:tcPr>
          <w:p w14:paraId="317CF13F" w14:textId="77777777" w:rsidR="00901C39" w:rsidRPr="00D53ED9" w:rsidRDefault="00901C39" w:rsidP="002B65A6">
            <w:pPr>
              <w:pStyle w:val="TableEntryNormal"/>
            </w:pPr>
            <w:r w:rsidRPr="00D53ED9">
              <w:t>[1.0]</w:t>
            </w:r>
          </w:p>
        </w:tc>
        <w:tc>
          <w:tcPr>
            <w:tcW w:w="1717" w:type="dxa"/>
            <w:vAlign w:val="center"/>
          </w:tcPr>
          <w:p w14:paraId="317CF140" w14:textId="77777777" w:rsidR="00901C39" w:rsidRPr="00D53ED9" w:rsidRDefault="001B0E09" w:rsidP="002B65A6">
            <w:pPr>
              <w:pStyle w:val="TableEntryNormal"/>
            </w:pPr>
            <w:r>
              <w:t>23/03/17</w:t>
            </w:r>
          </w:p>
        </w:tc>
        <w:tc>
          <w:tcPr>
            <w:tcW w:w="5954" w:type="dxa"/>
            <w:vAlign w:val="center"/>
          </w:tcPr>
          <w:p w14:paraId="317CF141" w14:textId="77777777" w:rsidR="00901C39" w:rsidRPr="00D53ED9" w:rsidRDefault="001B0E09" w:rsidP="002B65A6">
            <w:pPr>
              <w:pStyle w:val="TableEntryNormal"/>
            </w:pPr>
            <w:r>
              <w:t>First draft.</w:t>
            </w:r>
          </w:p>
        </w:tc>
      </w:tr>
      <w:tr w:rsidR="00901C39" w:rsidRPr="00D53ED9" w14:paraId="317CF146" w14:textId="77777777" w:rsidTr="001545F1">
        <w:trPr>
          <w:cantSplit/>
        </w:trPr>
        <w:tc>
          <w:tcPr>
            <w:tcW w:w="1080" w:type="dxa"/>
            <w:vAlign w:val="center"/>
          </w:tcPr>
          <w:p w14:paraId="317CF143" w14:textId="77777777" w:rsidR="00901C39" w:rsidRPr="00D53ED9" w:rsidRDefault="00901C39" w:rsidP="002B65A6">
            <w:pPr>
              <w:pStyle w:val="TableEntryNormal"/>
            </w:pPr>
          </w:p>
        </w:tc>
        <w:tc>
          <w:tcPr>
            <w:tcW w:w="1717" w:type="dxa"/>
            <w:vAlign w:val="center"/>
          </w:tcPr>
          <w:p w14:paraId="317CF144" w14:textId="77777777" w:rsidR="00901C39" w:rsidRPr="00D53ED9" w:rsidRDefault="00901C39" w:rsidP="002B65A6">
            <w:pPr>
              <w:pStyle w:val="TableEntryNormal"/>
            </w:pPr>
          </w:p>
        </w:tc>
        <w:tc>
          <w:tcPr>
            <w:tcW w:w="5954" w:type="dxa"/>
            <w:vAlign w:val="center"/>
          </w:tcPr>
          <w:p w14:paraId="317CF145" w14:textId="77777777" w:rsidR="00901C39" w:rsidRPr="00D53ED9" w:rsidRDefault="00901C39" w:rsidP="002B65A6">
            <w:pPr>
              <w:pStyle w:val="TableEntryNormal"/>
            </w:pPr>
          </w:p>
        </w:tc>
      </w:tr>
      <w:tr w:rsidR="00901C39" w:rsidRPr="00D53ED9" w14:paraId="317CF14A" w14:textId="77777777" w:rsidTr="001545F1">
        <w:trPr>
          <w:cantSplit/>
        </w:trPr>
        <w:tc>
          <w:tcPr>
            <w:tcW w:w="1080" w:type="dxa"/>
            <w:vAlign w:val="center"/>
          </w:tcPr>
          <w:p w14:paraId="317CF147" w14:textId="77777777" w:rsidR="00901C39" w:rsidRPr="00D53ED9" w:rsidRDefault="00901C39" w:rsidP="002B65A6">
            <w:pPr>
              <w:pStyle w:val="TableEntryNormal"/>
            </w:pPr>
          </w:p>
        </w:tc>
        <w:tc>
          <w:tcPr>
            <w:tcW w:w="1717" w:type="dxa"/>
            <w:vAlign w:val="center"/>
          </w:tcPr>
          <w:p w14:paraId="317CF148" w14:textId="77777777" w:rsidR="00901C39" w:rsidRPr="00D53ED9" w:rsidRDefault="00901C39" w:rsidP="002B65A6">
            <w:pPr>
              <w:pStyle w:val="TableEntryNormal"/>
            </w:pPr>
          </w:p>
        </w:tc>
        <w:tc>
          <w:tcPr>
            <w:tcW w:w="5954" w:type="dxa"/>
            <w:vAlign w:val="center"/>
          </w:tcPr>
          <w:p w14:paraId="317CF149" w14:textId="77777777" w:rsidR="00901C39" w:rsidRPr="00D53ED9" w:rsidRDefault="00901C39" w:rsidP="002B65A6">
            <w:pPr>
              <w:pStyle w:val="TableEntryNormal"/>
            </w:pPr>
          </w:p>
        </w:tc>
      </w:tr>
      <w:tr w:rsidR="00901C39" w:rsidRPr="00D53ED9" w14:paraId="317CF14E" w14:textId="77777777" w:rsidTr="001545F1">
        <w:trPr>
          <w:cantSplit/>
          <w:trHeight w:val="65"/>
        </w:trPr>
        <w:tc>
          <w:tcPr>
            <w:tcW w:w="1080" w:type="dxa"/>
            <w:vAlign w:val="center"/>
          </w:tcPr>
          <w:p w14:paraId="317CF14B" w14:textId="77777777" w:rsidR="00901C39" w:rsidRPr="00D53ED9" w:rsidRDefault="00901C39" w:rsidP="002B65A6">
            <w:pPr>
              <w:pStyle w:val="TableEntryNormal"/>
            </w:pPr>
          </w:p>
        </w:tc>
        <w:tc>
          <w:tcPr>
            <w:tcW w:w="1717" w:type="dxa"/>
            <w:vAlign w:val="center"/>
          </w:tcPr>
          <w:p w14:paraId="317CF14C" w14:textId="77777777" w:rsidR="00901C39" w:rsidRPr="00D53ED9" w:rsidRDefault="00901C39" w:rsidP="002B65A6">
            <w:pPr>
              <w:pStyle w:val="TableEntryNormal"/>
            </w:pPr>
          </w:p>
        </w:tc>
        <w:tc>
          <w:tcPr>
            <w:tcW w:w="5954" w:type="dxa"/>
            <w:vAlign w:val="center"/>
          </w:tcPr>
          <w:p w14:paraId="317CF14D" w14:textId="77777777" w:rsidR="00901C39" w:rsidRPr="00D53ED9" w:rsidRDefault="00901C39" w:rsidP="002B65A6">
            <w:pPr>
              <w:pStyle w:val="TableEntryNormal"/>
            </w:pPr>
          </w:p>
        </w:tc>
      </w:tr>
    </w:tbl>
    <w:p w14:paraId="317CF14F" w14:textId="77777777" w:rsidR="00901C39" w:rsidRPr="00D53ED9" w:rsidRDefault="00901C39" w:rsidP="0062271B">
      <w:pPr>
        <w:pStyle w:val="DocumentContolSub-Heading"/>
      </w:pPr>
      <w:bookmarkStart w:id="17" w:name="_Toc57468548"/>
      <w:r w:rsidRPr="00D53ED9">
        <w:t>Document Approvals</w:t>
      </w:r>
      <w:bookmarkEnd w:id="17"/>
    </w:p>
    <w:tbl>
      <w:tblPr>
        <w:tblW w:w="8751" w:type="dxa"/>
        <w:tblInd w:w="260" w:type="dxa"/>
        <w:tblBorders>
          <w:top w:val="single" w:sz="12" w:space="0" w:color="492A89"/>
          <w:left w:val="single" w:sz="12" w:space="0" w:color="492A89"/>
          <w:bottom w:val="single" w:sz="12" w:space="0" w:color="492A89"/>
          <w:right w:val="single" w:sz="12" w:space="0" w:color="492A89"/>
          <w:insideH w:val="single" w:sz="6" w:space="0" w:color="492A89"/>
          <w:insideV w:val="single" w:sz="6" w:space="0" w:color="492A89"/>
        </w:tblBorders>
        <w:tblLayout w:type="fixed"/>
        <w:tblCellMar>
          <w:left w:w="80" w:type="dxa"/>
          <w:right w:w="80" w:type="dxa"/>
        </w:tblCellMar>
        <w:tblLook w:val="0000" w:firstRow="0" w:lastRow="0" w:firstColumn="0" w:lastColumn="0" w:noHBand="0" w:noVBand="0"/>
      </w:tblPr>
      <w:tblGrid>
        <w:gridCol w:w="2846"/>
        <w:gridCol w:w="1980"/>
        <w:gridCol w:w="2507"/>
        <w:gridCol w:w="1418"/>
      </w:tblGrid>
      <w:tr w:rsidR="00901C39" w:rsidRPr="00D53ED9" w14:paraId="317CF154" w14:textId="77777777" w:rsidTr="001545F1">
        <w:trPr>
          <w:cantSplit/>
        </w:trPr>
        <w:tc>
          <w:tcPr>
            <w:tcW w:w="2846" w:type="dxa"/>
            <w:shd w:val="clear" w:color="auto" w:fill="492A89"/>
          </w:tcPr>
          <w:p w14:paraId="317CF150" w14:textId="77777777" w:rsidR="00901C39" w:rsidRPr="00D53ED9" w:rsidRDefault="00901C39" w:rsidP="0062271B">
            <w:pPr>
              <w:pStyle w:val="TableHeader"/>
            </w:pPr>
            <w:r w:rsidRPr="00D53ED9">
              <w:t>Role</w:t>
            </w:r>
          </w:p>
        </w:tc>
        <w:tc>
          <w:tcPr>
            <w:tcW w:w="1980" w:type="dxa"/>
            <w:shd w:val="clear" w:color="auto" w:fill="492A89"/>
          </w:tcPr>
          <w:p w14:paraId="317CF151" w14:textId="77777777" w:rsidR="00901C39" w:rsidRPr="00D53ED9" w:rsidRDefault="00901C39" w:rsidP="0062271B">
            <w:pPr>
              <w:pStyle w:val="TableHeader"/>
            </w:pPr>
            <w:r w:rsidRPr="00D53ED9">
              <w:t>Name</w:t>
            </w:r>
          </w:p>
        </w:tc>
        <w:tc>
          <w:tcPr>
            <w:tcW w:w="2507" w:type="dxa"/>
            <w:shd w:val="clear" w:color="auto" w:fill="492A89"/>
          </w:tcPr>
          <w:p w14:paraId="317CF152" w14:textId="77777777" w:rsidR="00901C39" w:rsidRPr="00D53ED9" w:rsidRDefault="00901C39" w:rsidP="0062271B">
            <w:pPr>
              <w:pStyle w:val="TableHeader"/>
            </w:pPr>
            <w:r w:rsidRPr="00D53ED9">
              <w:t>Signature</w:t>
            </w:r>
          </w:p>
        </w:tc>
        <w:tc>
          <w:tcPr>
            <w:tcW w:w="1418" w:type="dxa"/>
            <w:shd w:val="clear" w:color="auto" w:fill="492A89"/>
          </w:tcPr>
          <w:p w14:paraId="317CF153" w14:textId="77777777" w:rsidR="00901C39" w:rsidRPr="00D53ED9" w:rsidRDefault="00901C39" w:rsidP="0062271B">
            <w:pPr>
              <w:pStyle w:val="TableHeader"/>
            </w:pPr>
            <w:r w:rsidRPr="00D53ED9">
              <w:t>Date</w:t>
            </w:r>
          </w:p>
        </w:tc>
      </w:tr>
      <w:tr w:rsidR="00901C39" w:rsidRPr="00D53ED9" w14:paraId="317CF159" w14:textId="77777777" w:rsidTr="001545F1">
        <w:trPr>
          <w:cantSplit/>
        </w:trPr>
        <w:tc>
          <w:tcPr>
            <w:tcW w:w="2846" w:type="dxa"/>
          </w:tcPr>
          <w:p w14:paraId="317CF155" w14:textId="77777777" w:rsidR="00901C39" w:rsidRPr="00D53ED9" w:rsidRDefault="00901C39" w:rsidP="008F71AB">
            <w:pPr>
              <w:pStyle w:val="TableEntryNormal"/>
            </w:pPr>
            <w:r w:rsidRPr="00D53ED9">
              <w:t>Project Sponsor</w:t>
            </w:r>
          </w:p>
        </w:tc>
        <w:tc>
          <w:tcPr>
            <w:tcW w:w="1980" w:type="dxa"/>
            <w:vAlign w:val="center"/>
          </w:tcPr>
          <w:p w14:paraId="317CF156" w14:textId="77777777" w:rsidR="00901C39" w:rsidRPr="00D53ED9" w:rsidRDefault="001B0E09" w:rsidP="008F71AB">
            <w:pPr>
              <w:pStyle w:val="TableEntryNormal"/>
            </w:pPr>
            <w:r>
              <w:t>Stuart Curley</w:t>
            </w:r>
          </w:p>
        </w:tc>
        <w:tc>
          <w:tcPr>
            <w:tcW w:w="2507" w:type="dxa"/>
            <w:vAlign w:val="center"/>
          </w:tcPr>
          <w:p w14:paraId="317CF157" w14:textId="77777777" w:rsidR="00901C39" w:rsidRPr="00D53ED9" w:rsidRDefault="00901C39" w:rsidP="008F71AB">
            <w:pPr>
              <w:pStyle w:val="TableEntryNormal"/>
            </w:pPr>
          </w:p>
        </w:tc>
        <w:tc>
          <w:tcPr>
            <w:tcW w:w="1418" w:type="dxa"/>
            <w:vAlign w:val="center"/>
          </w:tcPr>
          <w:p w14:paraId="317CF158" w14:textId="77777777" w:rsidR="00901C39" w:rsidRPr="00D53ED9" w:rsidRDefault="00901C39" w:rsidP="008F71AB">
            <w:pPr>
              <w:pStyle w:val="TableEntryNormal"/>
            </w:pPr>
          </w:p>
        </w:tc>
      </w:tr>
      <w:tr w:rsidR="00901C39" w:rsidRPr="00D53ED9" w14:paraId="317CF15E" w14:textId="77777777" w:rsidTr="001545F1">
        <w:trPr>
          <w:cantSplit/>
        </w:trPr>
        <w:tc>
          <w:tcPr>
            <w:tcW w:w="2846" w:type="dxa"/>
          </w:tcPr>
          <w:p w14:paraId="317CF15A" w14:textId="77777777" w:rsidR="00901C39" w:rsidRPr="00D53ED9" w:rsidRDefault="00901C39" w:rsidP="008F71AB">
            <w:pPr>
              <w:pStyle w:val="TableEntryNormal"/>
            </w:pPr>
            <w:r w:rsidRPr="00D53ED9">
              <w:t>Project Sponsor</w:t>
            </w:r>
          </w:p>
        </w:tc>
        <w:tc>
          <w:tcPr>
            <w:tcW w:w="1980" w:type="dxa"/>
            <w:vAlign w:val="center"/>
          </w:tcPr>
          <w:p w14:paraId="317CF15B" w14:textId="76986B80" w:rsidR="00901C39" w:rsidRPr="00D53ED9" w:rsidRDefault="00CA7F73" w:rsidP="008F71AB">
            <w:pPr>
              <w:pStyle w:val="TableEntryNormal"/>
            </w:pPr>
            <w:r>
              <w:t>Robin Haughan</w:t>
            </w:r>
          </w:p>
        </w:tc>
        <w:tc>
          <w:tcPr>
            <w:tcW w:w="2507" w:type="dxa"/>
            <w:vAlign w:val="center"/>
          </w:tcPr>
          <w:p w14:paraId="317CF15C" w14:textId="77777777" w:rsidR="00901C39" w:rsidRPr="00D53ED9" w:rsidRDefault="00901C39" w:rsidP="008F71AB">
            <w:pPr>
              <w:pStyle w:val="TableEntryNormal"/>
            </w:pPr>
          </w:p>
        </w:tc>
        <w:tc>
          <w:tcPr>
            <w:tcW w:w="1418" w:type="dxa"/>
            <w:vAlign w:val="center"/>
          </w:tcPr>
          <w:p w14:paraId="317CF15D" w14:textId="77777777" w:rsidR="00901C39" w:rsidRPr="00D53ED9" w:rsidRDefault="00901C39" w:rsidP="008F71AB">
            <w:pPr>
              <w:pStyle w:val="TableEntryNormal"/>
            </w:pPr>
          </w:p>
        </w:tc>
      </w:tr>
      <w:tr w:rsidR="00901C39" w:rsidRPr="00D53ED9" w14:paraId="317CF163" w14:textId="77777777" w:rsidTr="001545F1">
        <w:trPr>
          <w:cantSplit/>
        </w:trPr>
        <w:tc>
          <w:tcPr>
            <w:tcW w:w="2846" w:type="dxa"/>
          </w:tcPr>
          <w:p w14:paraId="317CF15F" w14:textId="77777777" w:rsidR="00901C39" w:rsidRPr="00D53ED9" w:rsidRDefault="00901C39" w:rsidP="008F71AB">
            <w:pPr>
              <w:pStyle w:val="TableEntryNormal"/>
            </w:pPr>
            <w:r w:rsidRPr="00D53ED9">
              <w:t>Project Sponsor</w:t>
            </w:r>
          </w:p>
        </w:tc>
        <w:tc>
          <w:tcPr>
            <w:tcW w:w="1980" w:type="dxa"/>
            <w:vAlign w:val="center"/>
          </w:tcPr>
          <w:p w14:paraId="317CF160" w14:textId="6FB0D2E3" w:rsidR="00901C39" w:rsidRPr="00D53ED9" w:rsidRDefault="00CA7F73" w:rsidP="008F71AB">
            <w:pPr>
              <w:pStyle w:val="TableEntryNormal"/>
            </w:pPr>
            <w:r>
              <w:t>Surya Manepalli</w:t>
            </w:r>
          </w:p>
        </w:tc>
        <w:tc>
          <w:tcPr>
            <w:tcW w:w="2507" w:type="dxa"/>
            <w:vAlign w:val="center"/>
          </w:tcPr>
          <w:p w14:paraId="317CF161" w14:textId="77777777" w:rsidR="00901C39" w:rsidRPr="00D53ED9" w:rsidRDefault="00901C39" w:rsidP="008F71AB">
            <w:pPr>
              <w:pStyle w:val="TableEntryNormal"/>
            </w:pPr>
          </w:p>
        </w:tc>
        <w:tc>
          <w:tcPr>
            <w:tcW w:w="1418" w:type="dxa"/>
            <w:vAlign w:val="center"/>
          </w:tcPr>
          <w:p w14:paraId="317CF162" w14:textId="77777777" w:rsidR="00901C39" w:rsidRPr="00D53ED9" w:rsidRDefault="00901C39" w:rsidP="008F71AB">
            <w:pPr>
              <w:pStyle w:val="TableEntryNormal"/>
            </w:pPr>
          </w:p>
        </w:tc>
      </w:tr>
      <w:tr w:rsidR="00901C39" w:rsidRPr="00CB7FE8" w14:paraId="317CF169" w14:textId="77777777" w:rsidTr="001545F1">
        <w:trPr>
          <w:cantSplit/>
        </w:trPr>
        <w:tc>
          <w:tcPr>
            <w:tcW w:w="2846" w:type="dxa"/>
            <w:vAlign w:val="center"/>
          </w:tcPr>
          <w:p w14:paraId="317CF164" w14:textId="77777777" w:rsidR="00901C39" w:rsidRPr="00D53ED9" w:rsidRDefault="00901C39" w:rsidP="008F71AB">
            <w:pPr>
              <w:pStyle w:val="TableEntryNormal"/>
            </w:pPr>
            <w:r w:rsidRPr="00D53ED9">
              <w:t>Project Review Group</w:t>
            </w:r>
          </w:p>
        </w:tc>
        <w:tc>
          <w:tcPr>
            <w:tcW w:w="1980" w:type="dxa"/>
            <w:vAlign w:val="center"/>
          </w:tcPr>
          <w:p w14:paraId="15B180E9" w14:textId="77777777" w:rsidR="00586435" w:rsidRDefault="001B0E09" w:rsidP="008F71AB">
            <w:pPr>
              <w:pStyle w:val="TableEntryNormal"/>
              <w:rPr>
                <w:lang w:val="es-ES"/>
              </w:rPr>
            </w:pPr>
            <w:r>
              <w:rPr>
                <w:lang w:val="es-ES"/>
              </w:rPr>
              <w:t>Selvam Jayabalan</w:t>
            </w:r>
          </w:p>
          <w:p w14:paraId="1A9C393D" w14:textId="37C4D87A" w:rsidR="001B0E09" w:rsidRDefault="00CA7F73" w:rsidP="008F71AB">
            <w:pPr>
              <w:pStyle w:val="TableEntryNormal"/>
              <w:rPr>
                <w:lang w:val="es-ES"/>
              </w:rPr>
            </w:pPr>
            <w:r>
              <w:rPr>
                <w:lang w:val="es-ES"/>
              </w:rPr>
              <w:t>David AK Smith</w:t>
            </w:r>
          </w:p>
          <w:p w14:paraId="622D3D66" w14:textId="77777777" w:rsidR="00CA7F73" w:rsidRDefault="00CA7F73" w:rsidP="008F71AB">
            <w:pPr>
              <w:pStyle w:val="TableEntryNormal"/>
              <w:rPr>
                <w:lang w:val="es-ES"/>
              </w:rPr>
            </w:pPr>
            <w:r>
              <w:rPr>
                <w:lang w:val="es-ES"/>
              </w:rPr>
              <w:t>Nick Pratt</w:t>
            </w:r>
          </w:p>
          <w:p w14:paraId="317CF166" w14:textId="77777777" w:rsidR="00CA7F73" w:rsidRPr="00CB7FE8" w:rsidRDefault="00CA7F73" w:rsidP="008F71AB">
            <w:pPr>
              <w:pStyle w:val="TableEntryNormal"/>
              <w:rPr>
                <w:lang w:val="es-ES"/>
              </w:rPr>
            </w:pPr>
            <w:r>
              <w:rPr>
                <w:lang w:val="es-ES"/>
              </w:rPr>
              <w:t>Pilar Guillen</w:t>
            </w:r>
          </w:p>
        </w:tc>
        <w:tc>
          <w:tcPr>
            <w:tcW w:w="2507" w:type="dxa"/>
            <w:vAlign w:val="center"/>
          </w:tcPr>
          <w:p w14:paraId="317CF167" w14:textId="77777777" w:rsidR="00901C39" w:rsidRPr="00CB7FE8" w:rsidRDefault="00901C39" w:rsidP="008F71AB">
            <w:pPr>
              <w:pStyle w:val="TableEntryNormal"/>
              <w:rPr>
                <w:lang w:val="es-ES"/>
              </w:rPr>
            </w:pPr>
          </w:p>
        </w:tc>
        <w:tc>
          <w:tcPr>
            <w:tcW w:w="1418" w:type="dxa"/>
            <w:vAlign w:val="center"/>
          </w:tcPr>
          <w:p w14:paraId="317CF168" w14:textId="77777777" w:rsidR="00901C39" w:rsidRPr="00CB7FE8" w:rsidRDefault="00901C39" w:rsidP="008F71AB">
            <w:pPr>
              <w:pStyle w:val="TableEntryNormal"/>
              <w:rPr>
                <w:lang w:val="es-ES"/>
              </w:rPr>
            </w:pPr>
          </w:p>
        </w:tc>
      </w:tr>
      <w:tr w:rsidR="00901C39" w:rsidRPr="00D53ED9" w14:paraId="317CF16E" w14:textId="77777777" w:rsidTr="001545F1">
        <w:trPr>
          <w:cantSplit/>
        </w:trPr>
        <w:tc>
          <w:tcPr>
            <w:tcW w:w="2846" w:type="dxa"/>
          </w:tcPr>
          <w:p w14:paraId="317CF16A" w14:textId="77777777" w:rsidR="00901C39" w:rsidRPr="00D53ED9" w:rsidRDefault="00901C39" w:rsidP="008F71AB">
            <w:pPr>
              <w:pStyle w:val="TableEntryNormal"/>
            </w:pPr>
            <w:r w:rsidRPr="00D53ED9">
              <w:t>Project Manager</w:t>
            </w:r>
          </w:p>
        </w:tc>
        <w:tc>
          <w:tcPr>
            <w:tcW w:w="1980" w:type="dxa"/>
            <w:vAlign w:val="center"/>
          </w:tcPr>
          <w:p w14:paraId="317CF16B" w14:textId="77777777" w:rsidR="00901C39" w:rsidRPr="00D53ED9" w:rsidRDefault="00901C39" w:rsidP="008F71AB">
            <w:pPr>
              <w:pStyle w:val="TableEntryNormal"/>
            </w:pPr>
          </w:p>
        </w:tc>
        <w:tc>
          <w:tcPr>
            <w:tcW w:w="2507" w:type="dxa"/>
            <w:vAlign w:val="center"/>
          </w:tcPr>
          <w:p w14:paraId="317CF16C" w14:textId="77777777" w:rsidR="00901C39" w:rsidRPr="00D53ED9" w:rsidRDefault="00901C39" w:rsidP="008F71AB">
            <w:pPr>
              <w:pStyle w:val="TableEntryNormal"/>
            </w:pPr>
          </w:p>
        </w:tc>
        <w:tc>
          <w:tcPr>
            <w:tcW w:w="1418" w:type="dxa"/>
            <w:vAlign w:val="center"/>
          </w:tcPr>
          <w:p w14:paraId="317CF16D" w14:textId="77777777" w:rsidR="00901C39" w:rsidRPr="00D53ED9" w:rsidRDefault="00901C39" w:rsidP="008F71AB">
            <w:pPr>
              <w:pStyle w:val="TableEntryNormal"/>
            </w:pPr>
          </w:p>
        </w:tc>
      </w:tr>
      <w:tr w:rsidR="00901C39" w:rsidRPr="00D53ED9" w14:paraId="317CF174" w14:textId="77777777" w:rsidTr="001545F1">
        <w:trPr>
          <w:cantSplit/>
        </w:trPr>
        <w:tc>
          <w:tcPr>
            <w:tcW w:w="2846" w:type="dxa"/>
          </w:tcPr>
          <w:p w14:paraId="317CF16F" w14:textId="77777777" w:rsidR="00901C39" w:rsidRPr="00D53ED9" w:rsidRDefault="00901C39" w:rsidP="008F71AB">
            <w:pPr>
              <w:pStyle w:val="TableEntryNormal"/>
            </w:pPr>
            <w:r w:rsidRPr="00D53ED9">
              <w:t>Quality Manager</w:t>
            </w:r>
          </w:p>
          <w:p w14:paraId="317CF170" w14:textId="77777777" w:rsidR="00901C39" w:rsidRPr="00D53ED9" w:rsidRDefault="00901C39" w:rsidP="008F71AB">
            <w:pPr>
              <w:pStyle w:val="TableEntryNormal"/>
            </w:pPr>
            <w:r w:rsidRPr="00D53ED9">
              <w:t>(if applicable)</w:t>
            </w:r>
          </w:p>
        </w:tc>
        <w:tc>
          <w:tcPr>
            <w:tcW w:w="1980" w:type="dxa"/>
            <w:vAlign w:val="center"/>
          </w:tcPr>
          <w:p w14:paraId="317CF171" w14:textId="77777777" w:rsidR="00901C39" w:rsidRPr="00D53ED9" w:rsidRDefault="00901C39" w:rsidP="008F71AB">
            <w:pPr>
              <w:pStyle w:val="TableEntryNormal"/>
            </w:pPr>
          </w:p>
        </w:tc>
        <w:tc>
          <w:tcPr>
            <w:tcW w:w="2507" w:type="dxa"/>
            <w:vAlign w:val="center"/>
          </w:tcPr>
          <w:p w14:paraId="317CF172" w14:textId="77777777" w:rsidR="00901C39" w:rsidRPr="00D53ED9" w:rsidRDefault="00901C39" w:rsidP="008F71AB">
            <w:pPr>
              <w:pStyle w:val="TableEntryNormal"/>
            </w:pPr>
          </w:p>
        </w:tc>
        <w:tc>
          <w:tcPr>
            <w:tcW w:w="1418" w:type="dxa"/>
            <w:vAlign w:val="center"/>
          </w:tcPr>
          <w:p w14:paraId="317CF173" w14:textId="77777777" w:rsidR="00901C39" w:rsidRPr="00D53ED9" w:rsidRDefault="00901C39" w:rsidP="008F71AB">
            <w:pPr>
              <w:pStyle w:val="TableEntryNormal"/>
            </w:pPr>
          </w:p>
        </w:tc>
      </w:tr>
      <w:tr w:rsidR="00901C39" w:rsidRPr="00D53ED9" w14:paraId="317CF17A" w14:textId="77777777" w:rsidTr="001545F1">
        <w:trPr>
          <w:cantSplit/>
        </w:trPr>
        <w:tc>
          <w:tcPr>
            <w:tcW w:w="2846" w:type="dxa"/>
          </w:tcPr>
          <w:p w14:paraId="317CF175" w14:textId="77777777" w:rsidR="00901C39" w:rsidRPr="00D53ED9" w:rsidRDefault="00901C39" w:rsidP="008F71AB">
            <w:pPr>
              <w:pStyle w:val="TableEntryNormal"/>
            </w:pPr>
            <w:r w:rsidRPr="00D53ED9">
              <w:t>Procurement Manager</w:t>
            </w:r>
          </w:p>
          <w:p w14:paraId="317CF176" w14:textId="77777777" w:rsidR="00901C39" w:rsidRPr="00D53ED9" w:rsidRDefault="00901C39" w:rsidP="008F71AB">
            <w:pPr>
              <w:pStyle w:val="TableEntryNormal"/>
            </w:pPr>
            <w:r w:rsidRPr="00D53ED9">
              <w:t>(if applicable)</w:t>
            </w:r>
          </w:p>
        </w:tc>
        <w:tc>
          <w:tcPr>
            <w:tcW w:w="1980" w:type="dxa"/>
            <w:vAlign w:val="center"/>
          </w:tcPr>
          <w:p w14:paraId="317CF177" w14:textId="77777777" w:rsidR="00901C39" w:rsidRPr="00D53ED9" w:rsidRDefault="00901C39" w:rsidP="008F71AB">
            <w:pPr>
              <w:pStyle w:val="TableEntryNormal"/>
            </w:pPr>
          </w:p>
        </w:tc>
        <w:tc>
          <w:tcPr>
            <w:tcW w:w="2507" w:type="dxa"/>
            <w:vAlign w:val="center"/>
          </w:tcPr>
          <w:p w14:paraId="317CF178" w14:textId="77777777" w:rsidR="00901C39" w:rsidRPr="00D53ED9" w:rsidRDefault="00901C39" w:rsidP="008F71AB">
            <w:pPr>
              <w:pStyle w:val="TableEntryNormal"/>
            </w:pPr>
          </w:p>
        </w:tc>
        <w:tc>
          <w:tcPr>
            <w:tcW w:w="1418" w:type="dxa"/>
            <w:vAlign w:val="center"/>
          </w:tcPr>
          <w:p w14:paraId="317CF179" w14:textId="77777777" w:rsidR="00901C39" w:rsidRPr="00D53ED9" w:rsidRDefault="00901C39" w:rsidP="008F71AB">
            <w:pPr>
              <w:pStyle w:val="TableEntryNormal"/>
            </w:pPr>
          </w:p>
        </w:tc>
      </w:tr>
      <w:tr w:rsidR="00901C39" w:rsidRPr="00D53ED9" w14:paraId="317CF180" w14:textId="77777777" w:rsidTr="001545F1">
        <w:trPr>
          <w:cantSplit/>
        </w:trPr>
        <w:tc>
          <w:tcPr>
            <w:tcW w:w="2846" w:type="dxa"/>
          </w:tcPr>
          <w:p w14:paraId="317CF17B" w14:textId="77777777" w:rsidR="00901C39" w:rsidRPr="00D53ED9" w:rsidRDefault="00901C39" w:rsidP="008F71AB">
            <w:pPr>
              <w:pStyle w:val="TableEntryNormal"/>
            </w:pPr>
            <w:r w:rsidRPr="00D53ED9">
              <w:t>Communications Manager</w:t>
            </w:r>
          </w:p>
          <w:p w14:paraId="317CF17C" w14:textId="77777777" w:rsidR="00901C39" w:rsidRPr="00D53ED9" w:rsidRDefault="00901C39" w:rsidP="008F71AB">
            <w:pPr>
              <w:pStyle w:val="TableEntryNormal"/>
            </w:pPr>
            <w:r w:rsidRPr="00D53ED9">
              <w:t>(if applicable)</w:t>
            </w:r>
          </w:p>
        </w:tc>
        <w:tc>
          <w:tcPr>
            <w:tcW w:w="1980" w:type="dxa"/>
            <w:vAlign w:val="center"/>
          </w:tcPr>
          <w:p w14:paraId="317CF17D" w14:textId="77777777" w:rsidR="00901C39" w:rsidRPr="00D53ED9" w:rsidRDefault="00901C39" w:rsidP="008F71AB">
            <w:pPr>
              <w:pStyle w:val="TableEntryNormal"/>
            </w:pPr>
          </w:p>
        </w:tc>
        <w:tc>
          <w:tcPr>
            <w:tcW w:w="2507" w:type="dxa"/>
            <w:vAlign w:val="center"/>
          </w:tcPr>
          <w:p w14:paraId="317CF17E" w14:textId="77777777" w:rsidR="00901C39" w:rsidRPr="00D53ED9" w:rsidRDefault="00901C39" w:rsidP="008F71AB">
            <w:pPr>
              <w:pStyle w:val="TableEntryNormal"/>
            </w:pPr>
          </w:p>
        </w:tc>
        <w:tc>
          <w:tcPr>
            <w:tcW w:w="1418" w:type="dxa"/>
            <w:vAlign w:val="center"/>
          </w:tcPr>
          <w:p w14:paraId="317CF17F" w14:textId="77777777" w:rsidR="00901C39" w:rsidRPr="00D53ED9" w:rsidRDefault="00901C39" w:rsidP="008F71AB">
            <w:pPr>
              <w:pStyle w:val="TableEntryNormal"/>
            </w:pPr>
          </w:p>
        </w:tc>
      </w:tr>
      <w:tr w:rsidR="00901C39" w:rsidRPr="00D53ED9" w14:paraId="317CF186" w14:textId="77777777" w:rsidTr="001545F1">
        <w:trPr>
          <w:cantSplit/>
        </w:trPr>
        <w:tc>
          <w:tcPr>
            <w:tcW w:w="2846" w:type="dxa"/>
          </w:tcPr>
          <w:p w14:paraId="317CF181" w14:textId="77777777" w:rsidR="00901C39" w:rsidRPr="00D53ED9" w:rsidRDefault="00901C39" w:rsidP="008F71AB">
            <w:pPr>
              <w:pStyle w:val="TableEntryNormal"/>
            </w:pPr>
            <w:r w:rsidRPr="00D53ED9">
              <w:t>Project Office Manager</w:t>
            </w:r>
          </w:p>
          <w:p w14:paraId="317CF182" w14:textId="77777777" w:rsidR="00901C39" w:rsidRPr="00D53ED9" w:rsidRDefault="00901C39" w:rsidP="008F71AB">
            <w:pPr>
              <w:pStyle w:val="TableEntryNormal"/>
            </w:pPr>
            <w:r w:rsidRPr="00D53ED9">
              <w:t>(if applicable)</w:t>
            </w:r>
          </w:p>
        </w:tc>
        <w:tc>
          <w:tcPr>
            <w:tcW w:w="1980" w:type="dxa"/>
            <w:vAlign w:val="center"/>
          </w:tcPr>
          <w:p w14:paraId="317CF183" w14:textId="77777777" w:rsidR="00901C39" w:rsidRPr="00D53ED9" w:rsidRDefault="00901C39" w:rsidP="008F71AB">
            <w:pPr>
              <w:pStyle w:val="TableEntryNormal"/>
            </w:pPr>
          </w:p>
        </w:tc>
        <w:tc>
          <w:tcPr>
            <w:tcW w:w="2507" w:type="dxa"/>
            <w:vAlign w:val="center"/>
          </w:tcPr>
          <w:p w14:paraId="317CF184" w14:textId="77777777" w:rsidR="00901C39" w:rsidRPr="00D53ED9" w:rsidRDefault="00901C39" w:rsidP="008F71AB">
            <w:pPr>
              <w:pStyle w:val="TableEntryNormal"/>
            </w:pPr>
          </w:p>
        </w:tc>
        <w:tc>
          <w:tcPr>
            <w:tcW w:w="1418" w:type="dxa"/>
            <w:vAlign w:val="center"/>
          </w:tcPr>
          <w:p w14:paraId="317CF185" w14:textId="77777777" w:rsidR="00901C39" w:rsidRPr="00D53ED9" w:rsidRDefault="00901C39" w:rsidP="008F71AB">
            <w:pPr>
              <w:pStyle w:val="TableEntryNormal"/>
            </w:pPr>
          </w:p>
        </w:tc>
      </w:tr>
    </w:tbl>
    <w:p w14:paraId="317CF187" w14:textId="77777777" w:rsidR="00726E07" w:rsidRDefault="00726E07" w:rsidP="00901C39">
      <w:pPr>
        <w:sectPr w:rsidR="00726E07">
          <w:pgSz w:w="11906" w:h="16838"/>
          <w:pgMar w:top="1440" w:right="1440" w:bottom="1440" w:left="1440" w:header="708" w:footer="708" w:gutter="0"/>
          <w:cols w:space="708"/>
          <w:docGrid w:linePitch="360"/>
        </w:sectPr>
      </w:pPr>
    </w:p>
    <w:sdt>
      <w:sdtPr>
        <w:rPr>
          <w:rFonts w:asciiTheme="minorHAnsi" w:hAnsiTheme="minorHAnsi" w:cstheme="minorBidi"/>
          <w:b w:val="0"/>
          <w:color w:val="auto"/>
          <w:sz w:val="22"/>
          <w:lang w:val="en-GB" w:eastAsia="en-US"/>
        </w:rPr>
        <w:id w:val="1388221109"/>
        <w:docPartObj>
          <w:docPartGallery w:val="Table of Contents"/>
          <w:docPartUnique/>
        </w:docPartObj>
      </w:sdtPr>
      <w:sdtEndPr>
        <w:rPr>
          <w:rFonts w:ascii="Arial" w:hAnsi="Arial"/>
          <w:bCs/>
          <w:noProof/>
          <w:sz w:val="20"/>
        </w:rPr>
      </w:sdtEndPr>
      <w:sdtContent>
        <w:p w14:paraId="317CF188" w14:textId="77777777" w:rsidR="00097A0B" w:rsidRPr="00097A0B" w:rsidRDefault="00097A0B" w:rsidP="00C97BA8">
          <w:pPr>
            <w:pStyle w:val="TOCHeading"/>
          </w:pPr>
          <w:r w:rsidRPr="00097A0B">
            <w:t>Table of Contents</w:t>
          </w:r>
        </w:p>
        <w:p w14:paraId="3281A2A4" w14:textId="77777777" w:rsidR="00C81102" w:rsidRDefault="00097A0B">
          <w:pPr>
            <w:pStyle w:val="TOC1"/>
            <w:tabs>
              <w:tab w:val="left" w:pos="400"/>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82175176" w:history="1">
            <w:r w:rsidR="00C81102" w:rsidRPr="0092268F">
              <w:rPr>
                <w:rStyle w:val="Hyperlink"/>
                <w:noProof/>
              </w:rPr>
              <w:t>1</w:t>
            </w:r>
            <w:r w:rsidR="00C81102">
              <w:rPr>
                <w:rFonts w:asciiTheme="minorHAnsi" w:eastAsiaTheme="minorEastAsia" w:hAnsiTheme="minorHAnsi"/>
                <w:noProof/>
                <w:sz w:val="22"/>
                <w:lang w:val="en-US"/>
              </w:rPr>
              <w:tab/>
            </w:r>
            <w:r w:rsidR="00C81102" w:rsidRPr="0092268F">
              <w:rPr>
                <w:rStyle w:val="Hyperlink"/>
                <w:noProof/>
              </w:rPr>
              <w:t>Document Control</w:t>
            </w:r>
            <w:r w:rsidR="00C81102">
              <w:rPr>
                <w:noProof/>
                <w:webHidden/>
              </w:rPr>
              <w:tab/>
            </w:r>
            <w:r w:rsidR="00C81102">
              <w:rPr>
                <w:noProof/>
                <w:webHidden/>
              </w:rPr>
              <w:fldChar w:fldCharType="begin"/>
            </w:r>
            <w:r w:rsidR="00C81102">
              <w:rPr>
                <w:noProof/>
                <w:webHidden/>
              </w:rPr>
              <w:instrText xml:space="preserve"> PAGEREF _Toc482175176 \h </w:instrText>
            </w:r>
            <w:r w:rsidR="00C81102">
              <w:rPr>
                <w:noProof/>
                <w:webHidden/>
              </w:rPr>
            </w:r>
            <w:r w:rsidR="00C81102">
              <w:rPr>
                <w:noProof/>
                <w:webHidden/>
              </w:rPr>
              <w:fldChar w:fldCharType="separate"/>
            </w:r>
            <w:r w:rsidR="00C81102">
              <w:rPr>
                <w:noProof/>
                <w:webHidden/>
              </w:rPr>
              <w:t>2</w:t>
            </w:r>
            <w:r w:rsidR="00C81102">
              <w:rPr>
                <w:noProof/>
                <w:webHidden/>
              </w:rPr>
              <w:fldChar w:fldCharType="end"/>
            </w:r>
          </w:hyperlink>
        </w:p>
        <w:p w14:paraId="3249356F" w14:textId="77777777" w:rsidR="00C81102" w:rsidRDefault="006C61B5">
          <w:pPr>
            <w:pStyle w:val="TOC1"/>
            <w:tabs>
              <w:tab w:val="left" w:pos="400"/>
              <w:tab w:val="right" w:leader="dot" w:pos="9016"/>
            </w:tabs>
            <w:rPr>
              <w:rFonts w:asciiTheme="minorHAnsi" w:eastAsiaTheme="minorEastAsia" w:hAnsiTheme="minorHAnsi"/>
              <w:noProof/>
              <w:sz w:val="22"/>
              <w:lang w:val="en-US"/>
            </w:rPr>
          </w:pPr>
          <w:hyperlink w:anchor="_Toc482175177" w:history="1">
            <w:r w:rsidR="00C81102" w:rsidRPr="0092268F">
              <w:rPr>
                <w:rStyle w:val="Hyperlink"/>
                <w:noProof/>
              </w:rPr>
              <w:t>3</w:t>
            </w:r>
            <w:r w:rsidR="00C81102">
              <w:rPr>
                <w:rFonts w:asciiTheme="minorHAnsi" w:eastAsiaTheme="minorEastAsia" w:hAnsiTheme="minorHAnsi"/>
                <w:noProof/>
                <w:sz w:val="22"/>
                <w:lang w:val="en-US"/>
              </w:rPr>
              <w:tab/>
            </w:r>
            <w:r w:rsidR="00C81102" w:rsidRPr="0092268F">
              <w:rPr>
                <w:rStyle w:val="Hyperlink"/>
                <w:noProof/>
              </w:rPr>
              <w:t>Introduction</w:t>
            </w:r>
            <w:r w:rsidR="00C81102">
              <w:rPr>
                <w:noProof/>
                <w:webHidden/>
              </w:rPr>
              <w:tab/>
            </w:r>
            <w:r w:rsidR="00C81102">
              <w:rPr>
                <w:noProof/>
                <w:webHidden/>
              </w:rPr>
              <w:fldChar w:fldCharType="begin"/>
            </w:r>
            <w:r w:rsidR="00C81102">
              <w:rPr>
                <w:noProof/>
                <w:webHidden/>
              </w:rPr>
              <w:instrText xml:space="preserve"> PAGEREF _Toc482175177 \h </w:instrText>
            </w:r>
            <w:r w:rsidR="00C81102">
              <w:rPr>
                <w:noProof/>
                <w:webHidden/>
              </w:rPr>
            </w:r>
            <w:r w:rsidR="00C81102">
              <w:rPr>
                <w:noProof/>
                <w:webHidden/>
              </w:rPr>
              <w:fldChar w:fldCharType="separate"/>
            </w:r>
            <w:r w:rsidR="00C81102">
              <w:rPr>
                <w:noProof/>
                <w:webHidden/>
              </w:rPr>
              <w:t>4</w:t>
            </w:r>
            <w:r w:rsidR="00C81102">
              <w:rPr>
                <w:noProof/>
                <w:webHidden/>
              </w:rPr>
              <w:fldChar w:fldCharType="end"/>
            </w:r>
          </w:hyperlink>
        </w:p>
        <w:p w14:paraId="3D93C495" w14:textId="77777777" w:rsidR="00C81102" w:rsidRDefault="006C61B5">
          <w:pPr>
            <w:pStyle w:val="TOC1"/>
            <w:tabs>
              <w:tab w:val="left" w:pos="400"/>
              <w:tab w:val="right" w:leader="dot" w:pos="9016"/>
            </w:tabs>
            <w:rPr>
              <w:rFonts w:asciiTheme="minorHAnsi" w:eastAsiaTheme="minorEastAsia" w:hAnsiTheme="minorHAnsi"/>
              <w:noProof/>
              <w:sz w:val="22"/>
              <w:lang w:val="en-US"/>
            </w:rPr>
          </w:pPr>
          <w:hyperlink w:anchor="_Toc482175178" w:history="1">
            <w:r w:rsidR="00C81102" w:rsidRPr="0092268F">
              <w:rPr>
                <w:rStyle w:val="Hyperlink"/>
                <w:noProof/>
                <w:lang w:val="en-US"/>
              </w:rPr>
              <w:t>4</w:t>
            </w:r>
            <w:r w:rsidR="00C81102">
              <w:rPr>
                <w:rFonts w:asciiTheme="minorHAnsi" w:eastAsiaTheme="minorEastAsia" w:hAnsiTheme="minorHAnsi"/>
                <w:noProof/>
                <w:sz w:val="22"/>
                <w:lang w:val="en-US"/>
              </w:rPr>
              <w:tab/>
            </w:r>
            <w:r w:rsidR="00C81102" w:rsidRPr="0092268F">
              <w:rPr>
                <w:rStyle w:val="Hyperlink"/>
                <w:noProof/>
                <w:lang w:val="en-US"/>
              </w:rPr>
              <w:t>Executive Summary</w:t>
            </w:r>
            <w:r w:rsidR="00C81102">
              <w:rPr>
                <w:noProof/>
                <w:webHidden/>
              </w:rPr>
              <w:tab/>
            </w:r>
            <w:r w:rsidR="00C81102">
              <w:rPr>
                <w:noProof/>
                <w:webHidden/>
              </w:rPr>
              <w:fldChar w:fldCharType="begin"/>
            </w:r>
            <w:r w:rsidR="00C81102">
              <w:rPr>
                <w:noProof/>
                <w:webHidden/>
              </w:rPr>
              <w:instrText xml:space="preserve"> PAGEREF _Toc482175178 \h </w:instrText>
            </w:r>
            <w:r w:rsidR="00C81102">
              <w:rPr>
                <w:noProof/>
                <w:webHidden/>
              </w:rPr>
            </w:r>
            <w:r w:rsidR="00C81102">
              <w:rPr>
                <w:noProof/>
                <w:webHidden/>
              </w:rPr>
              <w:fldChar w:fldCharType="separate"/>
            </w:r>
            <w:r w:rsidR="00C81102">
              <w:rPr>
                <w:noProof/>
                <w:webHidden/>
              </w:rPr>
              <w:t>5</w:t>
            </w:r>
            <w:r w:rsidR="00C81102">
              <w:rPr>
                <w:noProof/>
                <w:webHidden/>
              </w:rPr>
              <w:fldChar w:fldCharType="end"/>
            </w:r>
          </w:hyperlink>
        </w:p>
        <w:p w14:paraId="68E95920" w14:textId="77777777" w:rsidR="00C81102" w:rsidRDefault="006C61B5">
          <w:pPr>
            <w:pStyle w:val="TOC1"/>
            <w:tabs>
              <w:tab w:val="left" w:pos="400"/>
              <w:tab w:val="right" w:leader="dot" w:pos="9016"/>
            </w:tabs>
            <w:rPr>
              <w:rFonts w:asciiTheme="minorHAnsi" w:eastAsiaTheme="minorEastAsia" w:hAnsiTheme="minorHAnsi"/>
              <w:noProof/>
              <w:sz w:val="22"/>
              <w:lang w:val="en-US"/>
            </w:rPr>
          </w:pPr>
          <w:hyperlink w:anchor="_Toc482175179" w:history="1">
            <w:r w:rsidR="00C81102" w:rsidRPr="0092268F">
              <w:rPr>
                <w:rStyle w:val="Hyperlink"/>
                <w:noProof/>
              </w:rPr>
              <w:t>5</w:t>
            </w:r>
            <w:r w:rsidR="00C81102">
              <w:rPr>
                <w:rFonts w:asciiTheme="minorHAnsi" w:eastAsiaTheme="minorEastAsia" w:hAnsiTheme="minorHAnsi"/>
                <w:noProof/>
                <w:sz w:val="22"/>
                <w:lang w:val="en-US"/>
              </w:rPr>
              <w:tab/>
            </w:r>
            <w:r w:rsidR="00C81102" w:rsidRPr="0092268F">
              <w:rPr>
                <w:rStyle w:val="Hyperlink"/>
                <w:noProof/>
              </w:rPr>
              <w:t>Azure Scaffold</w:t>
            </w:r>
            <w:r w:rsidR="00C81102">
              <w:rPr>
                <w:noProof/>
                <w:webHidden/>
              </w:rPr>
              <w:tab/>
            </w:r>
            <w:r w:rsidR="00C81102">
              <w:rPr>
                <w:noProof/>
                <w:webHidden/>
              </w:rPr>
              <w:fldChar w:fldCharType="begin"/>
            </w:r>
            <w:r w:rsidR="00C81102">
              <w:rPr>
                <w:noProof/>
                <w:webHidden/>
              </w:rPr>
              <w:instrText xml:space="preserve"> PAGEREF _Toc482175179 \h </w:instrText>
            </w:r>
            <w:r w:rsidR="00C81102">
              <w:rPr>
                <w:noProof/>
                <w:webHidden/>
              </w:rPr>
            </w:r>
            <w:r w:rsidR="00C81102">
              <w:rPr>
                <w:noProof/>
                <w:webHidden/>
              </w:rPr>
              <w:fldChar w:fldCharType="separate"/>
            </w:r>
            <w:r w:rsidR="00C81102">
              <w:rPr>
                <w:noProof/>
                <w:webHidden/>
              </w:rPr>
              <w:t>6</w:t>
            </w:r>
            <w:r w:rsidR="00C81102">
              <w:rPr>
                <w:noProof/>
                <w:webHidden/>
              </w:rPr>
              <w:fldChar w:fldCharType="end"/>
            </w:r>
          </w:hyperlink>
        </w:p>
        <w:p w14:paraId="5B0D0806" w14:textId="77777777" w:rsidR="00C81102" w:rsidRDefault="006C61B5">
          <w:pPr>
            <w:pStyle w:val="TOC2"/>
            <w:tabs>
              <w:tab w:val="left" w:pos="880"/>
              <w:tab w:val="right" w:leader="dot" w:pos="9016"/>
            </w:tabs>
            <w:rPr>
              <w:rFonts w:asciiTheme="minorHAnsi" w:eastAsiaTheme="minorEastAsia" w:hAnsiTheme="minorHAnsi"/>
              <w:noProof/>
              <w:sz w:val="22"/>
              <w:lang w:val="en-US"/>
            </w:rPr>
          </w:pPr>
          <w:hyperlink w:anchor="_Toc482175180" w:history="1">
            <w:r w:rsidR="00C81102" w:rsidRPr="0092268F">
              <w:rPr>
                <w:rStyle w:val="Hyperlink"/>
                <w:noProof/>
              </w:rPr>
              <w:t>5.1</w:t>
            </w:r>
            <w:r w:rsidR="00C81102">
              <w:rPr>
                <w:rFonts w:asciiTheme="minorHAnsi" w:eastAsiaTheme="minorEastAsia" w:hAnsiTheme="minorHAnsi"/>
                <w:noProof/>
                <w:sz w:val="22"/>
                <w:lang w:val="en-US"/>
              </w:rPr>
              <w:tab/>
            </w:r>
            <w:r w:rsidR="00C81102" w:rsidRPr="0092268F">
              <w:rPr>
                <w:rStyle w:val="Hyperlink"/>
                <w:noProof/>
              </w:rPr>
              <w:t>Hierarchy definition</w:t>
            </w:r>
            <w:r w:rsidR="00C81102">
              <w:rPr>
                <w:noProof/>
                <w:webHidden/>
              </w:rPr>
              <w:tab/>
            </w:r>
            <w:r w:rsidR="00C81102">
              <w:rPr>
                <w:noProof/>
                <w:webHidden/>
              </w:rPr>
              <w:fldChar w:fldCharType="begin"/>
            </w:r>
            <w:r w:rsidR="00C81102">
              <w:rPr>
                <w:noProof/>
                <w:webHidden/>
              </w:rPr>
              <w:instrText xml:space="preserve"> PAGEREF _Toc482175180 \h </w:instrText>
            </w:r>
            <w:r w:rsidR="00C81102">
              <w:rPr>
                <w:noProof/>
                <w:webHidden/>
              </w:rPr>
            </w:r>
            <w:r w:rsidR="00C81102">
              <w:rPr>
                <w:noProof/>
                <w:webHidden/>
              </w:rPr>
              <w:fldChar w:fldCharType="separate"/>
            </w:r>
            <w:r w:rsidR="00C81102">
              <w:rPr>
                <w:noProof/>
                <w:webHidden/>
              </w:rPr>
              <w:t>6</w:t>
            </w:r>
            <w:r w:rsidR="00C81102">
              <w:rPr>
                <w:noProof/>
                <w:webHidden/>
              </w:rPr>
              <w:fldChar w:fldCharType="end"/>
            </w:r>
          </w:hyperlink>
        </w:p>
        <w:p w14:paraId="1DF9C17F" w14:textId="77777777" w:rsidR="00C81102" w:rsidRDefault="006C61B5">
          <w:pPr>
            <w:pStyle w:val="TOC3"/>
            <w:tabs>
              <w:tab w:val="left" w:pos="1100"/>
              <w:tab w:val="right" w:leader="dot" w:pos="9016"/>
            </w:tabs>
            <w:rPr>
              <w:rFonts w:asciiTheme="minorHAnsi" w:eastAsiaTheme="minorEastAsia" w:hAnsiTheme="minorHAnsi"/>
              <w:noProof/>
              <w:sz w:val="22"/>
              <w:lang w:val="en-US"/>
            </w:rPr>
          </w:pPr>
          <w:hyperlink w:anchor="_Toc482175181" w:history="1">
            <w:r w:rsidR="00C81102" w:rsidRPr="0092268F">
              <w:rPr>
                <w:rStyle w:val="Hyperlink"/>
                <w:noProof/>
              </w:rPr>
              <w:t>5.1.1</w:t>
            </w:r>
            <w:r w:rsidR="00C81102">
              <w:rPr>
                <w:rFonts w:asciiTheme="minorHAnsi" w:eastAsiaTheme="minorEastAsia" w:hAnsiTheme="minorHAnsi"/>
                <w:noProof/>
                <w:sz w:val="22"/>
                <w:lang w:val="en-US"/>
              </w:rPr>
              <w:tab/>
            </w:r>
            <w:r w:rsidR="00C81102" w:rsidRPr="0092268F">
              <w:rPr>
                <w:rStyle w:val="Hyperlink"/>
                <w:noProof/>
              </w:rPr>
              <w:t>Naming Standards</w:t>
            </w:r>
            <w:r w:rsidR="00C81102">
              <w:rPr>
                <w:noProof/>
                <w:webHidden/>
              </w:rPr>
              <w:tab/>
            </w:r>
            <w:r w:rsidR="00C81102">
              <w:rPr>
                <w:noProof/>
                <w:webHidden/>
              </w:rPr>
              <w:fldChar w:fldCharType="begin"/>
            </w:r>
            <w:r w:rsidR="00C81102">
              <w:rPr>
                <w:noProof/>
                <w:webHidden/>
              </w:rPr>
              <w:instrText xml:space="preserve"> PAGEREF _Toc482175181 \h </w:instrText>
            </w:r>
            <w:r w:rsidR="00C81102">
              <w:rPr>
                <w:noProof/>
                <w:webHidden/>
              </w:rPr>
            </w:r>
            <w:r w:rsidR="00C81102">
              <w:rPr>
                <w:noProof/>
                <w:webHidden/>
              </w:rPr>
              <w:fldChar w:fldCharType="separate"/>
            </w:r>
            <w:r w:rsidR="00C81102">
              <w:rPr>
                <w:noProof/>
                <w:webHidden/>
              </w:rPr>
              <w:t>6</w:t>
            </w:r>
            <w:r w:rsidR="00C81102">
              <w:rPr>
                <w:noProof/>
                <w:webHidden/>
              </w:rPr>
              <w:fldChar w:fldCharType="end"/>
            </w:r>
          </w:hyperlink>
        </w:p>
        <w:p w14:paraId="1180ED85" w14:textId="77777777" w:rsidR="00C81102" w:rsidRDefault="006C61B5">
          <w:pPr>
            <w:pStyle w:val="TOC3"/>
            <w:tabs>
              <w:tab w:val="left" w:pos="1100"/>
              <w:tab w:val="right" w:leader="dot" w:pos="9016"/>
            </w:tabs>
            <w:rPr>
              <w:rFonts w:asciiTheme="minorHAnsi" w:eastAsiaTheme="minorEastAsia" w:hAnsiTheme="minorHAnsi"/>
              <w:noProof/>
              <w:sz w:val="22"/>
              <w:lang w:val="en-US"/>
            </w:rPr>
          </w:pPr>
          <w:hyperlink w:anchor="_Toc482175182" w:history="1">
            <w:r w:rsidR="00C81102" w:rsidRPr="0092268F">
              <w:rPr>
                <w:rStyle w:val="Hyperlink"/>
                <w:noProof/>
              </w:rPr>
              <w:t>5.1.2</w:t>
            </w:r>
            <w:r w:rsidR="00C81102">
              <w:rPr>
                <w:rFonts w:asciiTheme="minorHAnsi" w:eastAsiaTheme="minorEastAsia" w:hAnsiTheme="minorHAnsi"/>
                <w:noProof/>
                <w:sz w:val="22"/>
                <w:lang w:val="en-US"/>
              </w:rPr>
              <w:tab/>
            </w:r>
            <w:r w:rsidR="00C81102" w:rsidRPr="0092268F">
              <w:rPr>
                <w:rStyle w:val="Hyperlink"/>
                <w:noProof/>
              </w:rPr>
              <w:t>Policies and auditing</w:t>
            </w:r>
            <w:r w:rsidR="00C81102">
              <w:rPr>
                <w:noProof/>
                <w:webHidden/>
              </w:rPr>
              <w:tab/>
            </w:r>
            <w:r w:rsidR="00C81102">
              <w:rPr>
                <w:noProof/>
                <w:webHidden/>
              </w:rPr>
              <w:fldChar w:fldCharType="begin"/>
            </w:r>
            <w:r w:rsidR="00C81102">
              <w:rPr>
                <w:noProof/>
                <w:webHidden/>
              </w:rPr>
              <w:instrText xml:space="preserve"> PAGEREF _Toc482175182 \h </w:instrText>
            </w:r>
            <w:r w:rsidR="00C81102">
              <w:rPr>
                <w:noProof/>
                <w:webHidden/>
              </w:rPr>
            </w:r>
            <w:r w:rsidR="00C81102">
              <w:rPr>
                <w:noProof/>
                <w:webHidden/>
              </w:rPr>
              <w:fldChar w:fldCharType="separate"/>
            </w:r>
            <w:r w:rsidR="00C81102">
              <w:rPr>
                <w:noProof/>
                <w:webHidden/>
              </w:rPr>
              <w:t>7</w:t>
            </w:r>
            <w:r w:rsidR="00C81102">
              <w:rPr>
                <w:noProof/>
                <w:webHidden/>
              </w:rPr>
              <w:fldChar w:fldCharType="end"/>
            </w:r>
          </w:hyperlink>
        </w:p>
        <w:p w14:paraId="1A24CCA1" w14:textId="77777777" w:rsidR="00C81102" w:rsidRDefault="006C61B5">
          <w:pPr>
            <w:pStyle w:val="TOC3"/>
            <w:tabs>
              <w:tab w:val="left" w:pos="1100"/>
              <w:tab w:val="right" w:leader="dot" w:pos="9016"/>
            </w:tabs>
            <w:rPr>
              <w:rFonts w:asciiTheme="minorHAnsi" w:eastAsiaTheme="minorEastAsia" w:hAnsiTheme="minorHAnsi"/>
              <w:noProof/>
              <w:sz w:val="22"/>
              <w:lang w:val="en-US"/>
            </w:rPr>
          </w:pPr>
          <w:hyperlink w:anchor="_Toc482175183" w:history="1">
            <w:r w:rsidR="00C81102" w:rsidRPr="0092268F">
              <w:rPr>
                <w:rStyle w:val="Hyperlink"/>
                <w:noProof/>
                <w:lang w:val="en-US"/>
              </w:rPr>
              <w:t>5.1.3</w:t>
            </w:r>
            <w:r w:rsidR="00C81102">
              <w:rPr>
                <w:rFonts w:asciiTheme="minorHAnsi" w:eastAsiaTheme="minorEastAsia" w:hAnsiTheme="minorHAnsi"/>
                <w:noProof/>
                <w:sz w:val="22"/>
                <w:lang w:val="en-US"/>
              </w:rPr>
              <w:tab/>
            </w:r>
            <w:r w:rsidR="00C81102" w:rsidRPr="0092268F">
              <w:rPr>
                <w:rStyle w:val="Hyperlink"/>
                <w:noProof/>
                <w:lang w:val="en-US"/>
              </w:rPr>
              <w:t>Resource tags</w:t>
            </w:r>
            <w:r w:rsidR="00C81102">
              <w:rPr>
                <w:noProof/>
                <w:webHidden/>
              </w:rPr>
              <w:tab/>
            </w:r>
            <w:r w:rsidR="00C81102">
              <w:rPr>
                <w:noProof/>
                <w:webHidden/>
              </w:rPr>
              <w:fldChar w:fldCharType="begin"/>
            </w:r>
            <w:r w:rsidR="00C81102">
              <w:rPr>
                <w:noProof/>
                <w:webHidden/>
              </w:rPr>
              <w:instrText xml:space="preserve"> PAGEREF _Toc482175183 \h </w:instrText>
            </w:r>
            <w:r w:rsidR="00C81102">
              <w:rPr>
                <w:noProof/>
                <w:webHidden/>
              </w:rPr>
            </w:r>
            <w:r w:rsidR="00C81102">
              <w:rPr>
                <w:noProof/>
                <w:webHidden/>
              </w:rPr>
              <w:fldChar w:fldCharType="separate"/>
            </w:r>
            <w:r w:rsidR="00C81102">
              <w:rPr>
                <w:noProof/>
                <w:webHidden/>
              </w:rPr>
              <w:t>8</w:t>
            </w:r>
            <w:r w:rsidR="00C81102">
              <w:rPr>
                <w:noProof/>
                <w:webHidden/>
              </w:rPr>
              <w:fldChar w:fldCharType="end"/>
            </w:r>
          </w:hyperlink>
        </w:p>
        <w:p w14:paraId="10CAF0A4" w14:textId="77777777" w:rsidR="00C81102" w:rsidRDefault="006C61B5">
          <w:pPr>
            <w:pStyle w:val="TOC3"/>
            <w:tabs>
              <w:tab w:val="left" w:pos="1100"/>
              <w:tab w:val="right" w:leader="dot" w:pos="9016"/>
            </w:tabs>
            <w:rPr>
              <w:rFonts w:asciiTheme="minorHAnsi" w:eastAsiaTheme="minorEastAsia" w:hAnsiTheme="minorHAnsi"/>
              <w:noProof/>
              <w:sz w:val="22"/>
              <w:lang w:val="en-US"/>
            </w:rPr>
          </w:pPr>
          <w:hyperlink w:anchor="_Toc482175184" w:history="1">
            <w:r w:rsidR="00C81102" w:rsidRPr="0092268F">
              <w:rPr>
                <w:rStyle w:val="Hyperlink"/>
                <w:noProof/>
              </w:rPr>
              <w:t>5.1.4</w:t>
            </w:r>
            <w:r w:rsidR="00C81102">
              <w:rPr>
                <w:rFonts w:asciiTheme="minorHAnsi" w:eastAsiaTheme="minorEastAsia" w:hAnsiTheme="minorHAnsi"/>
                <w:noProof/>
                <w:sz w:val="22"/>
                <w:lang w:val="en-US"/>
              </w:rPr>
              <w:tab/>
            </w:r>
            <w:r w:rsidR="00C81102" w:rsidRPr="0092268F">
              <w:rPr>
                <w:rStyle w:val="Hyperlink"/>
                <w:noProof/>
              </w:rPr>
              <w:t>Resource Group</w:t>
            </w:r>
            <w:r w:rsidR="00C81102">
              <w:rPr>
                <w:noProof/>
                <w:webHidden/>
              </w:rPr>
              <w:tab/>
            </w:r>
            <w:r w:rsidR="00C81102">
              <w:rPr>
                <w:noProof/>
                <w:webHidden/>
              </w:rPr>
              <w:fldChar w:fldCharType="begin"/>
            </w:r>
            <w:r w:rsidR="00C81102">
              <w:rPr>
                <w:noProof/>
                <w:webHidden/>
              </w:rPr>
              <w:instrText xml:space="preserve"> PAGEREF _Toc482175184 \h </w:instrText>
            </w:r>
            <w:r w:rsidR="00C81102">
              <w:rPr>
                <w:noProof/>
                <w:webHidden/>
              </w:rPr>
            </w:r>
            <w:r w:rsidR="00C81102">
              <w:rPr>
                <w:noProof/>
                <w:webHidden/>
              </w:rPr>
              <w:fldChar w:fldCharType="separate"/>
            </w:r>
            <w:r w:rsidR="00C81102">
              <w:rPr>
                <w:noProof/>
                <w:webHidden/>
              </w:rPr>
              <w:t>8</w:t>
            </w:r>
            <w:r w:rsidR="00C81102">
              <w:rPr>
                <w:noProof/>
                <w:webHidden/>
              </w:rPr>
              <w:fldChar w:fldCharType="end"/>
            </w:r>
          </w:hyperlink>
        </w:p>
        <w:p w14:paraId="547E873D" w14:textId="77777777" w:rsidR="00C81102" w:rsidRDefault="006C61B5">
          <w:pPr>
            <w:pStyle w:val="TOC3"/>
            <w:tabs>
              <w:tab w:val="left" w:pos="1100"/>
              <w:tab w:val="right" w:leader="dot" w:pos="9016"/>
            </w:tabs>
            <w:rPr>
              <w:rFonts w:asciiTheme="minorHAnsi" w:eastAsiaTheme="minorEastAsia" w:hAnsiTheme="minorHAnsi"/>
              <w:noProof/>
              <w:sz w:val="22"/>
              <w:lang w:val="en-US"/>
            </w:rPr>
          </w:pPr>
          <w:hyperlink w:anchor="_Toc482175185" w:history="1">
            <w:r w:rsidR="00C81102" w:rsidRPr="0092268F">
              <w:rPr>
                <w:rStyle w:val="Hyperlink"/>
                <w:noProof/>
                <w:lang w:val="en-US"/>
              </w:rPr>
              <w:t>5.1.5</w:t>
            </w:r>
            <w:r w:rsidR="00C81102">
              <w:rPr>
                <w:rFonts w:asciiTheme="minorHAnsi" w:eastAsiaTheme="minorEastAsia" w:hAnsiTheme="minorHAnsi"/>
                <w:noProof/>
                <w:sz w:val="22"/>
                <w:lang w:val="en-US"/>
              </w:rPr>
              <w:tab/>
            </w:r>
            <w:r w:rsidR="00C81102" w:rsidRPr="0092268F">
              <w:rPr>
                <w:rStyle w:val="Hyperlink"/>
                <w:noProof/>
                <w:lang w:val="en-US"/>
              </w:rPr>
              <w:t>Role-based access control</w:t>
            </w:r>
            <w:r w:rsidR="00C81102">
              <w:rPr>
                <w:noProof/>
                <w:webHidden/>
              </w:rPr>
              <w:tab/>
            </w:r>
            <w:r w:rsidR="00C81102">
              <w:rPr>
                <w:noProof/>
                <w:webHidden/>
              </w:rPr>
              <w:fldChar w:fldCharType="begin"/>
            </w:r>
            <w:r w:rsidR="00C81102">
              <w:rPr>
                <w:noProof/>
                <w:webHidden/>
              </w:rPr>
              <w:instrText xml:space="preserve"> PAGEREF _Toc482175185 \h </w:instrText>
            </w:r>
            <w:r w:rsidR="00C81102">
              <w:rPr>
                <w:noProof/>
                <w:webHidden/>
              </w:rPr>
            </w:r>
            <w:r w:rsidR="00C81102">
              <w:rPr>
                <w:noProof/>
                <w:webHidden/>
              </w:rPr>
              <w:fldChar w:fldCharType="separate"/>
            </w:r>
            <w:r w:rsidR="00C81102">
              <w:rPr>
                <w:noProof/>
                <w:webHidden/>
              </w:rPr>
              <w:t>8</w:t>
            </w:r>
            <w:r w:rsidR="00C81102">
              <w:rPr>
                <w:noProof/>
                <w:webHidden/>
              </w:rPr>
              <w:fldChar w:fldCharType="end"/>
            </w:r>
          </w:hyperlink>
        </w:p>
        <w:p w14:paraId="151709D4" w14:textId="77777777" w:rsidR="00C81102" w:rsidRDefault="006C61B5">
          <w:pPr>
            <w:pStyle w:val="TOC3"/>
            <w:tabs>
              <w:tab w:val="left" w:pos="1100"/>
              <w:tab w:val="right" w:leader="dot" w:pos="9016"/>
            </w:tabs>
            <w:rPr>
              <w:rFonts w:asciiTheme="minorHAnsi" w:eastAsiaTheme="minorEastAsia" w:hAnsiTheme="minorHAnsi"/>
              <w:noProof/>
              <w:sz w:val="22"/>
              <w:lang w:val="en-US"/>
            </w:rPr>
          </w:pPr>
          <w:hyperlink w:anchor="_Toc482175186" w:history="1">
            <w:r w:rsidR="00C81102" w:rsidRPr="0092268F">
              <w:rPr>
                <w:rStyle w:val="Hyperlink"/>
                <w:noProof/>
              </w:rPr>
              <w:t>5.1.6</w:t>
            </w:r>
            <w:r w:rsidR="00C81102">
              <w:rPr>
                <w:rFonts w:asciiTheme="minorHAnsi" w:eastAsiaTheme="minorEastAsia" w:hAnsiTheme="minorHAnsi"/>
                <w:noProof/>
                <w:sz w:val="22"/>
                <w:lang w:val="en-US"/>
              </w:rPr>
              <w:tab/>
            </w:r>
            <w:r w:rsidR="00C81102" w:rsidRPr="0092268F">
              <w:rPr>
                <w:rStyle w:val="Hyperlink"/>
                <w:noProof/>
              </w:rPr>
              <w:t>Azure resource locks</w:t>
            </w:r>
            <w:r w:rsidR="00C81102">
              <w:rPr>
                <w:noProof/>
                <w:webHidden/>
              </w:rPr>
              <w:tab/>
            </w:r>
            <w:r w:rsidR="00C81102">
              <w:rPr>
                <w:noProof/>
                <w:webHidden/>
              </w:rPr>
              <w:fldChar w:fldCharType="begin"/>
            </w:r>
            <w:r w:rsidR="00C81102">
              <w:rPr>
                <w:noProof/>
                <w:webHidden/>
              </w:rPr>
              <w:instrText xml:space="preserve"> PAGEREF _Toc482175186 \h </w:instrText>
            </w:r>
            <w:r w:rsidR="00C81102">
              <w:rPr>
                <w:noProof/>
                <w:webHidden/>
              </w:rPr>
            </w:r>
            <w:r w:rsidR="00C81102">
              <w:rPr>
                <w:noProof/>
                <w:webHidden/>
              </w:rPr>
              <w:fldChar w:fldCharType="separate"/>
            </w:r>
            <w:r w:rsidR="00C81102">
              <w:rPr>
                <w:noProof/>
                <w:webHidden/>
              </w:rPr>
              <w:t>8</w:t>
            </w:r>
            <w:r w:rsidR="00C81102">
              <w:rPr>
                <w:noProof/>
                <w:webHidden/>
              </w:rPr>
              <w:fldChar w:fldCharType="end"/>
            </w:r>
          </w:hyperlink>
        </w:p>
        <w:p w14:paraId="2FE0B540" w14:textId="77777777" w:rsidR="00C81102" w:rsidRDefault="006C61B5">
          <w:pPr>
            <w:pStyle w:val="TOC3"/>
            <w:tabs>
              <w:tab w:val="left" w:pos="1100"/>
              <w:tab w:val="right" w:leader="dot" w:pos="9016"/>
            </w:tabs>
            <w:rPr>
              <w:rFonts w:asciiTheme="minorHAnsi" w:eastAsiaTheme="minorEastAsia" w:hAnsiTheme="minorHAnsi"/>
              <w:noProof/>
              <w:sz w:val="22"/>
              <w:lang w:val="en-US"/>
            </w:rPr>
          </w:pPr>
          <w:hyperlink w:anchor="_Toc482175187" w:history="1">
            <w:r w:rsidR="00C81102" w:rsidRPr="0092268F">
              <w:rPr>
                <w:rStyle w:val="Hyperlink"/>
                <w:noProof/>
                <w:lang w:val="en-US"/>
              </w:rPr>
              <w:t>5.1.7</w:t>
            </w:r>
            <w:r w:rsidR="00C81102">
              <w:rPr>
                <w:rFonts w:asciiTheme="minorHAnsi" w:eastAsiaTheme="minorEastAsia" w:hAnsiTheme="minorHAnsi"/>
                <w:noProof/>
                <w:sz w:val="22"/>
                <w:lang w:val="en-US"/>
              </w:rPr>
              <w:tab/>
            </w:r>
            <w:r w:rsidR="00C81102" w:rsidRPr="0092268F">
              <w:rPr>
                <w:rStyle w:val="Hyperlink"/>
                <w:noProof/>
                <w:lang w:val="en-US"/>
              </w:rPr>
              <w:t>Core networking resources</w:t>
            </w:r>
            <w:r w:rsidR="00C81102">
              <w:rPr>
                <w:noProof/>
                <w:webHidden/>
              </w:rPr>
              <w:tab/>
            </w:r>
            <w:r w:rsidR="00C81102">
              <w:rPr>
                <w:noProof/>
                <w:webHidden/>
              </w:rPr>
              <w:fldChar w:fldCharType="begin"/>
            </w:r>
            <w:r w:rsidR="00C81102">
              <w:rPr>
                <w:noProof/>
                <w:webHidden/>
              </w:rPr>
              <w:instrText xml:space="preserve"> PAGEREF _Toc482175187 \h </w:instrText>
            </w:r>
            <w:r w:rsidR="00C81102">
              <w:rPr>
                <w:noProof/>
                <w:webHidden/>
              </w:rPr>
            </w:r>
            <w:r w:rsidR="00C81102">
              <w:rPr>
                <w:noProof/>
                <w:webHidden/>
              </w:rPr>
              <w:fldChar w:fldCharType="separate"/>
            </w:r>
            <w:r w:rsidR="00C81102">
              <w:rPr>
                <w:noProof/>
                <w:webHidden/>
              </w:rPr>
              <w:t>9</w:t>
            </w:r>
            <w:r w:rsidR="00C81102">
              <w:rPr>
                <w:noProof/>
                <w:webHidden/>
              </w:rPr>
              <w:fldChar w:fldCharType="end"/>
            </w:r>
          </w:hyperlink>
        </w:p>
        <w:p w14:paraId="5A962AAB" w14:textId="77777777" w:rsidR="00C81102" w:rsidRDefault="006C61B5">
          <w:pPr>
            <w:pStyle w:val="TOC3"/>
            <w:tabs>
              <w:tab w:val="left" w:pos="1100"/>
              <w:tab w:val="right" w:leader="dot" w:pos="9016"/>
            </w:tabs>
            <w:rPr>
              <w:rFonts w:asciiTheme="minorHAnsi" w:eastAsiaTheme="minorEastAsia" w:hAnsiTheme="minorHAnsi"/>
              <w:noProof/>
              <w:sz w:val="22"/>
              <w:lang w:val="en-US"/>
            </w:rPr>
          </w:pPr>
          <w:hyperlink w:anchor="_Toc482175188" w:history="1">
            <w:r w:rsidR="00C81102" w:rsidRPr="0092268F">
              <w:rPr>
                <w:rStyle w:val="Hyperlink"/>
                <w:noProof/>
              </w:rPr>
              <w:t>5.1.8</w:t>
            </w:r>
            <w:r w:rsidR="00C81102">
              <w:rPr>
                <w:rFonts w:asciiTheme="minorHAnsi" w:eastAsiaTheme="minorEastAsia" w:hAnsiTheme="minorHAnsi"/>
                <w:noProof/>
                <w:sz w:val="22"/>
                <w:lang w:val="en-US"/>
              </w:rPr>
              <w:tab/>
            </w:r>
            <w:r w:rsidR="00C81102" w:rsidRPr="0092268F">
              <w:rPr>
                <w:rStyle w:val="Hyperlink"/>
                <w:noProof/>
              </w:rPr>
              <w:t>Azure Security Center</w:t>
            </w:r>
            <w:r w:rsidR="00C81102">
              <w:rPr>
                <w:noProof/>
                <w:webHidden/>
              </w:rPr>
              <w:tab/>
            </w:r>
            <w:r w:rsidR="00C81102">
              <w:rPr>
                <w:noProof/>
                <w:webHidden/>
              </w:rPr>
              <w:fldChar w:fldCharType="begin"/>
            </w:r>
            <w:r w:rsidR="00C81102">
              <w:rPr>
                <w:noProof/>
                <w:webHidden/>
              </w:rPr>
              <w:instrText xml:space="preserve"> PAGEREF _Toc482175188 \h </w:instrText>
            </w:r>
            <w:r w:rsidR="00C81102">
              <w:rPr>
                <w:noProof/>
                <w:webHidden/>
              </w:rPr>
            </w:r>
            <w:r w:rsidR="00C81102">
              <w:rPr>
                <w:noProof/>
                <w:webHidden/>
              </w:rPr>
              <w:fldChar w:fldCharType="separate"/>
            </w:r>
            <w:r w:rsidR="00C81102">
              <w:rPr>
                <w:noProof/>
                <w:webHidden/>
              </w:rPr>
              <w:t>9</w:t>
            </w:r>
            <w:r w:rsidR="00C81102">
              <w:rPr>
                <w:noProof/>
                <w:webHidden/>
              </w:rPr>
              <w:fldChar w:fldCharType="end"/>
            </w:r>
          </w:hyperlink>
        </w:p>
        <w:p w14:paraId="4DEFDAD4" w14:textId="77777777" w:rsidR="00C81102" w:rsidRDefault="006C61B5">
          <w:pPr>
            <w:pStyle w:val="TOC1"/>
            <w:tabs>
              <w:tab w:val="left" w:pos="400"/>
              <w:tab w:val="right" w:leader="dot" w:pos="9016"/>
            </w:tabs>
            <w:rPr>
              <w:rFonts w:asciiTheme="minorHAnsi" w:eastAsiaTheme="minorEastAsia" w:hAnsiTheme="minorHAnsi"/>
              <w:noProof/>
              <w:sz w:val="22"/>
              <w:lang w:val="en-US"/>
            </w:rPr>
          </w:pPr>
          <w:hyperlink w:anchor="_Toc482175189" w:history="1">
            <w:r w:rsidR="00C81102" w:rsidRPr="0092268F">
              <w:rPr>
                <w:rStyle w:val="Hyperlink"/>
                <w:noProof/>
              </w:rPr>
              <w:t>6</w:t>
            </w:r>
            <w:r w:rsidR="00C81102">
              <w:rPr>
                <w:rFonts w:asciiTheme="minorHAnsi" w:eastAsiaTheme="minorEastAsia" w:hAnsiTheme="minorHAnsi"/>
                <w:noProof/>
                <w:sz w:val="22"/>
                <w:lang w:val="en-US"/>
              </w:rPr>
              <w:tab/>
            </w:r>
            <w:r w:rsidR="00C81102" w:rsidRPr="0092268F">
              <w:rPr>
                <w:rStyle w:val="Hyperlink"/>
                <w:noProof/>
              </w:rPr>
              <w:t>Azure Governance for NGA</w:t>
            </w:r>
            <w:r w:rsidR="00C81102">
              <w:rPr>
                <w:noProof/>
                <w:webHidden/>
              </w:rPr>
              <w:tab/>
            </w:r>
            <w:r w:rsidR="00C81102">
              <w:rPr>
                <w:noProof/>
                <w:webHidden/>
              </w:rPr>
              <w:fldChar w:fldCharType="begin"/>
            </w:r>
            <w:r w:rsidR="00C81102">
              <w:rPr>
                <w:noProof/>
                <w:webHidden/>
              </w:rPr>
              <w:instrText xml:space="preserve"> PAGEREF _Toc482175189 \h </w:instrText>
            </w:r>
            <w:r w:rsidR="00C81102">
              <w:rPr>
                <w:noProof/>
                <w:webHidden/>
              </w:rPr>
            </w:r>
            <w:r w:rsidR="00C81102">
              <w:rPr>
                <w:noProof/>
                <w:webHidden/>
              </w:rPr>
              <w:fldChar w:fldCharType="separate"/>
            </w:r>
            <w:r w:rsidR="00C81102">
              <w:rPr>
                <w:noProof/>
                <w:webHidden/>
              </w:rPr>
              <w:t>11</w:t>
            </w:r>
            <w:r w:rsidR="00C81102">
              <w:rPr>
                <w:noProof/>
                <w:webHidden/>
              </w:rPr>
              <w:fldChar w:fldCharType="end"/>
            </w:r>
          </w:hyperlink>
        </w:p>
        <w:p w14:paraId="05AAE8C3" w14:textId="77777777" w:rsidR="00C81102" w:rsidRDefault="006C61B5">
          <w:pPr>
            <w:pStyle w:val="TOC1"/>
            <w:tabs>
              <w:tab w:val="left" w:pos="400"/>
              <w:tab w:val="right" w:leader="dot" w:pos="9016"/>
            </w:tabs>
            <w:rPr>
              <w:rFonts w:asciiTheme="minorHAnsi" w:eastAsiaTheme="minorEastAsia" w:hAnsiTheme="minorHAnsi"/>
              <w:noProof/>
              <w:sz w:val="22"/>
              <w:lang w:val="en-US"/>
            </w:rPr>
          </w:pPr>
          <w:hyperlink w:anchor="_Toc482175190" w:history="1">
            <w:r w:rsidR="00C81102" w:rsidRPr="0092268F">
              <w:rPr>
                <w:rStyle w:val="Hyperlink"/>
                <w:noProof/>
              </w:rPr>
              <w:t>7</w:t>
            </w:r>
            <w:r w:rsidR="00C81102">
              <w:rPr>
                <w:rFonts w:asciiTheme="minorHAnsi" w:eastAsiaTheme="minorEastAsia" w:hAnsiTheme="minorHAnsi"/>
                <w:noProof/>
                <w:sz w:val="22"/>
                <w:lang w:val="en-US"/>
              </w:rPr>
              <w:tab/>
            </w:r>
            <w:r w:rsidR="00C81102" w:rsidRPr="0092268F">
              <w:rPr>
                <w:rStyle w:val="Hyperlink"/>
                <w:noProof/>
              </w:rPr>
              <w:t>Lifecycle</w:t>
            </w:r>
            <w:r w:rsidR="00C81102">
              <w:rPr>
                <w:noProof/>
                <w:webHidden/>
              </w:rPr>
              <w:tab/>
            </w:r>
            <w:r w:rsidR="00C81102">
              <w:rPr>
                <w:noProof/>
                <w:webHidden/>
              </w:rPr>
              <w:fldChar w:fldCharType="begin"/>
            </w:r>
            <w:r w:rsidR="00C81102">
              <w:rPr>
                <w:noProof/>
                <w:webHidden/>
              </w:rPr>
              <w:instrText xml:space="preserve"> PAGEREF _Toc482175190 \h </w:instrText>
            </w:r>
            <w:r w:rsidR="00C81102">
              <w:rPr>
                <w:noProof/>
                <w:webHidden/>
              </w:rPr>
            </w:r>
            <w:r w:rsidR="00C81102">
              <w:rPr>
                <w:noProof/>
                <w:webHidden/>
              </w:rPr>
              <w:fldChar w:fldCharType="separate"/>
            </w:r>
            <w:r w:rsidR="00C81102">
              <w:rPr>
                <w:noProof/>
                <w:webHidden/>
              </w:rPr>
              <w:t>14</w:t>
            </w:r>
            <w:r w:rsidR="00C81102">
              <w:rPr>
                <w:noProof/>
                <w:webHidden/>
              </w:rPr>
              <w:fldChar w:fldCharType="end"/>
            </w:r>
          </w:hyperlink>
        </w:p>
        <w:p w14:paraId="08B029FB" w14:textId="77777777" w:rsidR="00C81102" w:rsidRDefault="006C61B5">
          <w:pPr>
            <w:pStyle w:val="TOC2"/>
            <w:tabs>
              <w:tab w:val="left" w:pos="880"/>
              <w:tab w:val="right" w:leader="dot" w:pos="9016"/>
            </w:tabs>
            <w:rPr>
              <w:rFonts w:asciiTheme="minorHAnsi" w:eastAsiaTheme="minorEastAsia" w:hAnsiTheme="minorHAnsi"/>
              <w:noProof/>
              <w:sz w:val="22"/>
              <w:lang w:val="en-US"/>
            </w:rPr>
          </w:pPr>
          <w:hyperlink w:anchor="_Toc482175191" w:history="1">
            <w:r w:rsidR="00C81102" w:rsidRPr="0092268F">
              <w:rPr>
                <w:rStyle w:val="Hyperlink"/>
                <w:noProof/>
              </w:rPr>
              <w:t>7.1</w:t>
            </w:r>
            <w:r w:rsidR="00C81102">
              <w:rPr>
                <w:rFonts w:asciiTheme="minorHAnsi" w:eastAsiaTheme="minorEastAsia" w:hAnsiTheme="minorHAnsi"/>
                <w:noProof/>
                <w:sz w:val="22"/>
                <w:lang w:val="en-US"/>
              </w:rPr>
              <w:tab/>
            </w:r>
            <w:r w:rsidR="00C81102" w:rsidRPr="0092268F">
              <w:rPr>
                <w:rStyle w:val="Hyperlink"/>
                <w:noProof/>
              </w:rPr>
              <w:t>Business Requirements</w:t>
            </w:r>
            <w:r w:rsidR="00C81102">
              <w:rPr>
                <w:noProof/>
                <w:webHidden/>
              </w:rPr>
              <w:tab/>
            </w:r>
            <w:r w:rsidR="00C81102">
              <w:rPr>
                <w:noProof/>
                <w:webHidden/>
              </w:rPr>
              <w:fldChar w:fldCharType="begin"/>
            </w:r>
            <w:r w:rsidR="00C81102">
              <w:rPr>
                <w:noProof/>
                <w:webHidden/>
              </w:rPr>
              <w:instrText xml:space="preserve"> PAGEREF _Toc482175191 \h </w:instrText>
            </w:r>
            <w:r w:rsidR="00C81102">
              <w:rPr>
                <w:noProof/>
                <w:webHidden/>
              </w:rPr>
            </w:r>
            <w:r w:rsidR="00C81102">
              <w:rPr>
                <w:noProof/>
                <w:webHidden/>
              </w:rPr>
              <w:fldChar w:fldCharType="separate"/>
            </w:r>
            <w:r w:rsidR="00C81102">
              <w:rPr>
                <w:noProof/>
                <w:webHidden/>
              </w:rPr>
              <w:t>14</w:t>
            </w:r>
            <w:r w:rsidR="00C81102">
              <w:rPr>
                <w:noProof/>
                <w:webHidden/>
              </w:rPr>
              <w:fldChar w:fldCharType="end"/>
            </w:r>
          </w:hyperlink>
        </w:p>
        <w:p w14:paraId="69472AF1" w14:textId="77777777" w:rsidR="00C81102" w:rsidRDefault="006C61B5">
          <w:pPr>
            <w:pStyle w:val="TOC2"/>
            <w:tabs>
              <w:tab w:val="left" w:pos="880"/>
              <w:tab w:val="right" w:leader="dot" w:pos="9016"/>
            </w:tabs>
            <w:rPr>
              <w:rFonts w:asciiTheme="minorHAnsi" w:eastAsiaTheme="minorEastAsia" w:hAnsiTheme="minorHAnsi"/>
              <w:noProof/>
              <w:sz w:val="22"/>
              <w:lang w:val="en-US"/>
            </w:rPr>
          </w:pPr>
          <w:hyperlink w:anchor="_Toc482175192" w:history="1">
            <w:r w:rsidR="00C81102" w:rsidRPr="0092268F">
              <w:rPr>
                <w:rStyle w:val="Hyperlink"/>
                <w:noProof/>
              </w:rPr>
              <w:t>7.2</w:t>
            </w:r>
            <w:r w:rsidR="00C81102">
              <w:rPr>
                <w:rFonts w:asciiTheme="minorHAnsi" w:eastAsiaTheme="minorEastAsia" w:hAnsiTheme="minorHAnsi"/>
                <w:noProof/>
                <w:sz w:val="22"/>
                <w:lang w:val="en-US"/>
              </w:rPr>
              <w:tab/>
            </w:r>
            <w:r w:rsidR="00C81102" w:rsidRPr="0092268F">
              <w:rPr>
                <w:rStyle w:val="Hyperlink"/>
                <w:noProof/>
              </w:rPr>
              <w:t>Specification of Azure Requirements</w:t>
            </w:r>
            <w:r w:rsidR="00C81102">
              <w:rPr>
                <w:noProof/>
                <w:webHidden/>
              </w:rPr>
              <w:tab/>
            </w:r>
            <w:r w:rsidR="00C81102">
              <w:rPr>
                <w:noProof/>
                <w:webHidden/>
              </w:rPr>
              <w:fldChar w:fldCharType="begin"/>
            </w:r>
            <w:r w:rsidR="00C81102">
              <w:rPr>
                <w:noProof/>
                <w:webHidden/>
              </w:rPr>
              <w:instrText xml:space="preserve"> PAGEREF _Toc482175192 \h </w:instrText>
            </w:r>
            <w:r w:rsidR="00C81102">
              <w:rPr>
                <w:noProof/>
                <w:webHidden/>
              </w:rPr>
            </w:r>
            <w:r w:rsidR="00C81102">
              <w:rPr>
                <w:noProof/>
                <w:webHidden/>
              </w:rPr>
              <w:fldChar w:fldCharType="separate"/>
            </w:r>
            <w:r w:rsidR="00C81102">
              <w:rPr>
                <w:noProof/>
                <w:webHidden/>
              </w:rPr>
              <w:t>15</w:t>
            </w:r>
            <w:r w:rsidR="00C81102">
              <w:rPr>
                <w:noProof/>
                <w:webHidden/>
              </w:rPr>
              <w:fldChar w:fldCharType="end"/>
            </w:r>
          </w:hyperlink>
        </w:p>
        <w:p w14:paraId="6A47588F" w14:textId="77777777" w:rsidR="00C81102" w:rsidRDefault="006C61B5">
          <w:pPr>
            <w:pStyle w:val="TOC2"/>
            <w:tabs>
              <w:tab w:val="left" w:pos="880"/>
              <w:tab w:val="right" w:leader="dot" w:pos="9016"/>
            </w:tabs>
            <w:rPr>
              <w:rFonts w:asciiTheme="minorHAnsi" w:eastAsiaTheme="minorEastAsia" w:hAnsiTheme="minorHAnsi"/>
              <w:noProof/>
              <w:sz w:val="22"/>
              <w:lang w:val="en-US"/>
            </w:rPr>
          </w:pPr>
          <w:hyperlink w:anchor="_Toc482175193" w:history="1">
            <w:r w:rsidR="00C81102" w:rsidRPr="0092268F">
              <w:rPr>
                <w:rStyle w:val="Hyperlink"/>
                <w:noProof/>
              </w:rPr>
              <w:t>7.3</w:t>
            </w:r>
            <w:r w:rsidR="00C81102">
              <w:rPr>
                <w:rFonts w:asciiTheme="minorHAnsi" w:eastAsiaTheme="minorEastAsia" w:hAnsiTheme="minorHAnsi"/>
                <w:noProof/>
                <w:sz w:val="22"/>
                <w:lang w:val="en-US"/>
              </w:rPr>
              <w:tab/>
            </w:r>
            <w:r w:rsidR="00C81102" w:rsidRPr="0092268F">
              <w:rPr>
                <w:rStyle w:val="Hyperlink"/>
                <w:noProof/>
              </w:rPr>
              <w:t>Approval of Provision</w:t>
            </w:r>
            <w:r w:rsidR="00C81102">
              <w:rPr>
                <w:noProof/>
                <w:webHidden/>
              </w:rPr>
              <w:tab/>
            </w:r>
            <w:r w:rsidR="00C81102">
              <w:rPr>
                <w:noProof/>
                <w:webHidden/>
              </w:rPr>
              <w:fldChar w:fldCharType="begin"/>
            </w:r>
            <w:r w:rsidR="00C81102">
              <w:rPr>
                <w:noProof/>
                <w:webHidden/>
              </w:rPr>
              <w:instrText xml:space="preserve"> PAGEREF _Toc482175193 \h </w:instrText>
            </w:r>
            <w:r w:rsidR="00C81102">
              <w:rPr>
                <w:noProof/>
                <w:webHidden/>
              </w:rPr>
            </w:r>
            <w:r w:rsidR="00C81102">
              <w:rPr>
                <w:noProof/>
                <w:webHidden/>
              </w:rPr>
              <w:fldChar w:fldCharType="separate"/>
            </w:r>
            <w:r w:rsidR="00C81102">
              <w:rPr>
                <w:noProof/>
                <w:webHidden/>
              </w:rPr>
              <w:t>16</w:t>
            </w:r>
            <w:r w:rsidR="00C81102">
              <w:rPr>
                <w:noProof/>
                <w:webHidden/>
              </w:rPr>
              <w:fldChar w:fldCharType="end"/>
            </w:r>
          </w:hyperlink>
        </w:p>
        <w:p w14:paraId="4E1D4D33" w14:textId="77777777" w:rsidR="00C81102" w:rsidRDefault="006C61B5">
          <w:pPr>
            <w:pStyle w:val="TOC2"/>
            <w:tabs>
              <w:tab w:val="left" w:pos="880"/>
              <w:tab w:val="right" w:leader="dot" w:pos="9016"/>
            </w:tabs>
            <w:rPr>
              <w:rFonts w:asciiTheme="minorHAnsi" w:eastAsiaTheme="minorEastAsia" w:hAnsiTheme="minorHAnsi"/>
              <w:noProof/>
              <w:sz w:val="22"/>
              <w:lang w:val="en-US"/>
            </w:rPr>
          </w:pPr>
          <w:hyperlink w:anchor="_Toc482175194" w:history="1">
            <w:r w:rsidR="00C81102" w:rsidRPr="0092268F">
              <w:rPr>
                <w:rStyle w:val="Hyperlink"/>
                <w:noProof/>
              </w:rPr>
              <w:t>7.4</w:t>
            </w:r>
            <w:r w:rsidR="00C81102">
              <w:rPr>
                <w:rFonts w:asciiTheme="minorHAnsi" w:eastAsiaTheme="minorEastAsia" w:hAnsiTheme="minorHAnsi"/>
                <w:noProof/>
                <w:sz w:val="22"/>
                <w:lang w:val="en-US"/>
              </w:rPr>
              <w:tab/>
            </w:r>
            <w:r w:rsidR="00C81102" w:rsidRPr="0092268F">
              <w:rPr>
                <w:rStyle w:val="Hyperlink"/>
                <w:noProof/>
              </w:rPr>
              <w:t>Verification of Provision</w:t>
            </w:r>
            <w:r w:rsidR="00C81102">
              <w:rPr>
                <w:noProof/>
                <w:webHidden/>
              </w:rPr>
              <w:tab/>
            </w:r>
            <w:r w:rsidR="00C81102">
              <w:rPr>
                <w:noProof/>
                <w:webHidden/>
              </w:rPr>
              <w:fldChar w:fldCharType="begin"/>
            </w:r>
            <w:r w:rsidR="00C81102">
              <w:rPr>
                <w:noProof/>
                <w:webHidden/>
              </w:rPr>
              <w:instrText xml:space="preserve"> PAGEREF _Toc482175194 \h </w:instrText>
            </w:r>
            <w:r w:rsidR="00C81102">
              <w:rPr>
                <w:noProof/>
                <w:webHidden/>
              </w:rPr>
            </w:r>
            <w:r w:rsidR="00C81102">
              <w:rPr>
                <w:noProof/>
                <w:webHidden/>
              </w:rPr>
              <w:fldChar w:fldCharType="separate"/>
            </w:r>
            <w:r w:rsidR="00C81102">
              <w:rPr>
                <w:noProof/>
                <w:webHidden/>
              </w:rPr>
              <w:t>16</w:t>
            </w:r>
            <w:r w:rsidR="00C81102">
              <w:rPr>
                <w:noProof/>
                <w:webHidden/>
              </w:rPr>
              <w:fldChar w:fldCharType="end"/>
            </w:r>
          </w:hyperlink>
        </w:p>
        <w:p w14:paraId="552782E8" w14:textId="77777777" w:rsidR="00C81102" w:rsidRDefault="006C61B5">
          <w:pPr>
            <w:pStyle w:val="TOC2"/>
            <w:tabs>
              <w:tab w:val="left" w:pos="880"/>
              <w:tab w:val="right" w:leader="dot" w:pos="9016"/>
            </w:tabs>
            <w:rPr>
              <w:rFonts w:asciiTheme="minorHAnsi" w:eastAsiaTheme="minorEastAsia" w:hAnsiTheme="minorHAnsi"/>
              <w:noProof/>
              <w:sz w:val="22"/>
              <w:lang w:val="en-US"/>
            </w:rPr>
          </w:pPr>
          <w:hyperlink w:anchor="_Toc482175195" w:history="1">
            <w:r w:rsidR="00C81102" w:rsidRPr="0092268F">
              <w:rPr>
                <w:rStyle w:val="Hyperlink"/>
                <w:noProof/>
              </w:rPr>
              <w:t>7.5</w:t>
            </w:r>
            <w:r w:rsidR="00C81102">
              <w:rPr>
                <w:rFonts w:asciiTheme="minorHAnsi" w:eastAsiaTheme="minorEastAsia" w:hAnsiTheme="minorHAnsi"/>
                <w:noProof/>
                <w:sz w:val="22"/>
                <w:lang w:val="en-US"/>
              </w:rPr>
              <w:tab/>
            </w:r>
            <w:r w:rsidR="00C81102" w:rsidRPr="0092268F">
              <w:rPr>
                <w:rStyle w:val="Hyperlink"/>
                <w:noProof/>
              </w:rPr>
              <w:t>Run and Operate</w:t>
            </w:r>
            <w:r w:rsidR="00C81102">
              <w:rPr>
                <w:noProof/>
                <w:webHidden/>
              </w:rPr>
              <w:tab/>
            </w:r>
            <w:r w:rsidR="00C81102">
              <w:rPr>
                <w:noProof/>
                <w:webHidden/>
              </w:rPr>
              <w:fldChar w:fldCharType="begin"/>
            </w:r>
            <w:r w:rsidR="00C81102">
              <w:rPr>
                <w:noProof/>
                <w:webHidden/>
              </w:rPr>
              <w:instrText xml:space="preserve"> PAGEREF _Toc482175195 \h </w:instrText>
            </w:r>
            <w:r w:rsidR="00C81102">
              <w:rPr>
                <w:noProof/>
                <w:webHidden/>
              </w:rPr>
            </w:r>
            <w:r w:rsidR="00C81102">
              <w:rPr>
                <w:noProof/>
                <w:webHidden/>
              </w:rPr>
              <w:fldChar w:fldCharType="separate"/>
            </w:r>
            <w:r w:rsidR="00C81102">
              <w:rPr>
                <w:noProof/>
                <w:webHidden/>
              </w:rPr>
              <w:t>16</w:t>
            </w:r>
            <w:r w:rsidR="00C81102">
              <w:rPr>
                <w:noProof/>
                <w:webHidden/>
              </w:rPr>
              <w:fldChar w:fldCharType="end"/>
            </w:r>
          </w:hyperlink>
        </w:p>
        <w:p w14:paraId="67D5CEE7" w14:textId="77777777" w:rsidR="00C81102" w:rsidRDefault="006C61B5">
          <w:pPr>
            <w:pStyle w:val="TOC2"/>
            <w:tabs>
              <w:tab w:val="left" w:pos="880"/>
              <w:tab w:val="right" w:leader="dot" w:pos="9016"/>
            </w:tabs>
            <w:rPr>
              <w:rFonts w:asciiTheme="minorHAnsi" w:eastAsiaTheme="minorEastAsia" w:hAnsiTheme="minorHAnsi"/>
              <w:noProof/>
              <w:sz w:val="22"/>
              <w:lang w:val="en-US"/>
            </w:rPr>
          </w:pPr>
          <w:hyperlink w:anchor="_Toc482175196" w:history="1">
            <w:r w:rsidR="00C81102" w:rsidRPr="0092268F">
              <w:rPr>
                <w:rStyle w:val="Hyperlink"/>
                <w:noProof/>
              </w:rPr>
              <w:t>7.6</w:t>
            </w:r>
            <w:r w:rsidR="00C81102">
              <w:rPr>
                <w:rFonts w:asciiTheme="minorHAnsi" w:eastAsiaTheme="minorEastAsia" w:hAnsiTheme="minorHAnsi"/>
                <w:noProof/>
                <w:sz w:val="22"/>
                <w:lang w:val="en-US"/>
              </w:rPr>
              <w:tab/>
            </w:r>
            <w:r w:rsidR="00C81102" w:rsidRPr="0092268F">
              <w:rPr>
                <w:rStyle w:val="Hyperlink"/>
                <w:noProof/>
              </w:rPr>
              <w:t>Automatic Deprovision</w:t>
            </w:r>
            <w:r w:rsidR="00C81102">
              <w:rPr>
                <w:noProof/>
                <w:webHidden/>
              </w:rPr>
              <w:tab/>
            </w:r>
            <w:r w:rsidR="00C81102">
              <w:rPr>
                <w:noProof/>
                <w:webHidden/>
              </w:rPr>
              <w:fldChar w:fldCharType="begin"/>
            </w:r>
            <w:r w:rsidR="00C81102">
              <w:rPr>
                <w:noProof/>
                <w:webHidden/>
              </w:rPr>
              <w:instrText xml:space="preserve"> PAGEREF _Toc482175196 \h </w:instrText>
            </w:r>
            <w:r w:rsidR="00C81102">
              <w:rPr>
                <w:noProof/>
                <w:webHidden/>
              </w:rPr>
            </w:r>
            <w:r w:rsidR="00C81102">
              <w:rPr>
                <w:noProof/>
                <w:webHidden/>
              </w:rPr>
              <w:fldChar w:fldCharType="separate"/>
            </w:r>
            <w:r w:rsidR="00C81102">
              <w:rPr>
                <w:noProof/>
                <w:webHidden/>
              </w:rPr>
              <w:t>16</w:t>
            </w:r>
            <w:r w:rsidR="00C81102">
              <w:rPr>
                <w:noProof/>
                <w:webHidden/>
              </w:rPr>
              <w:fldChar w:fldCharType="end"/>
            </w:r>
          </w:hyperlink>
        </w:p>
        <w:p w14:paraId="106F5ED8" w14:textId="77777777" w:rsidR="00C81102" w:rsidRDefault="006C61B5">
          <w:pPr>
            <w:pStyle w:val="TOC2"/>
            <w:tabs>
              <w:tab w:val="left" w:pos="880"/>
              <w:tab w:val="right" w:leader="dot" w:pos="9016"/>
            </w:tabs>
            <w:rPr>
              <w:rFonts w:asciiTheme="minorHAnsi" w:eastAsiaTheme="minorEastAsia" w:hAnsiTheme="minorHAnsi"/>
              <w:noProof/>
              <w:sz w:val="22"/>
              <w:lang w:val="en-US"/>
            </w:rPr>
          </w:pPr>
          <w:hyperlink w:anchor="_Toc482175197" w:history="1">
            <w:r w:rsidR="00C81102" w:rsidRPr="0092268F">
              <w:rPr>
                <w:rStyle w:val="Hyperlink"/>
                <w:noProof/>
              </w:rPr>
              <w:t>7.7</w:t>
            </w:r>
            <w:r w:rsidR="00C81102">
              <w:rPr>
                <w:rFonts w:asciiTheme="minorHAnsi" w:eastAsiaTheme="minorEastAsia" w:hAnsiTheme="minorHAnsi"/>
                <w:noProof/>
                <w:sz w:val="22"/>
                <w:lang w:val="en-US"/>
              </w:rPr>
              <w:tab/>
            </w:r>
            <w:r w:rsidR="00C81102" w:rsidRPr="0092268F">
              <w:rPr>
                <w:rStyle w:val="Hyperlink"/>
                <w:noProof/>
              </w:rPr>
              <w:t>Decommission</w:t>
            </w:r>
            <w:r w:rsidR="00C81102">
              <w:rPr>
                <w:noProof/>
                <w:webHidden/>
              </w:rPr>
              <w:tab/>
            </w:r>
            <w:r w:rsidR="00C81102">
              <w:rPr>
                <w:noProof/>
                <w:webHidden/>
              </w:rPr>
              <w:fldChar w:fldCharType="begin"/>
            </w:r>
            <w:r w:rsidR="00C81102">
              <w:rPr>
                <w:noProof/>
                <w:webHidden/>
              </w:rPr>
              <w:instrText xml:space="preserve"> PAGEREF _Toc482175197 \h </w:instrText>
            </w:r>
            <w:r w:rsidR="00C81102">
              <w:rPr>
                <w:noProof/>
                <w:webHidden/>
              </w:rPr>
            </w:r>
            <w:r w:rsidR="00C81102">
              <w:rPr>
                <w:noProof/>
                <w:webHidden/>
              </w:rPr>
              <w:fldChar w:fldCharType="separate"/>
            </w:r>
            <w:r w:rsidR="00C81102">
              <w:rPr>
                <w:noProof/>
                <w:webHidden/>
              </w:rPr>
              <w:t>17</w:t>
            </w:r>
            <w:r w:rsidR="00C81102">
              <w:rPr>
                <w:noProof/>
                <w:webHidden/>
              </w:rPr>
              <w:fldChar w:fldCharType="end"/>
            </w:r>
          </w:hyperlink>
        </w:p>
        <w:p w14:paraId="1B963FAA" w14:textId="77777777" w:rsidR="00C81102" w:rsidRDefault="006C61B5">
          <w:pPr>
            <w:pStyle w:val="TOC1"/>
            <w:tabs>
              <w:tab w:val="left" w:pos="400"/>
              <w:tab w:val="right" w:leader="dot" w:pos="9016"/>
            </w:tabs>
            <w:rPr>
              <w:rFonts w:asciiTheme="minorHAnsi" w:eastAsiaTheme="minorEastAsia" w:hAnsiTheme="minorHAnsi"/>
              <w:noProof/>
              <w:sz w:val="22"/>
              <w:lang w:val="en-US"/>
            </w:rPr>
          </w:pPr>
          <w:hyperlink w:anchor="_Toc482175198" w:history="1">
            <w:r w:rsidR="00C81102" w:rsidRPr="0092268F">
              <w:rPr>
                <w:rStyle w:val="Hyperlink"/>
                <w:noProof/>
              </w:rPr>
              <w:t>8</w:t>
            </w:r>
            <w:r w:rsidR="00C81102">
              <w:rPr>
                <w:rFonts w:asciiTheme="minorHAnsi" w:eastAsiaTheme="minorEastAsia" w:hAnsiTheme="minorHAnsi"/>
                <w:noProof/>
                <w:sz w:val="22"/>
                <w:lang w:val="en-US"/>
              </w:rPr>
              <w:tab/>
            </w:r>
            <w:r w:rsidR="00C81102" w:rsidRPr="0092268F">
              <w:rPr>
                <w:rStyle w:val="Hyperlink"/>
                <w:noProof/>
              </w:rPr>
              <w:t>Resources</w:t>
            </w:r>
            <w:r w:rsidR="00C81102">
              <w:rPr>
                <w:noProof/>
                <w:webHidden/>
              </w:rPr>
              <w:tab/>
            </w:r>
            <w:r w:rsidR="00C81102">
              <w:rPr>
                <w:noProof/>
                <w:webHidden/>
              </w:rPr>
              <w:fldChar w:fldCharType="begin"/>
            </w:r>
            <w:r w:rsidR="00C81102">
              <w:rPr>
                <w:noProof/>
                <w:webHidden/>
              </w:rPr>
              <w:instrText xml:space="preserve"> PAGEREF _Toc482175198 \h </w:instrText>
            </w:r>
            <w:r w:rsidR="00C81102">
              <w:rPr>
                <w:noProof/>
                <w:webHidden/>
              </w:rPr>
            </w:r>
            <w:r w:rsidR="00C81102">
              <w:rPr>
                <w:noProof/>
                <w:webHidden/>
              </w:rPr>
              <w:fldChar w:fldCharType="separate"/>
            </w:r>
            <w:r w:rsidR="00C81102">
              <w:rPr>
                <w:noProof/>
                <w:webHidden/>
              </w:rPr>
              <w:t>18</w:t>
            </w:r>
            <w:r w:rsidR="00C81102">
              <w:rPr>
                <w:noProof/>
                <w:webHidden/>
              </w:rPr>
              <w:fldChar w:fldCharType="end"/>
            </w:r>
          </w:hyperlink>
        </w:p>
        <w:p w14:paraId="317CF197" w14:textId="77777777" w:rsidR="00097A0B" w:rsidRDefault="00097A0B">
          <w:r>
            <w:rPr>
              <w:b/>
              <w:bCs/>
              <w:noProof/>
            </w:rPr>
            <w:fldChar w:fldCharType="end"/>
          </w:r>
        </w:p>
      </w:sdtContent>
    </w:sdt>
    <w:p w14:paraId="317CF198" w14:textId="77777777" w:rsidR="00097A0B" w:rsidRDefault="00097A0B" w:rsidP="00B62382">
      <w:pPr>
        <w:rPr>
          <w:b/>
        </w:rPr>
        <w:sectPr w:rsidR="00097A0B">
          <w:pgSz w:w="11906" w:h="16838"/>
          <w:pgMar w:top="1440" w:right="1440" w:bottom="1440" w:left="1440" w:header="708" w:footer="708" w:gutter="0"/>
          <w:cols w:space="708"/>
          <w:docGrid w:linePitch="360"/>
        </w:sectPr>
      </w:pPr>
    </w:p>
    <w:p w14:paraId="317CF1A2" w14:textId="77777777" w:rsidR="00FB4D1B" w:rsidRDefault="004E6DEB" w:rsidP="00FB4D1B">
      <w:pPr>
        <w:pStyle w:val="Heading1"/>
        <w:rPr>
          <w:lang w:val="en-US"/>
        </w:rPr>
      </w:pPr>
      <w:bookmarkStart w:id="18" w:name="_Toc482175178"/>
      <w:bookmarkEnd w:id="0"/>
      <w:bookmarkEnd w:id="1"/>
      <w:r>
        <w:rPr>
          <w:lang w:val="en-US"/>
        </w:rPr>
        <w:lastRenderedPageBreak/>
        <w:t>Executive Summary</w:t>
      </w:r>
      <w:bookmarkEnd w:id="18"/>
    </w:p>
    <w:p w14:paraId="6DDBB7EE" w14:textId="77777777" w:rsidR="00A27D4C" w:rsidRDefault="00287090" w:rsidP="00287090">
      <w:pPr>
        <w:rPr>
          <w:lang w:val="en-US"/>
        </w:rPr>
      </w:pPr>
      <w:r>
        <w:rPr>
          <w:lang w:val="en-US"/>
        </w:rPr>
        <w:t xml:space="preserve">This document studies the architecture of Azure for governance. </w:t>
      </w:r>
    </w:p>
    <w:p w14:paraId="46F5E0DA" w14:textId="77777777" w:rsidR="00A27D4C" w:rsidRDefault="00287090" w:rsidP="006C61B5">
      <w:pPr>
        <w:pStyle w:val="ListParagraph"/>
        <w:numPr>
          <w:ilvl w:val="0"/>
          <w:numId w:val="24"/>
        </w:numPr>
        <w:rPr>
          <w:lang w:val="en-US"/>
        </w:rPr>
      </w:pPr>
      <w:r w:rsidRPr="00A27D4C">
        <w:rPr>
          <w:lang w:val="en-US"/>
        </w:rPr>
        <w:t>The key concepts are explained</w:t>
      </w:r>
      <w:r w:rsidR="00A27D4C">
        <w:rPr>
          <w:lang w:val="en-US"/>
        </w:rPr>
        <w:t xml:space="preserve"> - </w:t>
      </w:r>
      <w:r w:rsidRPr="00A27D4C">
        <w:rPr>
          <w:lang w:val="en-US"/>
        </w:rPr>
        <w:t xml:space="preserve">Defining roles, groups, resource tags and locks. </w:t>
      </w:r>
    </w:p>
    <w:p w14:paraId="2348E616" w14:textId="77777777" w:rsidR="00A27D4C" w:rsidRDefault="00287090" w:rsidP="006C61B5">
      <w:pPr>
        <w:pStyle w:val="ListParagraph"/>
        <w:numPr>
          <w:ilvl w:val="0"/>
          <w:numId w:val="24"/>
        </w:numPr>
        <w:rPr>
          <w:lang w:val="en-US"/>
        </w:rPr>
      </w:pPr>
      <w:r w:rsidRPr="00A27D4C">
        <w:rPr>
          <w:lang w:val="en-US"/>
        </w:rPr>
        <w:t xml:space="preserve">An example with the configuration of an NGA application is also provided. </w:t>
      </w:r>
    </w:p>
    <w:p w14:paraId="4D70EABD" w14:textId="77777777" w:rsidR="00A27D4C" w:rsidRDefault="00287090" w:rsidP="006C61B5">
      <w:pPr>
        <w:pStyle w:val="ListParagraph"/>
        <w:numPr>
          <w:ilvl w:val="0"/>
          <w:numId w:val="24"/>
        </w:numPr>
        <w:rPr>
          <w:lang w:val="en-US"/>
        </w:rPr>
      </w:pPr>
      <w:r w:rsidRPr="00A27D4C">
        <w:rPr>
          <w:lang w:val="en-US"/>
        </w:rPr>
        <w:t xml:space="preserve">A typical web-based application is considered </w:t>
      </w:r>
    </w:p>
    <w:p w14:paraId="317CF1A3" w14:textId="222950D5" w:rsidR="00AC0188" w:rsidRPr="00A27D4C" w:rsidRDefault="00A27D4C" w:rsidP="006C61B5">
      <w:pPr>
        <w:pStyle w:val="ListParagraph"/>
        <w:numPr>
          <w:ilvl w:val="0"/>
          <w:numId w:val="24"/>
        </w:numPr>
        <w:rPr>
          <w:lang w:val="en-US"/>
        </w:rPr>
      </w:pPr>
      <w:r>
        <w:rPr>
          <w:lang w:val="en-US"/>
        </w:rPr>
        <w:t>T</w:t>
      </w:r>
      <w:r w:rsidR="00287090" w:rsidRPr="00A27D4C">
        <w:rPr>
          <w:lang w:val="en-US"/>
        </w:rPr>
        <w:t xml:space="preserve">he </w:t>
      </w:r>
      <w:r w:rsidR="00AC0188" w:rsidRPr="00A27D4C">
        <w:rPr>
          <w:lang w:val="en-US"/>
        </w:rPr>
        <w:t>typical structure at NGA is considered (Systems teams, Platform operation teams, Application and deployment teams).</w:t>
      </w:r>
    </w:p>
    <w:p w14:paraId="1C29DBB8" w14:textId="452B4232" w:rsidR="00DE4357" w:rsidRDefault="004904E7" w:rsidP="00DE4357">
      <w:pPr>
        <w:rPr>
          <w:lang w:val="en-US"/>
        </w:rPr>
      </w:pPr>
      <w:r>
        <w:rPr>
          <w:lang w:val="en-US"/>
        </w:rPr>
        <w:t>Q</w:t>
      </w:r>
      <w:r w:rsidR="00DE4357">
        <w:rPr>
          <w:lang w:val="en-US"/>
        </w:rPr>
        <w:t>uestions are</w:t>
      </w:r>
      <w:r>
        <w:rPr>
          <w:lang w:val="en-US"/>
        </w:rPr>
        <w:t xml:space="preserve"> commonly asked about Azure and NGA HR need answers to these too</w:t>
      </w:r>
      <w:r w:rsidR="00DE4357">
        <w:rPr>
          <w:lang w:val="en-US"/>
        </w:rPr>
        <w:t>:</w:t>
      </w:r>
    </w:p>
    <w:p w14:paraId="0CDEEE6D" w14:textId="77777777" w:rsidR="00DE4357" w:rsidRPr="001B0E09" w:rsidRDefault="00DE4357" w:rsidP="006C61B5">
      <w:pPr>
        <w:pStyle w:val="ListParagraph"/>
        <w:numPr>
          <w:ilvl w:val="0"/>
          <w:numId w:val="3"/>
        </w:numPr>
        <w:rPr>
          <w:lang w:val="en-US"/>
        </w:rPr>
      </w:pPr>
      <w:r w:rsidRPr="001B0E09">
        <w:rPr>
          <w:lang w:val="en-US"/>
        </w:rPr>
        <w:t>"How do I meet our legal requirements for data sovereignty in certain countries?"</w:t>
      </w:r>
    </w:p>
    <w:p w14:paraId="5F6D7123" w14:textId="77777777" w:rsidR="00DE4357" w:rsidRPr="001B0E09" w:rsidRDefault="00DE4357" w:rsidP="006C61B5">
      <w:pPr>
        <w:pStyle w:val="ListParagraph"/>
        <w:numPr>
          <w:ilvl w:val="0"/>
          <w:numId w:val="3"/>
        </w:numPr>
        <w:rPr>
          <w:lang w:val="en-US"/>
        </w:rPr>
      </w:pPr>
      <w:r w:rsidRPr="001B0E09">
        <w:rPr>
          <w:lang w:val="en-US"/>
        </w:rPr>
        <w:t>"How do I ensure that someone does not inadvertently change a critical system?"</w:t>
      </w:r>
    </w:p>
    <w:p w14:paraId="37780D7B" w14:textId="72D3CAD0" w:rsidR="00BC77D7" w:rsidRPr="00BC77D7" w:rsidRDefault="00DE4357" w:rsidP="006C61B5">
      <w:pPr>
        <w:pStyle w:val="ListParagraph"/>
        <w:numPr>
          <w:ilvl w:val="0"/>
          <w:numId w:val="3"/>
        </w:numPr>
        <w:rPr>
          <w:lang w:val="en-US"/>
        </w:rPr>
      </w:pPr>
      <w:r w:rsidRPr="001B0E09">
        <w:rPr>
          <w:lang w:val="en-US"/>
        </w:rPr>
        <w:t>"How do I know what every resource is supporting so I can account for it and bill it back accurately?"</w:t>
      </w:r>
    </w:p>
    <w:p w14:paraId="2733F804" w14:textId="31FB8FB1" w:rsidR="00BC77D7" w:rsidRPr="00BC77D7" w:rsidRDefault="00BC77D7" w:rsidP="00BC77D7">
      <w:pPr>
        <w:rPr>
          <w:lang w:val="en-US"/>
        </w:rPr>
      </w:pPr>
      <w:r>
        <w:rPr>
          <w:lang w:val="en-US"/>
        </w:rPr>
        <w:t>T</w:t>
      </w:r>
      <w:r w:rsidRPr="00BC77D7">
        <w:rPr>
          <w:lang w:val="en-US"/>
        </w:rPr>
        <w:t xml:space="preserve">he </w:t>
      </w:r>
      <w:r w:rsidRPr="00BC77D7">
        <w:rPr>
          <w:b/>
          <w:color w:val="7030A0"/>
          <w:lang w:val="en-US"/>
        </w:rPr>
        <w:t>Azure Scaffold</w:t>
      </w:r>
      <w:r w:rsidRPr="00BC77D7">
        <w:rPr>
          <w:color w:val="7030A0"/>
          <w:lang w:val="en-US"/>
        </w:rPr>
        <w:t xml:space="preserve"> </w:t>
      </w:r>
      <w:r w:rsidRPr="00BC77D7">
        <w:rPr>
          <w:lang w:val="en-US"/>
        </w:rPr>
        <w:t>process is commented and a procedure to implement it within NGA would be defined. First the possibilities and the configuration provided by Azure are commented. Next, the way to implement will be commented by defining the NGA particular scenario.</w:t>
      </w:r>
    </w:p>
    <w:p w14:paraId="28A26A21" w14:textId="2507617E" w:rsidR="00DE4357" w:rsidRDefault="00DE4357" w:rsidP="00DE4357">
      <w:pPr>
        <w:rPr>
          <w:lang w:val="en-US"/>
        </w:rPr>
      </w:pPr>
      <w:r w:rsidRPr="00350F2D">
        <w:rPr>
          <w:lang w:val="en-US"/>
        </w:rPr>
        <w:t>The scaffold guides the general outline, and provides anchor points for more permanent systems to be mounted. An enterprise scaffold is the same: a set of flexible controls and Azure capabilities that provide structure to the environment, and anchors for services built on the public cloud. It provides the builders (IT and business groups) a foundation to create and attach new services.</w:t>
      </w:r>
    </w:p>
    <w:p w14:paraId="317CF1A4" w14:textId="73968EDF" w:rsidR="00287090" w:rsidRDefault="00287090" w:rsidP="00287090">
      <w:pPr>
        <w:rPr>
          <w:lang w:val="en-US"/>
        </w:rPr>
      </w:pPr>
      <w:r>
        <w:rPr>
          <w:lang w:val="en-US"/>
        </w:rPr>
        <w:t xml:space="preserve">It seems clear </w:t>
      </w:r>
      <w:r w:rsidR="00AC0188">
        <w:rPr>
          <w:lang w:val="en-US"/>
        </w:rPr>
        <w:t>that Azure provides an easy process to scaffold the governance. Nevertheless, the way to automatically shut down VM based on the bill is not provided by default.</w:t>
      </w:r>
      <w:r w:rsidR="00437078">
        <w:rPr>
          <w:lang w:val="en-US"/>
        </w:rPr>
        <w:t xml:space="preserve"> It is essential that NGA has a process for deprovisioning efficiently as much as we need a process for efficient provisioning. This document proposes approaches for both.</w:t>
      </w:r>
    </w:p>
    <w:p w14:paraId="317CF1A5" w14:textId="333009E9" w:rsidR="00AC0188" w:rsidRDefault="00AC0188" w:rsidP="00287090">
      <w:pPr>
        <w:rPr>
          <w:lang w:val="en-US"/>
        </w:rPr>
      </w:pPr>
      <w:r>
        <w:rPr>
          <w:lang w:val="en-US"/>
        </w:rPr>
        <w:t>MS Azure provides scripting facilities to implement scripts to provide any desired functionality, like ‘politely’ shut down VM and save the work in storage place. Nevertheless</w:t>
      </w:r>
      <w:r w:rsidR="006C61B5">
        <w:rPr>
          <w:lang w:val="en-US"/>
        </w:rPr>
        <w:t>,</w:t>
      </w:r>
      <w:bookmarkStart w:id="19" w:name="_GoBack"/>
      <w:bookmarkEnd w:id="19"/>
      <w:r>
        <w:rPr>
          <w:lang w:val="en-US"/>
        </w:rPr>
        <w:t xml:space="preserve"> those scripts must be implemented by NGA to fit our needs.</w:t>
      </w:r>
    </w:p>
    <w:p w14:paraId="37B791F1" w14:textId="1BD8F8CA" w:rsidR="00CB304A" w:rsidRDefault="00CB304A" w:rsidP="00287090">
      <w:pPr>
        <w:rPr>
          <w:lang w:val="en-US"/>
        </w:rPr>
      </w:pPr>
      <w:r>
        <w:rPr>
          <w:lang w:val="en-US"/>
        </w:rPr>
        <w:t xml:space="preserve">Therefore, we believe that Global Technology should initiate a project to </w:t>
      </w:r>
      <w:r w:rsidR="00097434">
        <w:rPr>
          <w:lang w:val="en-US"/>
        </w:rPr>
        <w:t xml:space="preserve">define </w:t>
      </w:r>
      <w:r w:rsidR="00097434" w:rsidRPr="00097434">
        <w:rPr>
          <w:b/>
          <w:color w:val="7030A0"/>
          <w:lang w:val="en-US"/>
        </w:rPr>
        <w:t>Azure Service Governance</w:t>
      </w:r>
      <w:r w:rsidR="00097434" w:rsidRPr="00097434">
        <w:rPr>
          <w:color w:val="7030A0"/>
          <w:lang w:val="en-US"/>
        </w:rPr>
        <w:t xml:space="preserve"> </w:t>
      </w:r>
      <w:r w:rsidR="00097434">
        <w:rPr>
          <w:lang w:val="en-US"/>
        </w:rPr>
        <w:t>in detail</w:t>
      </w:r>
      <w:r w:rsidR="003437D3">
        <w:rPr>
          <w:lang w:val="en-US"/>
        </w:rPr>
        <w:t>, defining all the processes and controls that need to be in place to:</w:t>
      </w:r>
    </w:p>
    <w:p w14:paraId="6563D0A2" w14:textId="1920ED66" w:rsidR="003437D3" w:rsidRDefault="003437D3" w:rsidP="006C61B5">
      <w:pPr>
        <w:pStyle w:val="ListParagraph"/>
        <w:numPr>
          <w:ilvl w:val="0"/>
          <w:numId w:val="25"/>
        </w:numPr>
        <w:rPr>
          <w:lang w:val="en-US"/>
        </w:rPr>
      </w:pPr>
      <w:r>
        <w:rPr>
          <w:lang w:val="en-US"/>
        </w:rPr>
        <w:t>Give NGA HR colleagues the best experience possible from Azure Services</w:t>
      </w:r>
    </w:p>
    <w:p w14:paraId="4377C115" w14:textId="5FAF673D" w:rsidR="003437D3" w:rsidRPr="003437D3" w:rsidRDefault="007C77D2" w:rsidP="006C61B5">
      <w:pPr>
        <w:pStyle w:val="ListParagraph"/>
        <w:numPr>
          <w:ilvl w:val="0"/>
          <w:numId w:val="25"/>
        </w:numPr>
        <w:rPr>
          <w:lang w:val="en-US"/>
        </w:rPr>
      </w:pPr>
      <w:r>
        <w:rPr>
          <w:lang w:val="en-US"/>
        </w:rPr>
        <w:t>Ensure that we efficiently and effectively exploit the value of the Azure Services</w:t>
      </w:r>
    </w:p>
    <w:p w14:paraId="164ECC99" w14:textId="31CD7CB0" w:rsidR="00062B06" w:rsidRDefault="00062B06" w:rsidP="005A79D6">
      <w:pPr>
        <w:pStyle w:val="Heading1"/>
      </w:pPr>
      <w:bookmarkStart w:id="20" w:name="_Toc482175179"/>
      <w:r>
        <w:lastRenderedPageBreak/>
        <w:t>Azure Services</w:t>
      </w:r>
    </w:p>
    <w:p w14:paraId="31EE90E6" w14:textId="4E2D8173" w:rsidR="00062B06" w:rsidRDefault="005D7C40" w:rsidP="0096619C">
      <w:pPr>
        <w:pStyle w:val="Heading2"/>
      </w:pPr>
      <w:r>
        <w:t>What does Azure offer?</w:t>
      </w:r>
    </w:p>
    <w:p w14:paraId="7A17CFF6" w14:textId="33074EDD" w:rsidR="00B3010C" w:rsidRDefault="00B3010C" w:rsidP="0096619C">
      <w:r w:rsidRPr="00B3010C">
        <w:t>According to Microsoft’s information, Azure is a collection of integrated cloud services to build, deploy and manage applications through Microsoft global network. Besides that, Azure claims to be the most comprehensive compliance coverage cloud with respect to the rest of  providers (more certifications that any other provider).</w:t>
      </w:r>
    </w:p>
    <w:p w14:paraId="79C18024" w14:textId="4E7997A8" w:rsidR="005D7C40" w:rsidRDefault="005D7C40" w:rsidP="0096619C">
      <w:pPr>
        <w:pStyle w:val="Heading2"/>
      </w:pPr>
      <w:r>
        <w:t>What services does Azure offer</w:t>
      </w:r>
      <w:r w:rsidR="00B3010C">
        <w:rPr>
          <w:rStyle w:val="FootnoteReference"/>
        </w:rPr>
        <w:footnoteReference w:id="1"/>
      </w:r>
      <w:r>
        <w:t>?</w:t>
      </w:r>
    </w:p>
    <w:p w14:paraId="2A10E253" w14:textId="77777777" w:rsidR="00B3010C" w:rsidRDefault="00B3010C" w:rsidP="00B3010C">
      <w:r>
        <w:t>Digital Marketing: Worldwide digital campaigns that are personalized and scalable.</w:t>
      </w:r>
    </w:p>
    <w:p w14:paraId="64C75502" w14:textId="77777777" w:rsidR="00B3010C" w:rsidRDefault="00B3010C" w:rsidP="00B3010C">
      <w:r>
        <w:t>Mobile: Support for back ends for mobile apps.</w:t>
      </w:r>
    </w:p>
    <w:p w14:paraId="4E1509D0" w14:textId="77777777" w:rsidR="00B3010C" w:rsidRDefault="00B3010C" w:rsidP="00B3010C">
      <w:r>
        <w:t>•</w:t>
      </w:r>
      <w:r>
        <w:tab/>
        <w:t>Notification Hubs: Send push notifications to any platform from any backend.</w:t>
      </w:r>
    </w:p>
    <w:p w14:paraId="18265378" w14:textId="77777777" w:rsidR="00B3010C" w:rsidRDefault="00B3010C" w:rsidP="00B3010C">
      <w:r>
        <w:t>•</w:t>
      </w:r>
      <w:r>
        <w:tab/>
        <w:t>Traffic Manager: route incoming traffic for high performance and availability.</w:t>
      </w:r>
    </w:p>
    <w:p w14:paraId="115CF372" w14:textId="77777777" w:rsidR="00B3010C" w:rsidRDefault="00B3010C" w:rsidP="00B3010C">
      <w:r>
        <w:t>•</w:t>
      </w:r>
      <w:r>
        <w:tab/>
        <w:t>Xamarin Test Cloud: Automate the app testing on thousands of devices in the cloud.</w:t>
      </w:r>
    </w:p>
    <w:p w14:paraId="35F40F84" w14:textId="77777777" w:rsidR="00B3010C" w:rsidRDefault="00B3010C" w:rsidP="00B3010C">
      <w:r>
        <w:t>•</w:t>
      </w:r>
      <w:r>
        <w:tab/>
        <w:t>HockeyApp: Deployment, usage statistics and crash reports for apps.</w:t>
      </w:r>
    </w:p>
    <w:p w14:paraId="6F041025" w14:textId="77777777" w:rsidR="00B3010C" w:rsidRDefault="00B3010C" w:rsidP="00B3010C">
      <w:r>
        <w:t>•</w:t>
      </w:r>
      <w:r>
        <w:tab/>
        <w:t>Azure Cosmos DB: Distributed multi-model database.</w:t>
      </w:r>
    </w:p>
    <w:p w14:paraId="09EC4971" w14:textId="77777777" w:rsidR="00B3010C" w:rsidRDefault="00B3010C" w:rsidP="00B3010C">
      <w:r>
        <w:t>Microservice applications: scalable and reliable applications.</w:t>
      </w:r>
    </w:p>
    <w:p w14:paraId="33E1B1F4" w14:textId="6D407C76" w:rsidR="00B3010C" w:rsidRDefault="00A41784" w:rsidP="006C61B5">
      <w:pPr>
        <w:pStyle w:val="ListParagraph"/>
        <w:numPr>
          <w:ilvl w:val="0"/>
          <w:numId w:val="15"/>
        </w:numPr>
      </w:pPr>
      <w:r>
        <w:t>Container Service: Scale and orchestrate containers using Kubernetes DC/OS or Docker Swarm.</w:t>
      </w:r>
    </w:p>
    <w:p w14:paraId="1E9C4CF1" w14:textId="5DF39C92" w:rsidR="00A41784" w:rsidRDefault="00A41784" w:rsidP="006C61B5">
      <w:pPr>
        <w:pStyle w:val="ListParagraph"/>
        <w:numPr>
          <w:ilvl w:val="0"/>
          <w:numId w:val="15"/>
        </w:numPr>
      </w:pPr>
      <w:r>
        <w:t>Service Fabric: Develop microservices and orchestrate containers on Windows or Linux.</w:t>
      </w:r>
    </w:p>
    <w:p w14:paraId="48CA1A0A" w14:textId="761DDF35" w:rsidR="00B3010C" w:rsidRDefault="00A41784" w:rsidP="00B3010C">
      <w:r>
        <w:t>Business intelligence services:</w:t>
      </w:r>
    </w:p>
    <w:p w14:paraId="5F98706D" w14:textId="0CEA6CDD" w:rsidR="00A41784" w:rsidRDefault="00A41784" w:rsidP="006C61B5">
      <w:pPr>
        <w:pStyle w:val="ListParagraph"/>
        <w:numPr>
          <w:ilvl w:val="0"/>
          <w:numId w:val="16"/>
        </w:numPr>
      </w:pPr>
      <w:r>
        <w:t>Power BI: Embed interactive data visualizations in applications.</w:t>
      </w:r>
    </w:p>
    <w:p w14:paraId="524DC77A" w14:textId="11F8DF81" w:rsidR="00A41784" w:rsidRDefault="00A41784" w:rsidP="006C61B5">
      <w:pPr>
        <w:pStyle w:val="ListParagraph"/>
        <w:numPr>
          <w:ilvl w:val="0"/>
          <w:numId w:val="16"/>
        </w:numPr>
      </w:pPr>
      <w:r>
        <w:t>SQL Data Warehouse: Data warehouse as a service.</w:t>
      </w:r>
    </w:p>
    <w:p w14:paraId="185F1016" w14:textId="635B7595" w:rsidR="00A41784" w:rsidRDefault="00A41784" w:rsidP="006C61B5">
      <w:pPr>
        <w:pStyle w:val="ListParagraph"/>
        <w:numPr>
          <w:ilvl w:val="0"/>
          <w:numId w:val="16"/>
        </w:numPr>
      </w:pPr>
      <w:r>
        <w:t>Azure Analysis Services: Combine data from different sources and allow scale up and down applications.</w:t>
      </w:r>
    </w:p>
    <w:p w14:paraId="0C55CEFF" w14:textId="7E3BDB9B" w:rsidR="00B3010C" w:rsidRDefault="00A41784" w:rsidP="00B3010C">
      <w:r>
        <w:t>Big data and analytics:</w:t>
      </w:r>
    </w:p>
    <w:p w14:paraId="5964B44E" w14:textId="7E4AEED5" w:rsidR="00A41784" w:rsidRDefault="00A41784" w:rsidP="006C61B5">
      <w:pPr>
        <w:pStyle w:val="ListParagraph"/>
        <w:numPr>
          <w:ilvl w:val="0"/>
          <w:numId w:val="17"/>
        </w:numPr>
      </w:pPr>
      <w:r>
        <w:t>HDInsight: Provision cloud Hadoop, Spark, R Server, HBase and Storm clusters.</w:t>
      </w:r>
    </w:p>
    <w:p w14:paraId="0A9E846D" w14:textId="3376B091" w:rsidR="00A41784" w:rsidRDefault="00A41784" w:rsidP="006C61B5">
      <w:pPr>
        <w:pStyle w:val="ListParagraph"/>
        <w:numPr>
          <w:ilvl w:val="0"/>
          <w:numId w:val="17"/>
        </w:numPr>
      </w:pPr>
      <w:r>
        <w:t>Data lake analytics: Distributed analytics service that makes big data easy.</w:t>
      </w:r>
    </w:p>
    <w:p w14:paraId="1BB96C26" w14:textId="6B607E71" w:rsidR="00A41784" w:rsidRDefault="00A41784" w:rsidP="006C61B5">
      <w:pPr>
        <w:pStyle w:val="ListParagraph"/>
        <w:numPr>
          <w:ilvl w:val="0"/>
          <w:numId w:val="17"/>
        </w:numPr>
      </w:pPr>
      <w:r>
        <w:t>Machine Learning (Studio): A suite for basic ML tasks.</w:t>
      </w:r>
    </w:p>
    <w:p w14:paraId="52F2CC8D" w14:textId="77777777" w:rsidR="00B3010C" w:rsidRDefault="00B3010C" w:rsidP="00B3010C">
      <w:r>
        <w:t>Cloud migration: Move from on premise to cloud.</w:t>
      </w:r>
    </w:p>
    <w:p w14:paraId="6FDFB819" w14:textId="63716614" w:rsidR="00A41784" w:rsidRDefault="00A41784" w:rsidP="006C61B5">
      <w:pPr>
        <w:pStyle w:val="ListParagraph"/>
        <w:numPr>
          <w:ilvl w:val="0"/>
          <w:numId w:val="18"/>
        </w:numPr>
      </w:pPr>
      <w:r>
        <w:t>Site recovery: Orchestrate protection and recovery of private clouds.</w:t>
      </w:r>
    </w:p>
    <w:p w14:paraId="06F0EAEE" w14:textId="05A77486" w:rsidR="00A41784" w:rsidRDefault="00A41784" w:rsidP="006C61B5">
      <w:pPr>
        <w:pStyle w:val="ListParagraph"/>
        <w:numPr>
          <w:ilvl w:val="0"/>
          <w:numId w:val="18"/>
        </w:numPr>
      </w:pPr>
      <w:r>
        <w:t>Advisor: Personalized Azure best practices recommendation engine.</w:t>
      </w:r>
    </w:p>
    <w:p w14:paraId="042DF35B" w14:textId="1A0AF533" w:rsidR="00A41784" w:rsidRDefault="00A41784" w:rsidP="006C61B5">
      <w:pPr>
        <w:pStyle w:val="ListParagraph"/>
        <w:numPr>
          <w:ilvl w:val="0"/>
          <w:numId w:val="18"/>
        </w:numPr>
      </w:pPr>
      <w:r>
        <w:t>Log Analytics: collect, search and visualize machine data from on-premise and cloud.</w:t>
      </w:r>
    </w:p>
    <w:p w14:paraId="479E14BD" w14:textId="32AA7710" w:rsidR="00B3010C" w:rsidRDefault="00323246" w:rsidP="00B3010C">
      <w:r>
        <w:t>Data warehouse:</w:t>
      </w:r>
    </w:p>
    <w:p w14:paraId="50A67388" w14:textId="7A2BE58C" w:rsidR="00323246" w:rsidRDefault="00323246" w:rsidP="006C61B5">
      <w:pPr>
        <w:pStyle w:val="ListParagraph"/>
        <w:numPr>
          <w:ilvl w:val="0"/>
          <w:numId w:val="19"/>
        </w:numPr>
      </w:pPr>
      <w:r>
        <w:lastRenderedPageBreak/>
        <w:t>SQL Data Warehouse.</w:t>
      </w:r>
    </w:p>
    <w:p w14:paraId="0DB880A5" w14:textId="2F8D8671" w:rsidR="00323246" w:rsidRDefault="00323246" w:rsidP="006C61B5">
      <w:pPr>
        <w:pStyle w:val="ListParagraph"/>
        <w:numPr>
          <w:ilvl w:val="0"/>
          <w:numId w:val="19"/>
        </w:numPr>
      </w:pPr>
      <w:r>
        <w:t>Azure Analysis services.</w:t>
      </w:r>
    </w:p>
    <w:p w14:paraId="01122120" w14:textId="11F31D00" w:rsidR="00323246" w:rsidRDefault="00323246" w:rsidP="006C61B5">
      <w:pPr>
        <w:pStyle w:val="ListParagraph"/>
        <w:numPr>
          <w:ilvl w:val="0"/>
          <w:numId w:val="19"/>
        </w:numPr>
      </w:pPr>
      <w:r>
        <w:t>Data Factory: Orchestrate and manage data transformation and movement.</w:t>
      </w:r>
    </w:p>
    <w:p w14:paraId="168E767F" w14:textId="14FDFA0B" w:rsidR="00B3010C" w:rsidRDefault="00B3010C" w:rsidP="00B3010C">
      <w:r>
        <w:t>Busi</w:t>
      </w:r>
      <w:r w:rsidR="00323246">
        <w:t>ness Software as a Service apps:</w:t>
      </w:r>
    </w:p>
    <w:p w14:paraId="03EC22C1" w14:textId="7FF54913" w:rsidR="00323246" w:rsidRDefault="00323246" w:rsidP="006C61B5">
      <w:pPr>
        <w:pStyle w:val="ListParagraph"/>
        <w:numPr>
          <w:ilvl w:val="0"/>
          <w:numId w:val="20"/>
        </w:numPr>
      </w:pPr>
      <w:r>
        <w:t>SQL databases and Power BI.</w:t>
      </w:r>
    </w:p>
    <w:p w14:paraId="53EB2B9F" w14:textId="50F3F300" w:rsidR="00323246" w:rsidRDefault="00323246" w:rsidP="006C61B5">
      <w:pPr>
        <w:pStyle w:val="ListParagraph"/>
        <w:numPr>
          <w:ilvl w:val="0"/>
          <w:numId w:val="20"/>
        </w:numPr>
      </w:pPr>
      <w:r>
        <w:t>Cognitive services (MS Language Understanding services).</w:t>
      </w:r>
    </w:p>
    <w:p w14:paraId="000167B3" w14:textId="0A3344CA" w:rsidR="00323246" w:rsidRDefault="00323246" w:rsidP="006C61B5">
      <w:pPr>
        <w:pStyle w:val="ListParagraph"/>
        <w:numPr>
          <w:ilvl w:val="0"/>
          <w:numId w:val="20"/>
        </w:numPr>
      </w:pPr>
      <w:r>
        <w:t>Azure Active Directory: Enables single sign-on.</w:t>
      </w:r>
    </w:p>
    <w:p w14:paraId="7A898EAC" w14:textId="4A272B7E" w:rsidR="00323246" w:rsidRDefault="00323246" w:rsidP="006C61B5">
      <w:pPr>
        <w:pStyle w:val="ListParagraph"/>
        <w:numPr>
          <w:ilvl w:val="0"/>
          <w:numId w:val="20"/>
        </w:numPr>
      </w:pPr>
      <w:r>
        <w:t>App Service: Deploy web apps in linux containers.</w:t>
      </w:r>
    </w:p>
    <w:p w14:paraId="7264A5D3" w14:textId="6711011E" w:rsidR="00B3010C" w:rsidRDefault="00B3010C" w:rsidP="00B3010C">
      <w:r>
        <w:t>Backup and archive</w:t>
      </w:r>
      <w:r w:rsidR="00323246">
        <w:t>:</w:t>
      </w:r>
    </w:p>
    <w:p w14:paraId="04590B3E" w14:textId="2FCB2EE9" w:rsidR="00323246" w:rsidRDefault="00323246" w:rsidP="006C61B5">
      <w:pPr>
        <w:pStyle w:val="ListParagraph"/>
        <w:numPr>
          <w:ilvl w:val="0"/>
          <w:numId w:val="22"/>
        </w:numPr>
      </w:pPr>
      <w:r>
        <w:t>Backup, Site recovery (enables disaster recovery as a service), Storage and StorSimple services.</w:t>
      </w:r>
    </w:p>
    <w:p w14:paraId="20D35D0A" w14:textId="41B8B534" w:rsidR="00323246" w:rsidRDefault="00323246" w:rsidP="0096619C">
      <w:pPr>
        <w:pStyle w:val="ListParagraph"/>
      </w:pPr>
      <w:r>
        <w:rPr>
          <w:noProof/>
          <w:lang w:eastAsia="en-GB"/>
        </w:rPr>
        <w:drawing>
          <wp:inline distT="0" distB="0" distL="0" distR="0" wp14:anchorId="660C6055" wp14:editId="2662B392">
            <wp:extent cx="5731510" cy="1818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818005"/>
                    </a:xfrm>
                    <a:prstGeom prst="rect">
                      <a:avLst/>
                    </a:prstGeom>
                  </pic:spPr>
                </pic:pic>
              </a:graphicData>
            </a:graphic>
          </wp:inline>
        </w:drawing>
      </w:r>
    </w:p>
    <w:p w14:paraId="1A3A78A1" w14:textId="77777777" w:rsidR="00B3010C" w:rsidRDefault="00B3010C" w:rsidP="00B3010C">
      <w:r>
        <w:t>Development and test: Simplify the process of building and testing applications across every platform.</w:t>
      </w:r>
    </w:p>
    <w:p w14:paraId="5BBC5870" w14:textId="76FDCD26" w:rsidR="00323246" w:rsidRDefault="00323246" w:rsidP="006C61B5">
      <w:pPr>
        <w:pStyle w:val="ListParagraph"/>
        <w:numPr>
          <w:ilvl w:val="0"/>
          <w:numId w:val="21"/>
        </w:numPr>
      </w:pPr>
      <w:r>
        <w:t>Azure DevTest Labs: Create environments using reusable templates and artifacts.</w:t>
      </w:r>
    </w:p>
    <w:p w14:paraId="6F1AECDD" w14:textId="74C3A16C" w:rsidR="00323246" w:rsidRDefault="00323246" w:rsidP="006C61B5">
      <w:pPr>
        <w:pStyle w:val="ListParagraph"/>
        <w:numPr>
          <w:ilvl w:val="0"/>
          <w:numId w:val="21"/>
        </w:numPr>
      </w:pPr>
      <w:r>
        <w:t>Visual Studio Team services: Share code, track work and ship software.</w:t>
      </w:r>
    </w:p>
    <w:p w14:paraId="01B4162E" w14:textId="1014ADB7" w:rsidR="00323246" w:rsidRDefault="00323246" w:rsidP="006C61B5">
      <w:pPr>
        <w:pStyle w:val="ListParagraph"/>
        <w:numPr>
          <w:ilvl w:val="0"/>
          <w:numId w:val="21"/>
        </w:numPr>
      </w:pPr>
      <w:r>
        <w:t>Application Insights: Detect, triage and diagnose issues in your web apps and services.</w:t>
      </w:r>
    </w:p>
    <w:p w14:paraId="50327E65" w14:textId="2EE0DD51" w:rsidR="00B3010C" w:rsidRDefault="00323246" w:rsidP="00B3010C">
      <w:r>
        <w:t>Disaster recovery: Disaster recovery as a service and standardized templates:</w:t>
      </w:r>
    </w:p>
    <w:p w14:paraId="569F0DCA" w14:textId="2B60E287" w:rsidR="00323246" w:rsidRDefault="00323246" w:rsidP="00B3010C">
      <w:r>
        <w:rPr>
          <w:noProof/>
          <w:lang w:eastAsia="en-GB"/>
        </w:rPr>
        <w:lastRenderedPageBreak/>
        <w:drawing>
          <wp:inline distT="0" distB="0" distL="0" distR="0" wp14:anchorId="3EDF10D6" wp14:editId="0E95B9A3">
            <wp:extent cx="5612130" cy="3673475"/>
            <wp:effectExtent l="0" t="0" r="762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3673475"/>
                    </a:xfrm>
                    <a:prstGeom prst="rect">
                      <a:avLst/>
                    </a:prstGeom>
                  </pic:spPr>
                </pic:pic>
              </a:graphicData>
            </a:graphic>
          </wp:inline>
        </w:drawing>
      </w:r>
    </w:p>
    <w:p w14:paraId="3A693F5D" w14:textId="3C27D497" w:rsidR="00B3010C" w:rsidRDefault="00B3010C" w:rsidP="0096619C">
      <w:r>
        <w:t>SAP on Azure, Blockchain support and Line of Business applications.</w:t>
      </w:r>
    </w:p>
    <w:p w14:paraId="0F66DF20" w14:textId="766B06D5" w:rsidR="0096619C" w:rsidRDefault="00DF7030" w:rsidP="0096619C">
      <w:pPr>
        <w:pStyle w:val="Heading1"/>
      </w:pPr>
      <w:bookmarkStart w:id="21" w:name="_Toc482175190"/>
      <w:r>
        <w:lastRenderedPageBreak/>
        <w:t xml:space="preserve">Azure </w:t>
      </w:r>
      <w:r w:rsidR="0096619C">
        <w:t>Lifecycle</w:t>
      </w:r>
      <w:bookmarkEnd w:id="21"/>
    </w:p>
    <w:p w14:paraId="788A79C8" w14:textId="77777777" w:rsidR="0096619C" w:rsidRDefault="0096619C" w:rsidP="0096619C">
      <w:r>
        <w:t>This section is devoted to describe the full lifecycle process starting in the definition of the business requirements, following by the specification of the needed resources and the approval process. Then, the provision, verification and the automatic de-provision procedures are explicated too.</w:t>
      </w:r>
    </w:p>
    <w:p w14:paraId="736EDF78" w14:textId="77777777" w:rsidR="0096619C" w:rsidRDefault="0096619C" w:rsidP="0096619C">
      <w:r>
        <w:rPr>
          <w:noProof/>
          <w:lang w:eastAsia="en-GB"/>
        </w:rPr>
        <w:drawing>
          <wp:inline distT="0" distB="0" distL="0" distR="0" wp14:anchorId="18CC5B7C" wp14:editId="72DE6083">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F7FFB7F" w14:textId="77777777" w:rsidR="0096619C" w:rsidRDefault="0096619C" w:rsidP="0096619C">
      <w:r>
        <w:t xml:space="preserve">The process of requesting resources from Azure starts by defining the business requirements. </w:t>
      </w:r>
    </w:p>
    <w:p w14:paraId="6BE02F8B" w14:textId="7EAC6944" w:rsidR="0096619C" w:rsidRDefault="00606E52" w:rsidP="0096619C">
      <w:r>
        <w:t>It is essential that NGA HR has clear guidelines and processes for:</w:t>
      </w:r>
    </w:p>
    <w:p w14:paraId="002355DE" w14:textId="77777777" w:rsidR="00606E52" w:rsidRDefault="00606E52" w:rsidP="006C61B5">
      <w:pPr>
        <w:pStyle w:val="ListParagraph"/>
        <w:numPr>
          <w:ilvl w:val="0"/>
          <w:numId w:val="23"/>
        </w:numPr>
      </w:pPr>
      <w:r>
        <w:t>How can NGA people access and use these services?</w:t>
      </w:r>
    </w:p>
    <w:p w14:paraId="66A1D7C6" w14:textId="77777777" w:rsidR="00606E52" w:rsidRDefault="00606E52" w:rsidP="006C61B5">
      <w:pPr>
        <w:pStyle w:val="ListParagraph"/>
        <w:numPr>
          <w:ilvl w:val="0"/>
          <w:numId w:val="23"/>
        </w:numPr>
      </w:pPr>
      <w:r>
        <w:t>What are we putting in place to make these services available to NGA?</w:t>
      </w:r>
    </w:p>
    <w:p w14:paraId="69DFB4A0" w14:textId="77777777" w:rsidR="00606E52" w:rsidRPr="00062B06" w:rsidRDefault="00606E52" w:rsidP="006C61B5">
      <w:pPr>
        <w:pStyle w:val="ListParagraph"/>
        <w:numPr>
          <w:ilvl w:val="0"/>
          <w:numId w:val="23"/>
        </w:numPr>
      </w:pPr>
      <w:r>
        <w:t>What are the pre-requisites for accessing and using the Azure Services?</w:t>
      </w:r>
    </w:p>
    <w:p w14:paraId="128CE3CE" w14:textId="77777777" w:rsidR="0096619C" w:rsidRDefault="0096619C" w:rsidP="0096619C">
      <w:pPr>
        <w:pStyle w:val="Heading2"/>
      </w:pPr>
      <w:bookmarkStart w:id="22" w:name="_Toc482175191"/>
      <w:r>
        <w:t>Business Requirements</w:t>
      </w:r>
      <w:bookmarkEnd w:id="22"/>
    </w:p>
    <w:p w14:paraId="420C1680" w14:textId="52D1A6EB" w:rsidR="0096619C" w:rsidRDefault="000350B0" w:rsidP="0096619C">
      <w:r>
        <w:t>To</w:t>
      </w:r>
      <w:r w:rsidR="0096619C">
        <w:t xml:space="preserve"> understand the resources needed from Azure, the Business Requirements should be specified. The specification of the kind of resources needed (from the Azure catalogue) and the amount of them would be a process. First, the non-functional requirements</w:t>
      </w:r>
      <w:r w:rsidR="0096619C">
        <w:rPr>
          <w:rStyle w:val="FootnoteReference"/>
        </w:rPr>
        <w:footnoteReference w:id="2"/>
      </w:r>
      <w:r w:rsidR="0096619C">
        <w:t xml:space="preserve"> need to be understood. The performance, security and audit requirements are specified in this phase. </w:t>
      </w:r>
    </w:p>
    <w:p w14:paraId="64C7FCF9" w14:textId="77777777" w:rsidR="0096619C" w:rsidRDefault="0096619C" w:rsidP="0096619C">
      <w:r>
        <w:t>The input to this assessment stage is a form in which the following elements are defined:</w:t>
      </w:r>
    </w:p>
    <w:p w14:paraId="6740B971" w14:textId="77777777" w:rsidR="0096619C" w:rsidRDefault="0096619C" w:rsidP="006C61B5">
      <w:pPr>
        <w:pStyle w:val="ListParagraph"/>
        <w:numPr>
          <w:ilvl w:val="0"/>
          <w:numId w:val="11"/>
        </w:numPr>
      </w:pPr>
      <w:r>
        <w:t>Type of resources from Azure catalogue.</w:t>
      </w:r>
    </w:p>
    <w:p w14:paraId="39170DDA" w14:textId="77777777" w:rsidR="0096619C" w:rsidRDefault="0096619C" w:rsidP="006C61B5">
      <w:pPr>
        <w:pStyle w:val="ListParagraph"/>
        <w:numPr>
          <w:ilvl w:val="0"/>
          <w:numId w:val="11"/>
        </w:numPr>
      </w:pPr>
      <w:r>
        <w:t>Non-functional requirements:</w:t>
      </w:r>
    </w:p>
    <w:p w14:paraId="447B29F4" w14:textId="77777777" w:rsidR="0096619C" w:rsidRDefault="0096619C" w:rsidP="006C61B5">
      <w:pPr>
        <w:pStyle w:val="ListParagraph"/>
        <w:numPr>
          <w:ilvl w:val="1"/>
          <w:numId w:val="11"/>
        </w:numPr>
      </w:pPr>
      <w:r>
        <w:t>Security and audit.</w:t>
      </w:r>
    </w:p>
    <w:p w14:paraId="4405539A" w14:textId="77777777" w:rsidR="0096619C" w:rsidRDefault="0096619C" w:rsidP="006C61B5">
      <w:pPr>
        <w:pStyle w:val="ListParagraph"/>
        <w:numPr>
          <w:ilvl w:val="1"/>
          <w:numId w:val="11"/>
        </w:numPr>
      </w:pPr>
      <w:r>
        <w:t>Backup policies (Maybe to specify a standard would help here).</w:t>
      </w:r>
    </w:p>
    <w:p w14:paraId="1B650C3F" w14:textId="77777777" w:rsidR="0096619C" w:rsidRDefault="0096619C" w:rsidP="006C61B5">
      <w:pPr>
        <w:pStyle w:val="ListParagraph"/>
        <w:numPr>
          <w:ilvl w:val="1"/>
          <w:numId w:val="11"/>
        </w:numPr>
      </w:pPr>
      <w:r>
        <w:t>Performance required and scale-up possibilities.</w:t>
      </w:r>
    </w:p>
    <w:p w14:paraId="0E938370" w14:textId="77777777" w:rsidR="0096619C" w:rsidRDefault="0096619C" w:rsidP="0096619C">
      <w:r>
        <w:lastRenderedPageBreak/>
        <w:t>The non-functional requirements should be standardized across NGA as a policy. I.e. for development systems: backups are done on a daily basis but retention policy is 30 days. In production systems, backups are done hourly.</w:t>
      </w:r>
    </w:p>
    <w:p w14:paraId="6D12F468" w14:textId="77777777" w:rsidR="0096619C" w:rsidRDefault="0096619C" w:rsidP="0096619C">
      <w:r>
        <w:t>To deploy serverless</w:t>
      </w:r>
      <w:r>
        <w:rPr>
          <w:rStyle w:val="FootnoteReference"/>
        </w:rPr>
        <w:footnoteReference w:id="3"/>
      </w:r>
      <w:r>
        <w:t xml:space="preserve"> services (Azure functions</w:t>
      </w:r>
      <w:r>
        <w:rPr>
          <w:rStyle w:val="FootnoteReference"/>
        </w:rPr>
        <w:footnoteReference w:id="4"/>
      </w:r>
      <w:r>
        <w:t xml:space="preserve">), a different approach is needed. A serverless service is basically a way of abstraction in which the infrastructure required to execute a service is not managed by the owner of the service. In other words, the code is deployed to the cloud provider and the infrastructure is managed seamlessly to satisfy all kind of loads. The main benefit for this is the isolation from the underlying infrastructure. This model is based on a budget, which limits the number of calls to the service implemented. In this case, the estimation on the number of calls would be required. </w:t>
      </w:r>
    </w:p>
    <w:p w14:paraId="0B373DBC" w14:textId="77777777" w:rsidR="0096619C" w:rsidRDefault="0096619C" w:rsidP="0096619C">
      <w:r>
        <w:rPr>
          <w:noProof/>
          <w:lang w:eastAsia="en-GB"/>
        </w:rPr>
        <w:drawing>
          <wp:inline distT="0" distB="0" distL="0" distR="0" wp14:anchorId="582971D5" wp14:editId="4900D61D">
            <wp:extent cx="5486400" cy="1490133"/>
            <wp:effectExtent l="19050" t="38100" r="19050" b="3429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614803D3" w14:textId="77777777" w:rsidR="0096619C" w:rsidRDefault="0096619C" w:rsidP="0096619C">
      <w:r>
        <w:t>The output of this phase is a form with the estimation of Azure requirements, the timeframe and / or the budget limit.</w:t>
      </w:r>
    </w:p>
    <w:p w14:paraId="22C7AE24" w14:textId="77777777" w:rsidR="0096619C" w:rsidRDefault="0096619C" w:rsidP="0096619C">
      <w:pPr>
        <w:pStyle w:val="Heading2"/>
      </w:pPr>
      <w:bookmarkStart w:id="23" w:name="_Toc482175192"/>
      <w:r>
        <w:t>Specification of Azure Requirements</w:t>
      </w:r>
      <w:bookmarkEnd w:id="23"/>
    </w:p>
    <w:p w14:paraId="6170518D" w14:textId="77777777" w:rsidR="0096619C" w:rsidRDefault="0096619C" w:rsidP="0096619C">
      <w:r>
        <w:t>This phase consists on the specification of the amount and the name of the requirements defined in the previous stage. The work here is to translate from the pure Azure requirements to all of the following elements required by the governance process:</w:t>
      </w:r>
    </w:p>
    <w:p w14:paraId="2CF56A16" w14:textId="77777777" w:rsidR="0096619C" w:rsidRDefault="0096619C" w:rsidP="006C61B5">
      <w:pPr>
        <w:pStyle w:val="ListParagraph"/>
        <w:numPr>
          <w:ilvl w:val="0"/>
          <w:numId w:val="12"/>
        </w:numPr>
      </w:pPr>
      <w:r>
        <w:t>Subscriptions.</w:t>
      </w:r>
    </w:p>
    <w:p w14:paraId="5DF39BFE" w14:textId="77777777" w:rsidR="0096619C" w:rsidRDefault="0096619C" w:rsidP="006C61B5">
      <w:pPr>
        <w:pStyle w:val="ListParagraph"/>
        <w:numPr>
          <w:ilvl w:val="0"/>
          <w:numId w:val="12"/>
        </w:numPr>
      </w:pPr>
      <w:r>
        <w:t>Resource groups.</w:t>
      </w:r>
    </w:p>
    <w:p w14:paraId="65B43C7B" w14:textId="77777777" w:rsidR="0096619C" w:rsidRDefault="0096619C" w:rsidP="006C61B5">
      <w:pPr>
        <w:pStyle w:val="ListParagraph"/>
        <w:numPr>
          <w:ilvl w:val="0"/>
          <w:numId w:val="12"/>
        </w:numPr>
      </w:pPr>
      <w:r>
        <w:t>Policies:</w:t>
      </w:r>
    </w:p>
    <w:p w14:paraId="4E813963" w14:textId="77777777" w:rsidR="0096619C" w:rsidRDefault="0096619C" w:rsidP="006C61B5">
      <w:pPr>
        <w:pStyle w:val="ListParagraph"/>
        <w:numPr>
          <w:ilvl w:val="1"/>
          <w:numId w:val="12"/>
        </w:numPr>
      </w:pPr>
      <w:r>
        <w:t>Resource tags.</w:t>
      </w:r>
    </w:p>
    <w:p w14:paraId="4E836AB9" w14:textId="77777777" w:rsidR="0096619C" w:rsidRDefault="0096619C" w:rsidP="006C61B5">
      <w:pPr>
        <w:pStyle w:val="ListParagraph"/>
        <w:numPr>
          <w:ilvl w:val="1"/>
          <w:numId w:val="12"/>
        </w:numPr>
      </w:pPr>
      <w:r>
        <w:t>Core Network.</w:t>
      </w:r>
    </w:p>
    <w:p w14:paraId="22A21A4B" w14:textId="77777777" w:rsidR="0096619C" w:rsidRPr="00E97EDC" w:rsidRDefault="0096619C" w:rsidP="006C61B5">
      <w:pPr>
        <w:pStyle w:val="ListParagraph"/>
        <w:numPr>
          <w:ilvl w:val="1"/>
          <w:numId w:val="12"/>
        </w:numPr>
      </w:pPr>
      <w:r>
        <w:t>Resource locks.</w:t>
      </w:r>
    </w:p>
    <w:p w14:paraId="3FD775FB" w14:textId="77777777" w:rsidR="0096619C" w:rsidRDefault="0096619C" w:rsidP="0096619C">
      <w:r>
        <w:t>To automate this process, a template would be useful. It will generate the required elements (subscriptions, resource groups, policies) from the required Azure components.</w:t>
      </w:r>
    </w:p>
    <w:p w14:paraId="738AF306" w14:textId="77777777" w:rsidR="0096619C" w:rsidRDefault="0096619C" w:rsidP="0096619C">
      <w:r>
        <w:rPr>
          <w:noProof/>
          <w:lang w:eastAsia="en-GB"/>
        </w:rPr>
        <w:lastRenderedPageBreak/>
        <w:drawing>
          <wp:inline distT="0" distB="0" distL="0" distR="0" wp14:anchorId="4022F94A" wp14:editId="18C27529">
            <wp:extent cx="5486400" cy="1380067"/>
            <wp:effectExtent l="0" t="19050" r="19050" b="2984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1AFC8CA4" w14:textId="77777777" w:rsidR="0096619C" w:rsidRDefault="0096619C" w:rsidP="0096619C">
      <w:r>
        <w:t xml:space="preserve">The output of this phase is a document with the definition of all requirements needed by Azure. This process may be automated but need to be carefully reviewed to ensure the consistency across the governance process. </w:t>
      </w:r>
    </w:p>
    <w:p w14:paraId="65AC4119" w14:textId="77777777" w:rsidR="0096619C" w:rsidRDefault="0096619C" w:rsidP="0096619C">
      <w:pPr>
        <w:pStyle w:val="Heading2"/>
      </w:pPr>
      <w:bookmarkStart w:id="24" w:name="_Toc482175193"/>
      <w:r>
        <w:t>Approval of Provision</w:t>
      </w:r>
      <w:bookmarkEnd w:id="24"/>
    </w:p>
    <w:p w14:paraId="1C4A4DE7" w14:textId="77777777" w:rsidR="0096619C" w:rsidRDefault="0096619C" w:rsidP="0096619C">
      <w:r>
        <w:t xml:space="preserve">The inputs of this phase are two documents: The governance document and the business requirements. If the approval is going to be handled by Service Now, the process analogous to the Standard Changes would apply. </w:t>
      </w:r>
    </w:p>
    <w:p w14:paraId="699B4705" w14:textId="77777777" w:rsidR="0096619C" w:rsidRDefault="0096619C" w:rsidP="0096619C">
      <w:r>
        <w:rPr>
          <w:noProof/>
          <w:lang w:eastAsia="en-GB"/>
        </w:rPr>
        <w:drawing>
          <wp:inline distT="0" distB="0" distL="0" distR="0" wp14:anchorId="7715613C" wp14:editId="0A40359C">
            <wp:extent cx="5486400" cy="1422400"/>
            <wp:effectExtent l="0" t="38100" r="19050" b="444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7EA8EA17" w14:textId="77777777" w:rsidR="0096619C" w:rsidRDefault="0096619C" w:rsidP="0096619C">
      <w:pPr>
        <w:pStyle w:val="Heading2"/>
      </w:pPr>
      <w:bookmarkStart w:id="25" w:name="_Toc482175194"/>
      <w:r>
        <w:t>Verification of Provision</w:t>
      </w:r>
      <w:bookmarkEnd w:id="25"/>
    </w:p>
    <w:p w14:paraId="31297E73" w14:textId="77777777" w:rsidR="0096619C" w:rsidRDefault="0096619C" w:rsidP="0096619C">
      <w:r>
        <w:t>This stage consists on the verification that the approved resources and the approved resources satisfy the business needs. For instance, imagine that only some of the requested resources are approved. Then, this process will ensure that the approved resources will satisfy the requirements.</w:t>
      </w:r>
    </w:p>
    <w:p w14:paraId="28711D97" w14:textId="77777777" w:rsidR="0096619C" w:rsidRDefault="0096619C" w:rsidP="0096619C">
      <w:pPr>
        <w:pStyle w:val="Heading2"/>
      </w:pPr>
      <w:bookmarkStart w:id="26" w:name="_Toc482175195"/>
      <w:r>
        <w:t>Run and Operate</w:t>
      </w:r>
      <w:bookmarkEnd w:id="26"/>
    </w:p>
    <w:p w14:paraId="1688FF0D" w14:textId="77777777" w:rsidR="0096619C" w:rsidRDefault="0096619C" w:rsidP="0096619C">
      <w:r>
        <w:t xml:space="preserve">The input of this stage is the approved resources and the approved governance requirements. Then, an automated process will attach the resources to already created ones or will create empty resources when needed. </w:t>
      </w:r>
    </w:p>
    <w:p w14:paraId="35E33869" w14:textId="77777777" w:rsidR="0096619C" w:rsidRDefault="0096619C" w:rsidP="0096619C">
      <w:pPr>
        <w:pStyle w:val="Heading2"/>
      </w:pPr>
      <w:bookmarkStart w:id="27" w:name="_Toc482175196"/>
      <w:r>
        <w:t>Automatic Deprovision</w:t>
      </w:r>
      <w:bookmarkEnd w:id="27"/>
      <w:r>
        <w:t>ing</w:t>
      </w:r>
    </w:p>
    <w:p w14:paraId="68F7F181" w14:textId="77777777" w:rsidR="0096619C" w:rsidRDefault="0096619C" w:rsidP="0096619C">
      <w:r>
        <w:t xml:space="preserve">Once the time frame or budget requirements are met, the resources would be decommissioned. The first step is to send an email to stakeholders once the time frame is going to its end. Or when the budget is 90% consumed, for instance. </w:t>
      </w:r>
    </w:p>
    <w:p w14:paraId="0AF8C825" w14:textId="77777777" w:rsidR="0096619C" w:rsidRDefault="0096619C" w:rsidP="0096619C">
      <w:r>
        <w:t xml:space="preserve">A script would deal with this task. The details for the implementation would be detailed later. Some points to take into account are: </w:t>
      </w:r>
    </w:p>
    <w:p w14:paraId="0522E499" w14:textId="77777777" w:rsidR="0096619C" w:rsidRDefault="0096619C" w:rsidP="006C61B5">
      <w:pPr>
        <w:pStyle w:val="ListParagraph"/>
        <w:numPr>
          <w:ilvl w:val="0"/>
          <w:numId w:val="13"/>
        </w:numPr>
      </w:pPr>
      <w:r>
        <w:t>Production environments can’t be stopped by using this script. Only by using a decommission process should stop these kind of systems.</w:t>
      </w:r>
    </w:p>
    <w:p w14:paraId="26A87B0E" w14:textId="77777777" w:rsidR="0096619C" w:rsidRDefault="0096619C" w:rsidP="006C61B5">
      <w:pPr>
        <w:pStyle w:val="ListParagraph"/>
        <w:numPr>
          <w:ilvl w:val="0"/>
          <w:numId w:val="13"/>
        </w:numPr>
      </w:pPr>
      <w:r>
        <w:lastRenderedPageBreak/>
        <w:t>A very important point, especially when dealing with data applications, is to avoid the loss of data when stopping the computing resources. Therefore, storage and compute capabilities have to be split.</w:t>
      </w:r>
    </w:p>
    <w:p w14:paraId="288587C7" w14:textId="77777777" w:rsidR="0096619C" w:rsidRDefault="0096619C" w:rsidP="0096619C">
      <w:pPr>
        <w:pStyle w:val="Heading2"/>
      </w:pPr>
      <w:bookmarkStart w:id="28" w:name="_Toc482175197"/>
      <w:r>
        <w:t>Decommission</w:t>
      </w:r>
      <w:bookmarkEnd w:id="28"/>
      <w:r>
        <w:t>ing</w:t>
      </w:r>
    </w:p>
    <w:p w14:paraId="25B69FE8" w14:textId="77777777" w:rsidR="0096619C" w:rsidRDefault="0096619C" w:rsidP="0096619C">
      <w:r>
        <w:t>The decommission process is the explicit way of shutting down all Azure resources owned by a project or customer. This should be the only process to stop production instances. The decommission process should be handled in a Snow change normal ticket (with the full approval workflow).</w:t>
      </w:r>
    </w:p>
    <w:p w14:paraId="6A214D1D" w14:textId="77777777" w:rsidR="0096619C" w:rsidRPr="006E2C09" w:rsidRDefault="0096619C" w:rsidP="0096619C">
      <w:r>
        <w:rPr>
          <w:noProof/>
          <w:lang w:eastAsia="en-GB"/>
        </w:rPr>
        <w:drawing>
          <wp:inline distT="0" distB="0" distL="0" distR="0" wp14:anchorId="5C554A0F" wp14:editId="4F06F79E">
            <wp:extent cx="5486400" cy="3200400"/>
            <wp:effectExtent l="0" t="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1A983677" w14:textId="77777777" w:rsidR="0096619C" w:rsidRDefault="0096619C" w:rsidP="0096619C">
      <w:r>
        <w:t xml:space="preserve"> The steps to decommission an Azure resource group are:</w:t>
      </w:r>
    </w:p>
    <w:p w14:paraId="5C6E4068" w14:textId="77777777" w:rsidR="0096619C" w:rsidRDefault="0096619C" w:rsidP="006C61B5">
      <w:pPr>
        <w:pStyle w:val="ListParagraph"/>
        <w:numPr>
          <w:ilvl w:val="0"/>
          <w:numId w:val="14"/>
        </w:numPr>
      </w:pPr>
      <w:r>
        <w:t>Request decommission, via Snow Change.</w:t>
      </w:r>
    </w:p>
    <w:p w14:paraId="0CA9B312" w14:textId="77777777" w:rsidR="0096619C" w:rsidRDefault="0096619C" w:rsidP="006C61B5">
      <w:pPr>
        <w:pStyle w:val="ListParagraph"/>
        <w:numPr>
          <w:ilvl w:val="0"/>
          <w:numId w:val="14"/>
        </w:numPr>
      </w:pPr>
      <w:r>
        <w:t>Identification of the resources in Azure.</w:t>
      </w:r>
    </w:p>
    <w:p w14:paraId="6547727C" w14:textId="77777777" w:rsidR="0096619C" w:rsidRDefault="0096619C" w:rsidP="006C61B5">
      <w:pPr>
        <w:pStyle w:val="ListParagraph"/>
        <w:numPr>
          <w:ilvl w:val="0"/>
          <w:numId w:val="14"/>
        </w:numPr>
      </w:pPr>
      <w:r>
        <w:t>Approval of the decommission process.</w:t>
      </w:r>
    </w:p>
    <w:p w14:paraId="00FFDAB0" w14:textId="77777777" w:rsidR="0096619C" w:rsidRDefault="0096619C" w:rsidP="006C61B5">
      <w:pPr>
        <w:pStyle w:val="ListParagraph"/>
        <w:numPr>
          <w:ilvl w:val="0"/>
          <w:numId w:val="14"/>
        </w:numPr>
      </w:pPr>
      <w:r>
        <w:t>Decommission the Azure resources.</w:t>
      </w:r>
    </w:p>
    <w:p w14:paraId="72754B08" w14:textId="77777777" w:rsidR="0096619C" w:rsidRPr="000D45DD" w:rsidRDefault="0096619C" w:rsidP="006C61B5">
      <w:pPr>
        <w:pStyle w:val="ListParagraph"/>
        <w:numPr>
          <w:ilvl w:val="0"/>
          <w:numId w:val="14"/>
        </w:numPr>
      </w:pPr>
      <w:r>
        <w:t>Verification that the resources were decommissioned correctly.</w:t>
      </w:r>
    </w:p>
    <w:p w14:paraId="317CF1A6" w14:textId="0E0FFC4D" w:rsidR="001A23C0" w:rsidRDefault="00350F2D" w:rsidP="005A79D6">
      <w:pPr>
        <w:pStyle w:val="Heading1"/>
      </w:pPr>
      <w:r>
        <w:lastRenderedPageBreak/>
        <w:t>Azure Scaffold</w:t>
      </w:r>
      <w:bookmarkEnd w:id="20"/>
    </w:p>
    <w:p w14:paraId="317CF1A7" w14:textId="77777777" w:rsidR="00350F2D" w:rsidRDefault="00350F2D" w:rsidP="00350F2D">
      <w:r>
        <w:t>The following image describes the components of the scaffold.</w:t>
      </w:r>
      <w:r w:rsidRPr="00350F2D">
        <w:t xml:space="preserve"> The foundation relies on a solid plan for departments, accounts, and subscriptions. The pillars consist of Resource Manager policies and strong naming standards. The rest of scaffold comes from core Azure capabilities and features that enable a secure and manageable environment.</w:t>
      </w:r>
    </w:p>
    <w:p w14:paraId="317CF1A8" w14:textId="77777777" w:rsidR="00350F2D" w:rsidRDefault="00350F2D" w:rsidP="00350F2D">
      <w:r>
        <w:rPr>
          <w:noProof/>
          <w:lang w:eastAsia="en-GB"/>
        </w:rPr>
        <w:drawing>
          <wp:inline distT="0" distB="0" distL="0" distR="0" wp14:anchorId="317CF2A5" wp14:editId="317CF2A6">
            <wp:extent cx="5731510" cy="2934413"/>
            <wp:effectExtent l="0" t="0" r="2540" b="0"/>
            <wp:docPr id="1" name="Picture 1" descr="scaffol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ffold components"/>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31510" cy="2934413"/>
                    </a:xfrm>
                    <a:prstGeom prst="rect">
                      <a:avLst/>
                    </a:prstGeom>
                    <a:noFill/>
                    <a:ln>
                      <a:noFill/>
                    </a:ln>
                  </pic:spPr>
                </pic:pic>
              </a:graphicData>
            </a:graphic>
          </wp:inline>
        </w:drawing>
      </w:r>
    </w:p>
    <w:p w14:paraId="317CF1A9" w14:textId="77777777" w:rsidR="00BB5C62" w:rsidRDefault="00470ECD" w:rsidP="00BB5C62">
      <w:pPr>
        <w:pStyle w:val="Heading2"/>
      </w:pPr>
      <w:bookmarkStart w:id="29" w:name="_Toc482175180"/>
      <w:r>
        <w:t>Hierarchy definition</w:t>
      </w:r>
      <w:bookmarkEnd w:id="29"/>
    </w:p>
    <w:p w14:paraId="317CF1AA" w14:textId="77777777" w:rsidR="00470ECD" w:rsidRDefault="00470ECD" w:rsidP="00470ECD">
      <w:r>
        <w:t>The foundation of the scaffold is the Azure Enterprise Enrolment (and the Enterprise Portal). The enterprise enrolment defines the shape and use of Azure services within a company and is the core governance structure. Within the enterprise agreement, customers are able to further subdivide the environment into departments, accounts, and finally, subscriptions. An Azure subscription is the basic unit where all resources are contained. It also defines several limits within Azure, such as number of cores, resources, etc.</w:t>
      </w:r>
    </w:p>
    <w:p w14:paraId="317CF1AB" w14:textId="77777777" w:rsidR="00470ECD" w:rsidRDefault="00470ECD" w:rsidP="00470ECD">
      <w:r>
        <w:rPr>
          <w:noProof/>
          <w:lang w:eastAsia="en-GB"/>
        </w:rPr>
        <w:drawing>
          <wp:inline distT="0" distB="0" distL="0" distR="0" wp14:anchorId="317CF2A7" wp14:editId="317CF2A8">
            <wp:extent cx="5731510" cy="931971"/>
            <wp:effectExtent l="0" t="0" r="2540" b="1905"/>
            <wp:docPr id="3" name="Picture 3" descr="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931971"/>
                    </a:xfrm>
                    <a:prstGeom prst="rect">
                      <a:avLst/>
                    </a:prstGeom>
                    <a:noFill/>
                    <a:ln>
                      <a:noFill/>
                    </a:ln>
                  </pic:spPr>
                </pic:pic>
              </a:graphicData>
            </a:graphic>
          </wp:inline>
        </w:drawing>
      </w:r>
    </w:p>
    <w:p w14:paraId="317CF1AC" w14:textId="77777777" w:rsidR="00470ECD" w:rsidRPr="00470ECD" w:rsidRDefault="00470ECD" w:rsidP="00470ECD">
      <w:r>
        <w:t>Different patterns can be implemented: By function, by business unit or by geographic location.</w:t>
      </w:r>
    </w:p>
    <w:p w14:paraId="317CF1AD" w14:textId="77777777" w:rsidR="00BB5C62" w:rsidRDefault="00470ECD" w:rsidP="00764DB1">
      <w:pPr>
        <w:pStyle w:val="Heading3"/>
        <w:ind w:left="709"/>
      </w:pPr>
      <w:bookmarkStart w:id="30" w:name="_Toc482175181"/>
      <w:r>
        <w:t>Naming Standards</w:t>
      </w:r>
      <w:bookmarkEnd w:id="30"/>
    </w:p>
    <w:p w14:paraId="317CF1AE" w14:textId="77777777" w:rsidR="00470ECD" w:rsidRDefault="00470ECD" w:rsidP="00470ECD">
      <w:r w:rsidRPr="00470ECD">
        <w:t>The first pillar of the scaffold is naming standards</w:t>
      </w:r>
      <w:r>
        <w:rPr>
          <w:rStyle w:val="FootnoteReference"/>
        </w:rPr>
        <w:footnoteReference w:id="5"/>
      </w:r>
      <w:r w:rsidRPr="00470ECD">
        <w:t>. Well-designed naming standards enable you to identify resources in the portal, on a bill, and within scripts. Most likely, you already have naming standards for on-premise infrastructure. When adding Azure to your environment, you should extend those naming standards to your Azure resources. Naming standard facilitate more efficient management of the environment at all levels.</w:t>
      </w:r>
    </w:p>
    <w:p w14:paraId="317CF1AF" w14:textId="77777777" w:rsidR="00787B5D" w:rsidRDefault="00787B5D" w:rsidP="00764DB1">
      <w:pPr>
        <w:pStyle w:val="Heading3"/>
        <w:ind w:left="709"/>
      </w:pPr>
      <w:bookmarkStart w:id="31" w:name="_Toc482175182"/>
      <w:r>
        <w:lastRenderedPageBreak/>
        <w:t>Policies and auditing</w:t>
      </w:r>
      <w:bookmarkEnd w:id="31"/>
    </w:p>
    <w:p w14:paraId="317CF1B0" w14:textId="77777777" w:rsidR="00787B5D" w:rsidRPr="00470ECD" w:rsidRDefault="00787B5D" w:rsidP="00787B5D">
      <w:pPr>
        <w:rPr>
          <w:lang w:val="en-US"/>
        </w:rPr>
      </w:pPr>
      <w:r w:rsidRPr="00470ECD">
        <w:rPr>
          <w:lang w:val="en-US"/>
        </w:rPr>
        <w:t xml:space="preserve">Resource Manager policies </w:t>
      </w:r>
      <w:r>
        <w:rPr>
          <w:rStyle w:val="FootnoteReference"/>
          <w:lang w:val="en-US"/>
        </w:rPr>
        <w:footnoteReference w:id="6"/>
      </w:r>
      <w:r w:rsidRPr="00470ECD">
        <w:rPr>
          <w:lang w:val="en-US"/>
        </w:rPr>
        <w:t>provide you with the ability to manage risk in Azure. You can define policies that ensure data sovereignty by restricting, enforcing, or auditing certain actions.</w:t>
      </w:r>
    </w:p>
    <w:p w14:paraId="317CF1B1" w14:textId="77777777" w:rsidR="00787B5D" w:rsidRPr="00470ECD" w:rsidRDefault="00787B5D" w:rsidP="006C61B5">
      <w:pPr>
        <w:pStyle w:val="ListParagraph"/>
        <w:numPr>
          <w:ilvl w:val="0"/>
          <w:numId w:val="4"/>
        </w:numPr>
        <w:rPr>
          <w:lang w:val="en-US"/>
        </w:rPr>
      </w:pPr>
      <w:r w:rsidRPr="00470ECD">
        <w:rPr>
          <w:lang w:val="en-US"/>
        </w:rPr>
        <w:t>Policy is a default allow system. You control actions by defining and assigning policies to resources that deny or audit actions on resources.</w:t>
      </w:r>
    </w:p>
    <w:p w14:paraId="317CF1B2" w14:textId="77777777" w:rsidR="00787B5D" w:rsidRPr="00470ECD" w:rsidRDefault="00787B5D" w:rsidP="006C61B5">
      <w:pPr>
        <w:pStyle w:val="ListParagraph"/>
        <w:numPr>
          <w:ilvl w:val="0"/>
          <w:numId w:val="4"/>
        </w:numPr>
        <w:rPr>
          <w:lang w:val="en-US"/>
        </w:rPr>
      </w:pPr>
      <w:r w:rsidRPr="00470ECD">
        <w:rPr>
          <w:lang w:val="en-US"/>
        </w:rPr>
        <w:t>Policies are described by policy definitions in a policy definition language (if-then conditions).</w:t>
      </w:r>
    </w:p>
    <w:p w14:paraId="317CF1B3" w14:textId="77777777" w:rsidR="00787B5D" w:rsidRPr="00470ECD" w:rsidRDefault="00787B5D" w:rsidP="006C61B5">
      <w:pPr>
        <w:pStyle w:val="ListParagraph"/>
        <w:numPr>
          <w:ilvl w:val="0"/>
          <w:numId w:val="4"/>
        </w:numPr>
        <w:rPr>
          <w:lang w:val="en-US"/>
        </w:rPr>
      </w:pPr>
      <w:r w:rsidRPr="00470ECD">
        <w:rPr>
          <w:lang w:val="en-US"/>
        </w:rPr>
        <w:t>You create polices with JSON (Javascript Object Notation) formatted files. After defining a policy, you assign it to a particular scope: subscription, resource group, or resource.</w:t>
      </w:r>
    </w:p>
    <w:p w14:paraId="317CF1B4" w14:textId="77777777" w:rsidR="00787B5D" w:rsidRPr="00470ECD" w:rsidRDefault="00787B5D" w:rsidP="00787B5D">
      <w:pPr>
        <w:rPr>
          <w:lang w:val="en-US"/>
        </w:rPr>
      </w:pPr>
      <w:r w:rsidRPr="00470ECD">
        <w:rPr>
          <w:lang w:val="en-US"/>
        </w:rPr>
        <w:t>Policies have multiple actions that allow for a fine-grained approach to your scenarios. The actions are:</w:t>
      </w:r>
    </w:p>
    <w:p w14:paraId="317CF1B5" w14:textId="77777777" w:rsidR="00787B5D" w:rsidRPr="00470ECD" w:rsidRDefault="00787B5D" w:rsidP="006C61B5">
      <w:pPr>
        <w:pStyle w:val="ListParagraph"/>
        <w:numPr>
          <w:ilvl w:val="0"/>
          <w:numId w:val="5"/>
        </w:numPr>
        <w:rPr>
          <w:lang w:val="en-US"/>
        </w:rPr>
      </w:pPr>
      <w:r w:rsidRPr="00470ECD">
        <w:rPr>
          <w:lang w:val="en-US"/>
        </w:rPr>
        <w:t>Deny: Blocks the resource request</w:t>
      </w:r>
    </w:p>
    <w:p w14:paraId="317CF1B6" w14:textId="77777777" w:rsidR="00787B5D" w:rsidRPr="00470ECD" w:rsidRDefault="00787B5D" w:rsidP="006C61B5">
      <w:pPr>
        <w:pStyle w:val="ListParagraph"/>
        <w:numPr>
          <w:ilvl w:val="0"/>
          <w:numId w:val="5"/>
        </w:numPr>
        <w:rPr>
          <w:lang w:val="en-US"/>
        </w:rPr>
      </w:pPr>
      <w:r w:rsidRPr="00470ECD">
        <w:rPr>
          <w:lang w:val="en-US"/>
        </w:rPr>
        <w:t>Audit: Allows the request but adds a line to the activity log (which can be used to provide alerts or to trigger runbooks)</w:t>
      </w:r>
    </w:p>
    <w:p w14:paraId="317CF1B7" w14:textId="77777777" w:rsidR="00787B5D" w:rsidRDefault="00787B5D" w:rsidP="006C61B5">
      <w:pPr>
        <w:pStyle w:val="ListParagraph"/>
        <w:numPr>
          <w:ilvl w:val="0"/>
          <w:numId w:val="5"/>
        </w:numPr>
        <w:rPr>
          <w:lang w:val="en-US"/>
        </w:rPr>
      </w:pPr>
      <w:r w:rsidRPr="00470ECD">
        <w:rPr>
          <w:lang w:val="en-US"/>
        </w:rPr>
        <w:t>Append: Adds specified information to the resource. For example, if there is not a "CostCenter" tag on a resource, add that tag with a default value.</w:t>
      </w:r>
    </w:p>
    <w:p w14:paraId="317CF1B8" w14:textId="77777777" w:rsidR="00787B5D" w:rsidRDefault="00787B5D" w:rsidP="00787B5D">
      <w:pPr>
        <w:pStyle w:val="Heading4"/>
      </w:pPr>
      <w:r>
        <w:t>Common uses of Resource Manager policies</w:t>
      </w:r>
    </w:p>
    <w:p w14:paraId="317CF1B9" w14:textId="77777777" w:rsidR="00787B5D" w:rsidRPr="00787B5D" w:rsidRDefault="00787B5D" w:rsidP="00787B5D">
      <w:pPr>
        <w:rPr>
          <w:lang w:val="en-US"/>
        </w:rPr>
      </w:pPr>
      <w:r w:rsidRPr="00787B5D">
        <w:rPr>
          <w:lang w:val="en-US"/>
        </w:rPr>
        <w:t>Azure Resource Manager policies are a powerful tool in the Azure toolkit. They enable you to avoid unexpected costs, to identify a cost center for resources through tagging, and to ensure that compliancy requirements are met. When policies are combined with the built-in auditing features, you can fashion complex and flexible solutions. Policies allow companies to provide controls for "Traditional IT" workloads and "Agile" workloads; such as, developing customer applications. The most common patterns we see for policies are:</w:t>
      </w:r>
    </w:p>
    <w:p w14:paraId="317CF1BA" w14:textId="77777777" w:rsidR="00787B5D" w:rsidRPr="00787B5D" w:rsidRDefault="00787B5D" w:rsidP="006C61B5">
      <w:pPr>
        <w:pStyle w:val="ListParagraph"/>
        <w:numPr>
          <w:ilvl w:val="0"/>
          <w:numId w:val="6"/>
        </w:numPr>
        <w:rPr>
          <w:lang w:val="en-US"/>
        </w:rPr>
      </w:pPr>
      <w:r w:rsidRPr="00787B5D">
        <w:rPr>
          <w:b/>
          <w:lang w:val="en-US"/>
        </w:rPr>
        <w:t>Geo-compliance/data sovereignty</w:t>
      </w:r>
      <w:r w:rsidRPr="00787B5D">
        <w:rPr>
          <w:lang w:val="en-US"/>
        </w:rPr>
        <w:t xml:space="preserve"> - Azure provides regions across the world. Enterprises often wish to control where resources are created (whether to ensure data sovereignty or just to ensure resources are created close to the end consumers of the resources).</w:t>
      </w:r>
    </w:p>
    <w:p w14:paraId="317CF1BB" w14:textId="77777777" w:rsidR="00787B5D" w:rsidRPr="00787B5D" w:rsidRDefault="00787B5D" w:rsidP="006C61B5">
      <w:pPr>
        <w:pStyle w:val="ListParagraph"/>
        <w:numPr>
          <w:ilvl w:val="0"/>
          <w:numId w:val="6"/>
        </w:numPr>
        <w:rPr>
          <w:lang w:val="en-US"/>
        </w:rPr>
      </w:pPr>
      <w:r w:rsidRPr="00787B5D">
        <w:rPr>
          <w:b/>
          <w:lang w:val="en-US"/>
        </w:rPr>
        <w:t>Cost management</w:t>
      </w:r>
      <w:r w:rsidRPr="00787B5D">
        <w:rPr>
          <w:lang w:val="en-US"/>
        </w:rPr>
        <w:t xml:space="preserve"> - An Azure subscription can contain resources of many types and scale. Corporations often wish to ensure that standard subscriptions avoid using unnecessarily large resources, which can cost hundreds of dollars a month or more.</w:t>
      </w:r>
    </w:p>
    <w:p w14:paraId="317CF1BC" w14:textId="77777777" w:rsidR="00787B5D" w:rsidRPr="00787B5D" w:rsidRDefault="00787B5D" w:rsidP="006C61B5">
      <w:pPr>
        <w:pStyle w:val="ListParagraph"/>
        <w:numPr>
          <w:ilvl w:val="0"/>
          <w:numId w:val="6"/>
        </w:numPr>
        <w:rPr>
          <w:lang w:val="en-US"/>
        </w:rPr>
      </w:pPr>
      <w:r w:rsidRPr="00787B5D">
        <w:rPr>
          <w:b/>
          <w:lang w:val="en-US"/>
        </w:rPr>
        <w:t>Default governance through required tags</w:t>
      </w:r>
      <w:r w:rsidRPr="00787B5D">
        <w:rPr>
          <w:lang w:val="en-US"/>
        </w:rPr>
        <w:t xml:space="preserve"> - Requiring tags is one of the most common and highly desired features. Using Azure Resource Manager Policies enterprises are able to ensure that a resource is appropriately tagged. The most common tags are: Department, Resource Owner, and Environment type (for example - production, test, development)</w:t>
      </w:r>
    </w:p>
    <w:p w14:paraId="317CF1BD" w14:textId="77777777" w:rsidR="00787B5D" w:rsidRDefault="00787B5D" w:rsidP="00787B5D">
      <w:pPr>
        <w:pStyle w:val="Heading4"/>
      </w:pPr>
      <w:r>
        <w:t>Audit – what happened?</w:t>
      </w:r>
    </w:p>
    <w:p w14:paraId="317CF1BE" w14:textId="77777777" w:rsidR="00787B5D" w:rsidRPr="00787B5D" w:rsidRDefault="00787B5D" w:rsidP="00787B5D">
      <w:pPr>
        <w:rPr>
          <w:lang w:val="en-US"/>
        </w:rPr>
      </w:pPr>
      <w:r w:rsidRPr="00787B5D">
        <w:rPr>
          <w:lang w:val="en-US"/>
        </w:rPr>
        <w:t>To view how your environment is functioning, you need to audit user activity. Most resource types within Azure create diagnostic logs that you can analyze through a log tool or in Azure Operations Management Suite. You can gather activity logs across multiple subscriptions to provide a departmental or enterprise view. Audit records are both an important diagnostic tool and a crucial mechanism to trigger events in the Azure environment.</w:t>
      </w:r>
    </w:p>
    <w:p w14:paraId="317CF1BF" w14:textId="77777777" w:rsidR="00CF5044" w:rsidRDefault="00787B5D" w:rsidP="00CF5044">
      <w:pPr>
        <w:rPr>
          <w:lang w:val="en-US"/>
        </w:rPr>
      </w:pPr>
      <w:r w:rsidRPr="00787B5D">
        <w:rPr>
          <w:lang w:val="en-US"/>
        </w:rPr>
        <w:t>Activity logs from Resource Manager deployments enable you to determine the operations that took place and who performed them. Activity logs can be collected and aggregated using tools like Log Analytics.</w:t>
      </w:r>
    </w:p>
    <w:p w14:paraId="317CF1C0" w14:textId="77777777" w:rsidR="00CF5044" w:rsidRDefault="00CF5044" w:rsidP="00CF5044">
      <w:pPr>
        <w:rPr>
          <w:lang w:val="en-US"/>
        </w:rPr>
      </w:pPr>
    </w:p>
    <w:p w14:paraId="317CF1C1" w14:textId="77777777" w:rsidR="00BB094C" w:rsidRDefault="00CF5044" w:rsidP="00D14BA3">
      <w:pPr>
        <w:pStyle w:val="Heading3"/>
        <w:ind w:left="709"/>
        <w:rPr>
          <w:lang w:val="en-US"/>
        </w:rPr>
      </w:pPr>
      <w:bookmarkStart w:id="32" w:name="_Toc482175183"/>
      <w:r>
        <w:rPr>
          <w:lang w:val="en-US"/>
        </w:rPr>
        <w:lastRenderedPageBreak/>
        <w:t>Resource tags</w:t>
      </w:r>
      <w:bookmarkEnd w:id="32"/>
    </w:p>
    <w:p w14:paraId="317CF1C2" w14:textId="77777777" w:rsidR="00BB094C" w:rsidRDefault="00BB094C" w:rsidP="00BB094C">
      <w:r>
        <w:t>Tags are metadata that can be attached to the resources. Some common tags are:</w:t>
      </w:r>
    </w:p>
    <w:p w14:paraId="317CF1C3" w14:textId="77777777" w:rsidR="00787B5D" w:rsidRDefault="00BB094C" w:rsidP="006C61B5">
      <w:pPr>
        <w:pStyle w:val="ListParagraph"/>
        <w:numPr>
          <w:ilvl w:val="0"/>
          <w:numId w:val="7"/>
        </w:numPr>
        <w:rPr>
          <w:lang w:val="en-US"/>
        </w:rPr>
      </w:pPr>
      <w:r>
        <w:rPr>
          <w:lang w:val="en-US"/>
        </w:rPr>
        <w:t>BillTo.</w:t>
      </w:r>
    </w:p>
    <w:p w14:paraId="317CF1C4" w14:textId="77777777" w:rsidR="00BB094C" w:rsidRDefault="00BB094C" w:rsidP="006C61B5">
      <w:pPr>
        <w:pStyle w:val="ListParagraph"/>
        <w:numPr>
          <w:ilvl w:val="0"/>
          <w:numId w:val="7"/>
        </w:numPr>
        <w:rPr>
          <w:lang w:val="en-US"/>
        </w:rPr>
      </w:pPr>
      <w:r>
        <w:rPr>
          <w:lang w:val="en-US"/>
        </w:rPr>
        <w:t>Department, Business Unit.</w:t>
      </w:r>
    </w:p>
    <w:p w14:paraId="317CF1C5" w14:textId="77777777" w:rsidR="00BB094C" w:rsidRDefault="00BB094C" w:rsidP="006C61B5">
      <w:pPr>
        <w:pStyle w:val="ListParagraph"/>
        <w:numPr>
          <w:ilvl w:val="0"/>
          <w:numId w:val="7"/>
        </w:numPr>
        <w:rPr>
          <w:lang w:val="en-US"/>
        </w:rPr>
      </w:pPr>
      <w:r>
        <w:rPr>
          <w:lang w:val="en-US"/>
        </w:rPr>
        <w:t>Environment.</w:t>
      </w:r>
    </w:p>
    <w:p w14:paraId="317CF1C6" w14:textId="77777777" w:rsidR="00BB094C" w:rsidRDefault="00BB094C" w:rsidP="006C61B5">
      <w:pPr>
        <w:pStyle w:val="ListParagraph"/>
        <w:numPr>
          <w:ilvl w:val="0"/>
          <w:numId w:val="7"/>
        </w:numPr>
        <w:rPr>
          <w:lang w:val="en-US"/>
        </w:rPr>
      </w:pPr>
      <w:r>
        <w:rPr>
          <w:lang w:val="en-US"/>
        </w:rPr>
        <w:t>Application Owner.</w:t>
      </w:r>
    </w:p>
    <w:p w14:paraId="317CF1C7" w14:textId="77777777" w:rsidR="00BB094C" w:rsidRPr="00BB094C" w:rsidRDefault="00BB094C" w:rsidP="006C61B5">
      <w:pPr>
        <w:pStyle w:val="ListParagraph"/>
        <w:numPr>
          <w:ilvl w:val="0"/>
          <w:numId w:val="7"/>
        </w:numPr>
        <w:rPr>
          <w:lang w:val="en-US"/>
        </w:rPr>
      </w:pPr>
      <w:r>
        <w:rPr>
          <w:lang w:val="en-US"/>
        </w:rPr>
        <w:t>Project Name.</w:t>
      </w:r>
    </w:p>
    <w:p w14:paraId="317CF1C8" w14:textId="77777777" w:rsidR="00BB094C" w:rsidRDefault="00BB094C" w:rsidP="00BB094C">
      <w:pPr>
        <w:pStyle w:val="Heading3"/>
        <w:ind w:left="709"/>
      </w:pPr>
      <w:bookmarkStart w:id="33" w:name="_Toc482175184"/>
      <w:r>
        <w:t>Resource Group</w:t>
      </w:r>
      <w:bookmarkEnd w:id="33"/>
    </w:p>
    <w:p w14:paraId="317CF1C9" w14:textId="77777777" w:rsidR="00BB094C" w:rsidRPr="00BB094C" w:rsidRDefault="00BB094C" w:rsidP="00BB094C">
      <w:pPr>
        <w:rPr>
          <w:lang w:val="en-US"/>
        </w:rPr>
      </w:pPr>
      <w:r w:rsidRPr="00BB094C">
        <w:rPr>
          <w:lang w:val="en-US"/>
        </w:rPr>
        <w:t>Resource Manager enables to put resources into meaningful groups for management, billing, or natural affinity. As mentioned earlier, Azure has two deployment models. In the earlier Classic model, the basic unit of management was the subscription. It was difficult to break down resources within a subscription, which led to the creation of large numbers of subscriptions. With the Resource Manager model, we saw the introduction of resource groups. Resource groups are containers of resources that have a common lifecycle or share an attribute such as "all SQL servers" or "Application A".</w:t>
      </w:r>
    </w:p>
    <w:p w14:paraId="317CF1CA" w14:textId="77777777" w:rsidR="00BB094C" w:rsidRDefault="00BB094C" w:rsidP="00BB094C">
      <w:pPr>
        <w:rPr>
          <w:lang w:val="en-US"/>
        </w:rPr>
      </w:pPr>
      <w:r w:rsidRPr="00BB094C">
        <w:rPr>
          <w:lang w:val="en-US"/>
        </w:rPr>
        <w:t>Resource groups cannot be contained within each other and resources can only belong to one resource group. You can apply certain actions on all resources in a resource group. For example, deleting a resource group removes all resources within the resource group. Typically, you place an entire application or related system in the same resource group. For example, a three tier application called Contoso Web Application would contain the web server, application server and SQL server in the same resource group.</w:t>
      </w:r>
    </w:p>
    <w:p w14:paraId="317CF1CB" w14:textId="77777777" w:rsidR="00BB094C" w:rsidRDefault="00764DB1" w:rsidP="00764DB1">
      <w:pPr>
        <w:pStyle w:val="Heading3"/>
        <w:ind w:left="709"/>
        <w:rPr>
          <w:lang w:val="en-US"/>
        </w:rPr>
      </w:pPr>
      <w:bookmarkStart w:id="34" w:name="_Toc482175185"/>
      <w:r>
        <w:rPr>
          <w:lang w:val="en-US"/>
        </w:rPr>
        <w:t>Role-based access control</w:t>
      </w:r>
      <w:bookmarkEnd w:id="34"/>
    </w:p>
    <w:p w14:paraId="317CF1CC" w14:textId="77777777" w:rsidR="00764DB1" w:rsidRPr="00764DB1" w:rsidRDefault="00764DB1" w:rsidP="00764DB1">
      <w:pPr>
        <w:rPr>
          <w:lang w:val="en-US"/>
        </w:rPr>
      </w:pPr>
      <w:r w:rsidRPr="00764DB1">
        <w:rPr>
          <w:lang w:val="en-US"/>
        </w:rPr>
        <w:t>You probably are asking yourself "who should have access to resources?" and "how do I control this access?" Allowing or disallowing access to the Azure portal, and controlling access to resources in the portal is crucial.</w:t>
      </w:r>
    </w:p>
    <w:p w14:paraId="317CF1CD" w14:textId="77777777" w:rsidR="00764DB1" w:rsidRPr="00764DB1" w:rsidRDefault="00764DB1" w:rsidP="00764DB1">
      <w:pPr>
        <w:rPr>
          <w:lang w:val="en-US"/>
        </w:rPr>
      </w:pPr>
      <w:r w:rsidRPr="00764DB1">
        <w:rPr>
          <w:lang w:val="en-US"/>
        </w:rPr>
        <w:t>When Azure was initially released, access controls to a subscription were basic: Administrator or Co-Administrator. Access to a subscription in the Classic model implied access to all the resources in the portal. This lack of fine-grained control led to the proliferation of subscriptions to provide a level of reasonable access control for an Azure Enrollment.</w:t>
      </w:r>
    </w:p>
    <w:p w14:paraId="317CF1CE" w14:textId="77777777" w:rsidR="00764DB1" w:rsidRPr="00764DB1" w:rsidRDefault="00764DB1" w:rsidP="00764DB1">
      <w:pPr>
        <w:rPr>
          <w:lang w:val="en-US"/>
        </w:rPr>
      </w:pPr>
      <w:r w:rsidRPr="00764DB1">
        <w:rPr>
          <w:lang w:val="en-US"/>
        </w:rPr>
        <w:t>This proliferation of subscriptions is no longer needed. With role-based access control, you can assign users to standard roles (such as common "reader" and "writer" types of roles). You can also define custom roles.</w:t>
      </w:r>
    </w:p>
    <w:p w14:paraId="317CF1CF" w14:textId="77777777" w:rsidR="00764DB1" w:rsidRDefault="00764DB1" w:rsidP="00764DB1">
      <w:pPr>
        <w:pStyle w:val="Heading3"/>
        <w:ind w:left="709"/>
      </w:pPr>
      <w:bookmarkStart w:id="35" w:name="_Toc482175186"/>
      <w:r>
        <w:t>Azure resource locks</w:t>
      </w:r>
      <w:bookmarkEnd w:id="35"/>
    </w:p>
    <w:p w14:paraId="317CF1D0" w14:textId="77777777" w:rsidR="00764DB1" w:rsidRDefault="00764DB1" w:rsidP="00764DB1">
      <w:pPr>
        <w:rPr>
          <w:lang w:val="en-US"/>
        </w:rPr>
      </w:pPr>
      <w:r w:rsidRPr="00764DB1">
        <w:rPr>
          <w:lang w:val="en-US"/>
        </w:rPr>
        <w:t>As your organization adds core services to the subscription, it becomes increasingly important to ensure that those services are available to avoid business disruption. Resource locks enable you to restrict operations on high-value resources where modifying or deleting them would have a significant impact on your applications or cloud infrastructure. You can apply locks to a subscription, resource group, or resource. Typically, you apply locks to foundational resources such as virtual networks, gateways, and storage accounts.</w:t>
      </w:r>
    </w:p>
    <w:p w14:paraId="317CF1D1" w14:textId="77777777" w:rsidR="00764DB1" w:rsidRPr="00764DB1" w:rsidRDefault="00764DB1" w:rsidP="00764DB1">
      <w:pPr>
        <w:rPr>
          <w:lang w:val="en-US"/>
        </w:rPr>
      </w:pPr>
      <w:r w:rsidRPr="00764DB1">
        <w:rPr>
          <w:lang w:val="en-US"/>
        </w:rPr>
        <w:t>Resource locks currently support two values: CanNotDelete and ReadOnly. CanNotDelete means that users (with the appropriate rights) can still read or modify a resource but cannot delete it. ReadOnly means that authorized users can't delete or modify a resource.</w:t>
      </w:r>
    </w:p>
    <w:p w14:paraId="317CF1D2" w14:textId="77777777" w:rsidR="00787B5D" w:rsidRDefault="00764DB1" w:rsidP="00764DB1">
      <w:pPr>
        <w:rPr>
          <w:lang w:val="en-US"/>
        </w:rPr>
      </w:pPr>
      <w:r w:rsidRPr="00764DB1">
        <w:rPr>
          <w:lang w:val="en-US"/>
        </w:rPr>
        <w:lastRenderedPageBreak/>
        <w:t>To create or delete management locks, you must have access to Microsoft.Authorization/* or Microsoft.Authorization/locks/* actions. Of the built-in roles, only Owner and User Access Administrator are granted those actions.</w:t>
      </w:r>
    </w:p>
    <w:p w14:paraId="317CF1D3" w14:textId="77777777" w:rsidR="00764DB1" w:rsidRDefault="00764DB1" w:rsidP="00764DB1">
      <w:pPr>
        <w:pStyle w:val="Heading3"/>
        <w:ind w:left="709"/>
        <w:rPr>
          <w:lang w:val="en-US"/>
        </w:rPr>
      </w:pPr>
      <w:bookmarkStart w:id="36" w:name="_Toc482175187"/>
      <w:r>
        <w:rPr>
          <w:lang w:val="en-US"/>
        </w:rPr>
        <w:t>Core networking resources</w:t>
      </w:r>
      <w:bookmarkEnd w:id="36"/>
    </w:p>
    <w:p w14:paraId="317CF1D4" w14:textId="77777777" w:rsidR="00764DB1" w:rsidRPr="00764DB1" w:rsidRDefault="00764DB1" w:rsidP="00764DB1">
      <w:pPr>
        <w:rPr>
          <w:lang w:val="en-US"/>
        </w:rPr>
      </w:pPr>
      <w:r w:rsidRPr="00764DB1">
        <w:rPr>
          <w:lang w:val="en-US"/>
        </w:rPr>
        <w:t>Access to resources can be either internal (within the corporation's network) or external (through the internet). It is easy for users in your organization to inadvertently put resources in the wrong spot, and potentially open them to malicious access. As with on-premise devices, enterprises must add appropriate controls to ensure that Azure users make the right decisions. For subscription governance, we identify core resources that provide basic control of access. The core resources consist of:</w:t>
      </w:r>
    </w:p>
    <w:p w14:paraId="317CF1D5" w14:textId="77777777" w:rsidR="00764DB1" w:rsidRPr="00764DB1" w:rsidRDefault="00764DB1" w:rsidP="006C61B5">
      <w:pPr>
        <w:pStyle w:val="ListParagraph"/>
        <w:numPr>
          <w:ilvl w:val="0"/>
          <w:numId w:val="8"/>
        </w:numPr>
        <w:rPr>
          <w:lang w:val="en-US"/>
        </w:rPr>
      </w:pPr>
      <w:r w:rsidRPr="00764DB1">
        <w:rPr>
          <w:b/>
          <w:lang w:val="en-US"/>
        </w:rPr>
        <w:t>Virtual networks</w:t>
      </w:r>
      <w:r w:rsidRPr="00764DB1">
        <w:rPr>
          <w:lang w:val="en-US"/>
        </w:rPr>
        <w:t xml:space="preserve"> are container objects for subnets. Though not strictly necessary, it is often used when connecting applications to internal corporate resources.</w:t>
      </w:r>
    </w:p>
    <w:p w14:paraId="317CF1D6" w14:textId="77777777" w:rsidR="00764DB1" w:rsidRPr="00764DB1" w:rsidRDefault="00764DB1" w:rsidP="006C61B5">
      <w:pPr>
        <w:pStyle w:val="ListParagraph"/>
        <w:numPr>
          <w:ilvl w:val="0"/>
          <w:numId w:val="8"/>
        </w:numPr>
        <w:rPr>
          <w:lang w:val="en-US"/>
        </w:rPr>
      </w:pPr>
      <w:r w:rsidRPr="00764DB1">
        <w:rPr>
          <w:b/>
          <w:lang w:val="en-US"/>
        </w:rPr>
        <w:t>Network security groups</w:t>
      </w:r>
      <w:r w:rsidRPr="00764DB1">
        <w:rPr>
          <w:lang w:val="en-US"/>
        </w:rPr>
        <w:t xml:space="preserve"> are similar to a firewall and provide rules for how a resource can "talk" over the network. They provide granular control over how/if a subnet (or virtual machine) can connect to the Internet or other subnets in the same virtual network.</w:t>
      </w:r>
    </w:p>
    <w:p w14:paraId="317CF1D7" w14:textId="77777777" w:rsidR="00787B5D" w:rsidRDefault="00764DB1">
      <w:r>
        <w:rPr>
          <w:noProof/>
          <w:lang w:eastAsia="en-GB"/>
        </w:rPr>
        <w:drawing>
          <wp:inline distT="0" distB="0" distL="0" distR="0" wp14:anchorId="317CF2A9" wp14:editId="317CF2AA">
            <wp:extent cx="5731510" cy="2631430"/>
            <wp:effectExtent l="0" t="0" r="2540" b="0"/>
            <wp:docPr id="4" name="Picture 4" descr="core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e networki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2631430"/>
                    </a:xfrm>
                    <a:prstGeom prst="rect">
                      <a:avLst/>
                    </a:prstGeom>
                    <a:noFill/>
                    <a:ln>
                      <a:noFill/>
                    </a:ln>
                  </pic:spPr>
                </pic:pic>
              </a:graphicData>
            </a:graphic>
          </wp:inline>
        </w:drawing>
      </w:r>
    </w:p>
    <w:p w14:paraId="317CF1D8" w14:textId="77777777" w:rsidR="00787B5D" w:rsidRDefault="00787B5D" w:rsidP="000D0797"/>
    <w:p w14:paraId="317CF1D9" w14:textId="77777777" w:rsidR="00764DB1" w:rsidRDefault="00764DB1" w:rsidP="00764DB1">
      <w:pPr>
        <w:pStyle w:val="Heading4"/>
      </w:pPr>
      <w:r>
        <w:t>Automation</w:t>
      </w:r>
    </w:p>
    <w:p w14:paraId="317CF1DA" w14:textId="77777777" w:rsidR="00CB2B37" w:rsidRDefault="00764DB1" w:rsidP="00764DB1">
      <w:r w:rsidRPr="00764DB1">
        <w:t>Managing resources individually is both time-consuming and potentially error prone for certain operations. Azure provides various automation capabilities including Azure Automation</w:t>
      </w:r>
      <w:r>
        <w:rPr>
          <w:rStyle w:val="FootnoteReference"/>
        </w:rPr>
        <w:footnoteReference w:id="7"/>
      </w:r>
      <w:r w:rsidRPr="00764DB1">
        <w:t>, Logic Apps, and Azure Functions. Azure Automation enables administrators to create and define runbooks to handle common tasks in managing resources. You create runbooks by using either a PowerShell code editor or a graphical editor. You can produce complex multi-stage workflows. Azure Automation is often used to handle common tasks such as shutting down unused resources, or creating resources in response to a specific trigger without needing human intervention.</w:t>
      </w:r>
    </w:p>
    <w:p w14:paraId="317CF1DB" w14:textId="77777777" w:rsidR="009531DE" w:rsidRDefault="00CB2B37" w:rsidP="00CB2B37">
      <w:pPr>
        <w:pStyle w:val="Heading3"/>
        <w:ind w:left="851"/>
      </w:pPr>
      <w:bookmarkStart w:id="37" w:name="_Toc482175188"/>
      <w:r>
        <w:t>Azure Security Center</w:t>
      </w:r>
      <w:bookmarkEnd w:id="37"/>
    </w:p>
    <w:p w14:paraId="317CF1DC" w14:textId="77777777" w:rsidR="00C75997" w:rsidRDefault="009531DE" w:rsidP="009531DE">
      <w:r w:rsidRPr="009531DE">
        <w:t xml:space="preserve">The Azure Security Center </w:t>
      </w:r>
      <w:r>
        <w:rPr>
          <w:rStyle w:val="FootnoteReference"/>
        </w:rPr>
        <w:footnoteReference w:id="8"/>
      </w:r>
      <w:r w:rsidRPr="009531DE">
        <w:t xml:space="preserve">provides a central view of the security status of resources in the subscriptions, and provides recommendations that help prevent compromised resources. It can </w:t>
      </w:r>
      <w:r w:rsidRPr="009531DE">
        <w:lastRenderedPageBreak/>
        <w:t xml:space="preserve">enable more granular policies (for example, applying policies to specific resource groups that allow the enterprise to tailor their posture to the risk they are addressing). Finally, Azure Security Center is an open platform that enables Microsoft partners and independent software vendors to create software that plugs into Azure Security Center to enhance its capabilities. </w:t>
      </w:r>
    </w:p>
    <w:p w14:paraId="317CF1DD" w14:textId="77777777" w:rsidR="00C75997" w:rsidRDefault="00C75997" w:rsidP="009531DE"/>
    <w:p w14:paraId="317CF1DE" w14:textId="77777777" w:rsidR="002E1A7E" w:rsidRDefault="002E1A7E" w:rsidP="009531DE"/>
    <w:p w14:paraId="317CF1DF" w14:textId="77777777" w:rsidR="002E1A7E" w:rsidRDefault="002E1A7E" w:rsidP="002E1A7E">
      <w:pPr>
        <w:pStyle w:val="Heading1"/>
      </w:pPr>
      <w:bookmarkStart w:id="38" w:name="_Toc482175189"/>
      <w:r>
        <w:lastRenderedPageBreak/>
        <w:t>Azure Governance for NGA</w:t>
      </w:r>
      <w:bookmarkEnd w:id="38"/>
    </w:p>
    <w:p w14:paraId="317CF1E0" w14:textId="77777777" w:rsidR="002E1A7E" w:rsidRDefault="002E1A7E" w:rsidP="002E1A7E">
      <w:r>
        <w:t xml:space="preserve">This section proposes a model to implement Azure governance within NGA current structure. </w:t>
      </w:r>
      <w:r w:rsidR="00AF4909">
        <w:t>The line-of-business approach seems to be the most accurate. This approach is based in the infrastructure and the model we have in EMEA region:</w:t>
      </w:r>
    </w:p>
    <w:p w14:paraId="317CF1E1" w14:textId="77777777" w:rsidR="00AF4909" w:rsidRDefault="00AF4909" w:rsidP="006C61B5">
      <w:pPr>
        <w:pStyle w:val="ListParagraph"/>
        <w:numPr>
          <w:ilvl w:val="0"/>
          <w:numId w:val="9"/>
        </w:numPr>
      </w:pPr>
      <w:r>
        <w:t>VMs are owned by Systems Operations team.</w:t>
      </w:r>
    </w:p>
    <w:p w14:paraId="317CF1E2" w14:textId="77777777" w:rsidR="00AF4909" w:rsidRDefault="00AF4909" w:rsidP="006C61B5">
      <w:pPr>
        <w:pStyle w:val="ListParagraph"/>
        <w:numPr>
          <w:ilvl w:val="0"/>
          <w:numId w:val="9"/>
        </w:numPr>
      </w:pPr>
      <w:r>
        <w:t>Applications are owned by different applications teams.</w:t>
      </w:r>
    </w:p>
    <w:p w14:paraId="317CF1E3" w14:textId="77777777" w:rsidR="00AF4909" w:rsidRDefault="00AF4909" w:rsidP="006C61B5">
      <w:pPr>
        <w:pStyle w:val="ListParagraph"/>
        <w:numPr>
          <w:ilvl w:val="0"/>
          <w:numId w:val="9"/>
        </w:numPr>
      </w:pPr>
      <w:r>
        <w:t>Developers access the applications.</w:t>
      </w:r>
    </w:p>
    <w:p w14:paraId="317CF1E4" w14:textId="77777777" w:rsidR="0009584D" w:rsidRDefault="0009584D" w:rsidP="006C61B5">
      <w:pPr>
        <w:pStyle w:val="ListParagraph"/>
        <w:numPr>
          <w:ilvl w:val="0"/>
          <w:numId w:val="9"/>
        </w:numPr>
      </w:pPr>
      <w:r>
        <w:t>Deployment team do the deployment of new versions of applications.</w:t>
      </w:r>
    </w:p>
    <w:p w14:paraId="07FC6FA3" w14:textId="7648B3BA" w:rsidR="003B589F" w:rsidRDefault="003B589F" w:rsidP="0096619C">
      <w:pPr>
        <w:pStyle w:val="Heading2"/>
      </w:pPr>
      <w:r>
        <w:t>Subsc</w:t>
      </w:r>
      <w:r w:rsidR="00EA50CE">
        <w:t>r</w:t>
      </w:r>
      <w:r>
        <w:t>iption</w:t>
      </w:r>
    </w:p>
    <w:p w14:paraId="317CF1E5" w14:textId="152A0487" w:rsidR="00FA0C4B" w:rsidRDefault="00FA0C4B" w:rsidP="00FA0C4B">
      <w:r>
        <w:t>Taking into account this structure, the following naming standards and resource groups:</w:t>
      </w:r>
    </w:p>
    <w:tbl>
      <w:tblPr>
        <w:tblStyle w:val="LightList-Accent4"/>
        <w:tblW w:w="0" w:type="auto"/>
        <w:tblLook w:val="04A0" w:firstRow="1" w:lastRow="0" w:firstColumn="1" w:lastColumn="0" w:noHBand="0" w:noVBand="1"/>
      </w:tblPr>
      <w:tblGrid>
        <w:gridCol w:w="3080"/>
        <w:gridCol w:w="3081"/>
        <w:gridCol w:w="3081"/>
      </w:tblGrid>
      <w:tr w:rsidR="00FA0C4B" w14:paraId="317CF1E9" w14:textId="77777777" w:rsidTr="00FA0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17CF1E6" w14:textId="77777777" w:rsidR="00FA0C4B" w:rsidRDefault="00FA0C4B" w:rsidP="00FA0C4B">
            <w:r>
              <w:t>Item</w:t>
            </w:r>
          </w:p>
        </w:tc>
        <w:tc>
          <w:tcPr>
            <w:tcW w:w="3081" w:type="dxa"/>
          </w:tcPr>
          <w:p w14:paraId="317CF1E7" w14:textId="77777777" w:rsidR="00FA0C4B" w:rsidRDefault="00FA0C4B" w:rsidP="00FA0C4B">
            <w:pPr>
              <w:cnfStyle w:val="100000000000" w:firstRow="1" w:lastRow="0" w:firstColumn="0" w:lastColumn="0" w:oddVBand="0" w:evenVBand="0" w:oddHBand="0" w:evenHBand="0" w:firstRowFirstColumn="0" w:firstRowLastColumn="0" w:lastRowFirstColumn="0" w:lastRowLastColumn="0"/>
            </w:pPr>
            <w:r>
              <w:t>Name</w:t>
            </w:r>
          </w:p>
        </w:tc>
        <w:tc>
          <w:tcPr>
            <w:tcW w:w="3081" w:type="dxa"/>
          </w:tcPr>
          <w:p w14:paraId="317CF1E8" w14:textId="77777777" w:rsidR="00FA0C4B" w:rsidRDefault="00FA0C4B" w:rsidP="00FA0C4B">
            <w:pPr>
              <w:cnfStyle w:val="100000000000" w:firstRow="1" w:lastRow="0" w:firstColumn="0" w:lastColumn="0" w:oddVBand="0" w:evenVBand="0" w:oddHBand="0" w:evenHBand="0" w:firstRowFirstColumn="0" w:firstRowLastColumn="0" w:lastRowFirstColumn="0" w:lastRowLastColumn="0"/>
            </w:pPr>
            <w:r>
              <w:t>Description</w:t>
            </w:r>
          </w:p>
        </w:tc>
      </w:tr>
      <w:tr w:rsidR="00FA0C4B" w14:paraId="317CF1ED" w14:textId="77777777" w:rsidTr="00FA0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17CF1EA" w14:textId="77777777" w:rsidR="00FA0C4B" w:rsidRDefault="00FA0C4B" w:rsidP="00FA0C4B">
            <w:r>
              <w:t>Subscription</w:t>
            </w:r>
          </w:p>
        </w:tc>
        <w:tc>
          <w:tcPr>
            <w:tcW w:w="3081" w:type="dxa"/>
          </w:tcPr>
          <w:p w14:paraId="317CF1EB" w14:textId="77777777" w:rsidR="00FA0C4B" w:rsidRDefault="00FA0C4B" w:rsidP="00FA0C4B">
            <w:pPr>
              <w:cnfStyle w:val="000000100000" w:firstRow="0" w:lastRow="0" w:firstColumn="0" w:lastColumn="0" w:oddVBand="0" w:evenVBand="0" w:oddHBand="1" w:evenHBand="0" w:firstRowFirstColumn="0" w:firstRowLastColumn="0" w:lastRowFirstColumn="0" w:lastRowLastColumn="0"/>
            </w:pPr>
            <w:r>
              <w:t>NGA x Production</w:t>
            </w:r>
          </w:p>
        </w:tc>
        <w:tc>
          <w:tcPr>
            <w:tcW w:w="3081" w:type="dxa"/>
          </w:tcPr>
          <w:p w14:paraId="317CF1EC" w14:textId="77777777" w:rsidR="00FA0C4B" w:rsidRDefault="00FA0C4B" w:rsidP="00FA0C4B">
            <w:pPr>
              <w:cnfStyle w:val="000000100000" w:firstRow="0" w:lastRow="0" w:firstColumn="0" w:lastColumn="0" w:oddVBand="0" w:evenVBand="0" w:oddHBand="1" w:evenHBand="0" w:firstRowFirstColumn="0" w:firstRowLastColumn="0" w:lastRowFirstColumn="0" w:lastRowLastColumn="0"/>
            </w:pPr>
            <w:r>
              <w:t>Subscription for the productive application x in production.</w:t>
            </w:r>
          </w:p>
        </w:tc>
      </w:tr>
      <w:tr w:rsidR="00FA0C4B" w14:paraId="317CF1F1" w14:textId="77777777" w:rsidTr="00FA0C4B">
        <w:tc>
          <w:tcPr>
            <w:cnfStyle w:val="001000000000" w:firstRow="0" w:lastRow="0" w:firstColumn="1" w:lastColumn="0" w:oddVBand="0" w:evenVBand="0" w:oddHBand="0" w:evenHBand="0" w:firstRowFirstColumn="0" w:firstRowLastColumn="0" w:lastRowFirstColumn="0" w:lastRowLastColumn="0"/>
            <w:tcW w:w="3080" w:type="dxa"/>
          </w:tcPr>
          <w:p w14:paraId="317CF1EE" w14:textId="77777777" w:rsidR="00FA0C4B" w:rsidRDefault="00FA0C4B" w:rsidP="00FA0C4B">
            <w:r>
              <w:t>Resource Group</w:t>
            </w:r>
          </w:p>
        </w:tc>
        <w:tc>
          <w:tcPr>
            <w:tcW w:w="3081" w:type="dxa"/>
          </w:tcPr>
          <w:p w14:paraId="317CF1EF" w14:textId="77777777" w:rsidR="00FA0C4B" w:rsidRDefault="00FA0C4B" w:rsidP="00FA0C4B">
            <w:pPr>
              <w:cnfStyle w:val="000000000000" w:firstRow="0" w:lastRow="0" w:firstColumn="0" w:lastColumn="0" w:oddVBand="0" w:evenVBand="0" w:oddHBand="0" w:evenHBand="0" w:firstRowFirstColumn="0" w:firstRowLastColumn="0" w:lastRowFirstColumn="0" w:lastRowLastColumn="0"/>
            </w:pPr>
            <w:r>
              <w:t>rgVMProd</w:t>
            </w:r>
          </w:p>
        </w:tc>
        <w:tc>
          <w:tcPr>
            <w:tcW w:w="3081" w:type="dxa"/>
          </w:tcPr>
          <w:p w14:paraId="317CF1F0" w14:textId="77777777" w:rsidR="00FA0C4B" w:rsidRDefault="00FA0C4B" w:rsidP="00FA0C4B">
            <w:pPr>
              <w:cnfStyle w:val="000000000000" w:firstRow="0" w:lastRow="0" w:firstColumn="0" w:lastColumn="0" w:oddVBand="0" w:evenVBand="0" w:oddHBand="0" w:evenHBand="0" w:firstRowFirstColumn="0" w:firstRowLastColumn="0" w:lastRowFirstColumn="0" w:lastRowLastColumn="0"/>
            </w:pPr>
            <w:r>
              <w:t>Contains the database servers and the application vm.</w:t>
            </w:r>
          </w:p>
        </w:tc>
      </w:tr>
      <w:tr w:rsidR="00FA0C4B" w14:paraId="317CF1F5" w14:textId="77777777" w:rsidTr="00FA0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17CF1F2" w14:textId="77777777" w:rsidR="00FA0C4B" w:rsidRDefault="00FA0C4B" w:rsidP="00FA0C4B">
            <w:r>
              <w:t>Resource Group</w:t>
            </w:r>
          </w:p>
        </w:tc>
        <w:tc>
          <w:tcPr>
            <w:tcW w:w="3081" w:type="dxa"/>
          </w:tcPr>
          <w:p w14:paraId="317CF1F3" w14:textId="77777777" w:rsidR="00FA0C4B" w:rsidRDefault="00FA0C4B" w:rsidP="00FA0C4B">
            <w:pPr>
              <w:cnfStyle w:val="000000100000" w:firstRow="0" w:lastRow="0" w:firstColumn="0" w:lastColumn="0" w:oddVBand="0" w:evenVBand="0" w:oddHBand="1" w:evenHBand="0" w:firstRowFirstColumn="0" w:firstRowLastColumn="0" w:lastRowFirstColumn="0" w:lastRowLastColumn="0"/>
            </w:pPr>
            <w:r>
              <w:t>rgCoreNetworks</w:t>
            </w:r>
          </w:p>
        </w:tc>
        <w:tc>
          <w:tcPr>
            <w:tcW w:w="3081" w:type="dxa"/>
          </w:tcPr>
          <w:p w14:paraId="317CF1F4" w14:textId="77777777" w:rsidR="00FA0C4B" w:rsidRDefault="00FA0C4B" w:rsidP="00FA0C4B">
            <w:pPr>
              <w:cnfStyle w:val="000000100000" w:firstRow="0" w:lastRow="0" w:firstColumn="0" w:lastColumn="0" w:oddVBand="0" w:evenVBand="0" w:oddHBand="1" w:evenHBand="0" w:firstRowFirstColumn="0" w:firstRowLastColumn="0" w:lastRowFirstColumn="0" w:lastRowLastColumn="0"/>
            </w:pPr>
            <w:r>
              <w:t>Virtual network and site-to-site gateway connection.</w:t>
            </w:r>
          </w:p>
        </w:tc>
      </w:tr>
    </w:tbl>
    <w:p w14:paraId="317CF1F6" w14:textId="77777777" w:rsidR="00FA0C4B" w:rsidRDefault="00FA0C4B" w:rsidP="00FA0C4B"/>
    <w:p w14:paraId="317CF1F7" w14:textId="77777777" w:rsidR="00FA0C4B" w:rsidRDefault="00FA0C4B" w:rsidP="0096619C">
      <w:pPr>
        <w:pStyle w:val="Heading2"/>
      </w:pPr>
      <w:r>
        <w:t>Role-based access control:</w:t>
      </w:r>
    </w:p>
    <w:p w14:paraId="317CF1F8" w14:textId="77777777" w:rsidR="00FA0C4B" w:rsidRDefault="00FA0C4B" w:rsidP="00FA0C4B">
      <w:r>
        <w:t>Once we have created the subscription, we have to define the Roles for the access control. The easiest way to implement this is by syncing the actual data from NGA Active Directory to Azure Active Directory.</w:t>
      </w:r>
    </w:p>
    <w:tbl>
      <w:tblPr>
        <w:tblStyle w:val="LightList-Accent4"/>
        <w:tblW w:w="0" w:type="auto"/>
        <w:tblLook w:val="04A0" w:firstRow="1" w:lastRow="0" w:firstColumn="1" w:lastColumn="0" w:noHBand="0" w:noVBand="1"/>
      </w:tblPr>
      <w:tblGrid>
        <w:gridCol w:w="3080"/>
        <w:gridCol w:w="3081"/>
        <w:gridCol w:w="3081"/>
      </w:tblGrid>
      <w:tr w:rsidR="00FA0C4B" w14:paraId="317CF1FC" w14:textId="77777777" w:rsidTr="00FA0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17CF1F9" w14:textId="77777777" w:rsidR="00FA0C4B" w:rsidRDefault="00FA0C4B" w:rsidP="00FA0C4B">
            <w:r>
              <w:t>Role</w:t>
            </w:r>
          </w:p>
        </w:tc>
        <w:tc>
          <w:tcPr>
            <w:tcW w:w="3081" w:type="dxa"/>
          </w:tcPr>
          <w:p w14:paraId="317CF1FA" w14:textId="77777777" w:rsidR="00FA0C4B" w:rsidRDefault="00FA0C4B" w:rsidP="00FA0C4B">
            <w:pPr>
              <w:cnfStyle w:val="100000000000" w:firstRow="1" w:lastRow="0" w:firstColumn="0" w:lastColumn="0" w:oddVBand="0" w:evenVBand="0" w:oddHBand="0" w:evenHBand="0" w:firstRowFirstColumn="0" w:firstRowLastColumn="0" w:lastRowFirstColumn="0" w:lastRowLastColumn="0"/>
            </w:pPr>
            <w:r>
              <w:t>Assigned to</w:t>
            </w:r>
          </w:p>
        </w:tc>
        <w:tc>
          <w:tcPr>
            <w:tcW w:w="3081" w:type="dxa"/>
          </w:tcPr>
          <w:p w14:paraId="317CF1FB" w14:textId="77777777" w:rsidR="00FA0C4B" w:rsidRDefault="00FA0C4B" w:rsidP="00FA0C4B">
            <w:pPr>
              <w:cnfStyle w:val="100000000000" w:firstRow="1" w:lastRow="0" w:firstColumn="0" w:lastColumn="0" w:oddVBand="0" w:evenVBand="0" w:oddHBand="0" w:evenHBand="0" w:firstRowFirstColumn="0" w:firstRowLastColumn="0" w:lastRowFirstColumn="0" w:lastRowLastColumn="0"/>
            </w:pPr>
            <w:r>
              <w:t xml:space="preserve"> Description</w:t>
            </w:r>
          </w:p>
        </w:tc>
      </w:tr>
      <w:tr w:rsidR="00FA0C4B" w14:paraId="317CF200" w14:textId="77777777" w:rsidTr="00FA0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17CF1FD" w14:textId="77777777" w:rsidR="00FA0C4B" w:rsidRDefault="00FA0C4B" w:rsidP="00FA0C4B">
            <w:r>
              <w:t>Owner</w:t>
            </w:r>
          </w:p>
        </w:tc>
        <w:tc>
          <w:tcPr>
            <w:tcW w:w="3081" w:type="dxa"/>
          </w:tcPr>
          <w:p w14:paraId="317CF1FE" w14:textId="77777777" w:rsidR="00FA0C4B" w:rsidRDefault="00926BD9" w:rsidP="00FA0C4B">
            <w:pPr>
              <w:cnfStyle w:val="000000100000" w:firstRow="0" w:lastRow="0" w:firstColumn="0" w:lastColumn="0" w:oddVBand="0" w:evenVBand="0" w:oddHBand="1" w:evenHBand="0" w:firstRowFirstColumn="0" w:firstRowLastColumn="0" w:lastRowFirstColumn="0" w:lastRowLastColumn="0"/>
            </w:pPr>
            <w:r>
              <w:t>Managed ID from NGA AD</w:t>
            </w:r>
          </w:p>
        </w:tc>
        <w:tc>
          <w:tcPr>
            <w:tcW w:w="3081" w:type="dxa"/>
          </w:tcPr>
          <w:p w14:paraId="317CF1FF" w14:textId="77777777" w:rsidR="00FA0C4B" w:rsidRDefault="00926BD9" w:rsidP="00FA0C4B">
            <w:pPr>
              <w:cnfStyle w:val="000000100000" w:firstRow="0" w:lastRow="0" w:firstColumn="0" w:lastColumn="0" w:oddVBand="0" w:evenVBand="0" w:oddHBand="1" w:evenHBand="0" w:firstRowFirstColumn="0" w:firstRowLastColumn="0" w:lastRowFirstColumn="0" w:lastRowLastColumn="0"/>
            </w:pPr>
            <w:r>
              <w:t>This is controlled by using NGA AD and ensures that subscription owner access is fully audited.</w:t>
            </w:r>
          </w:p>
        </w:tc>
      </w:tr>
      <w:tr w:rsidR="00FA0C4B" w14:paraId="317CF204" w14:textId="77777777" w:rsidTr="00FA0C4B">
        <w:tc>
          <w:tcPr>
            <w:cnfStyle w:val="001000000000" w:firstRow="0" w:lastRow="0" w:firstColumn="1" w:lastColumn="0" w:oddVBand="0" w:evenVBand="0" w:oddHBand="0" w:evenHBand="0" w:firstRowFirstColumn="0" w:firstRowLastColumn="0" w:lastRowFirstColumn="0" w:lastRowLastColumn="0"/>
            <w:tcW w:w="3080" w:type="dxa"/>
          </w:tcPr>
          <w:p w14:paraId="317CF201" w14:textId="77777777" w:rsidR="00FA0C4B" w:rsidRDefault="00926BD9" w:rsidP="00FA0C4B">
            <w:r>
              <w:t>Security Manager</w:t>
            </w:r>
          </w:p>
        </w:tc>
        <w:tc>
          <w:tcPr>
            <w:tcW w:w="3081" w:type="dxa"/>
          </w:tcPr>
          <w:p w14:paraId="317CF202" w14:textId="77777777" w:rsidR="00FA0C4B" w:rsidRDefault="00926BD9" w:rsidP="00FA0C4B">
            <w:pPr>
              <w:cnfStyle w:val="000000000000" w:firstRow="0" w:lastRow="0" w:firstColumn="0" w:lastColumn="0" w:oddVBand="0" w:evenVBand="0" w:oddHBand="0" w:evenHBand="0" w:firstRowFirstColumn="0" w:firstRowLastColumn="0" w:lastRowFirstColumn="0" w:lastRowLastColumn="0"/>
            </w:pPr>
            <w:r>
              <w:t>Security and Risk management department</w:t>
            </w:r>
          </w:p>
        </w:tc>
        <w:tc>
          <w:tcPr>
            <w:tcW w:w="3081" w:type="dxa"/>
          </w:tcPr>
          <w:p w14:paraId="317CF203" w14:textId="77777777" w:rsidR="00FA0C4B" w:rsidRDefault="00926BD9" w:rsidP="00FA0C4B">
            <w:pPr>
              <w:cnfStyle w:val="000000000000" w:firstRow="0" w:lastRow="0" w:firstColumn="0" w:lastColumn="0" w:oddVBand="0" w:evenVBand="0" w:oddHBand="0" w:evenHBand="0" w:firstRowFirstColumn="0" w:firstRowLastColumn="0" w:lastRowFirstColumn="0" w:lastRowLastColumn="0"/>
            </w:pPr>
            <w:r>
              <w:t>This role allows users to look at the Azure Security Center and the status of the resources.</w:t>
            </w:r>
          </w:p>
        </w:tc>
      </w:tr>
      <w:tr w:rsidR="00FA0C4B" w14:paraId="317CF208" w14:textId="77777777" w:rsidTr="00FA0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17CF205" w14:textId="77777777" w:rsidR="00FA0C4B" w:rsidRDefault="00926BD9" w:rsidP="00FA0C4B">
            <w:r>
              <w:t>Network Contributor</w:t>
            </w:r>
          </w:p>
        </w:tc>
        <w:tc>
          <w:tcPr>
            <w:tcW w:w="3081" w:type="dxa"/>
          </w:tcPr>
          <w:p w14:paraId="317CF206" w14:textId="77777777" w:rsidR="00FA0C4B" w:rsidRDefault="00926BD9" w:rsidP="00FA0C4B">
            <w:pPr>
              <w:cnfStyle w:val="000000100000" w:firstRow="0" w:lastRow="0" w:firstColumn="0" w:lastColumn="0" w:oddVBand="0" w:evenVBand="0" w:oddHBand="1" w:evenHBand="0" w:firstRowFirstColumn="0" w:firstRowLastColumn="0" w:lastRowFirstColumn="0" w:lastRowLastColumn="0"/>
            </w:pPr>
            <w:r>
              <w:t>Networking Operations Team</w:t>
            </w:r>
          </w:p>
        </w:tc>
        <w:tc>
          <w:tcPr>
            <w:tcW w:w="3081" w:type="dxa"/>
          </w:tcPr>
          <w:p w14:paraId="317CF207" w14:textId="77777777" w:rsidR="00FA0C4B" w:rsidRDefault="0009584D" w:rsidP="00FA0C4B">
            <w:pPr>
              <w:cnfStyle w:val="000000100000" w:firstRow="0" w:lastRow="0" w:firstColumn="0" w:lastColumn="0" w:oddVBand="0" w:evenVBand="0" w:oddHBand="1" w:evenHBand="0" w:firstRowFirstColumn="0" w:firstRowLastColumn="0" w:lastRowFirstColumn="0" w:lastRowLastColumn="0"/>
            </w:pPr>
            <w:r>
              <w:t>Allows the</w:t>
            </w:r>
            <w:r w:rsidR="00926BD9">
              <w:t xml:space="preserve"> manage</w:t>
            </w:r>
            <w:r>
              <w:t>ment of</w:t>
            </w:r>
            <w:r w:rsidR="00926BD9">
              <w:t xml:space="preserve"> the VPN and configuration of the Virtual Networks.</w:t>
            </w:r>
          </w:p>
        </w:tc>
      </w:tr>
      <w:tr w:rsidR="00FA0C4B" w14:paraId="317CF20D" w14:textId="77777777" w:rsidTr="00FA0C4B">
        <w:tc>
          <w:tcPr>
            <w:cnfStyle w:val="001000000000" w:firstRow="0" w:lastRow="0" w:firstColumn="1" w:lastColumn="0" w:oddVBand="0" w:evenVBand="0" w:oddHBand="0" w:evenHBand="0" w:firstRowFirstColumn="0" w:firstRowLastColumn="0" w:lastRowFirstColumn="0" w:lastRowLastColumn="0"/>
            <w:tcW w:w="3080" w:type="dxa"/>
          </w:tcPr>
          <w:p w14:paraId="317CF209" w14:textId="77777777" w:rsidR="00FA0C4B" w:rsidRDefault="0009584D" w:rsidP="00FA0C4B">
            <w:r>
              <w:t>(Custom role)</w:t>
            </w:r>
          </w:p>
          <w:p w14:paraId="317CF20A" w14:textId="77777777" w:rsidR="0009584D" w:rsidRDefault="0009584D" w:rsidP="00FA0C4B">
            <w:r>
              <w:t>DBA admin</w:t>
            </w:r>
          </w:p>
        </w:tc>
        <w:tc>
          <w:tcPr>
            <w:tcW w:w="3081" w:type="dxa"/>
          </w:tcPr>
          <w:p w14:paraId="317CF20B" w14:textId="77777777" w:rsidR="00FA0C4B" w:rsidRDefault="0009584D" w:rsidP="00FA0C4B">
            <w:pPr>
              <w:cnfStyle w:val="000000000000" w:firstRow="0" w:lastRow="0" w:firstColumn="0" w:lastColumn="0" w:oddVBand="0" w:evenVBand="0" w:oddHBand="0" w:evenHBand="0" w:firstRowFirstColumn="0" w:firstRowLastColumn="0" w:lastRowFirstColumn="0" w:lastRowLastColumn="0"/>
            </w:pPr>
            <w:r>
              <w:t>DBA team</w:t>
            </w:r>
          </w:p>
        </w:tc>
        <w:tc>
          <w:tcPr>
            <w:tcW w:w="3081" w:type="dxa"/>
          </w:tcPr>
          <w:p w14:paraId="317CF20C" w14:textId="77777777" w:rsidR="00FA0C4B" w:rsidRDefault="0009584D" w:rsidP="00FA0C4B">
            <w:pPr>
              <w:cnfStyle w:val="000000000000" w:firstRow="0" w:lastRow="0" w:firstColumn="0" w:lastColumn="0" w:oddVBand="0" w:evenVBand="0" w:oddHBand="0" w:evenHBand="0" w:firstRowFirstColumn="0" w:firstRowLastColumn="0" w:lastRowFirstColumn="0" w:lastRowLastColumn="0"/>
            </w:pPr>
            <w:r>
              <w:t>This role allows DBA to perform their administration tasks in the database.</w:t>
            </w:r>
          </w:p>
        </w:tc>
      </w:tr>
      <w:tr w:rsidR="00FA0C4B" w14:paraId="317CF212" w14:textId="77777777" w:rsidTr="00FA0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17CF20E" w14:textId="77777777" w:rsidR="00FA0C4B" w:rsidRDefault="0009584D" w:rsidP="00FA0C4B">
            <w:r>
              <w:t>(Custom role)</w:t>
            </w:r>
          </w:p>
          <w:p w14:paraId="317CF20F" w14:textId="77777777" w:rsidR="0009584D" w:rsidRDefault="0009584D" w:rsidP="00FA0C4B">
            <w:r>
              <w:t>Apps team</w:t>
            </w:r>
          </w:p>
        </w:tc>
        <w:tc>
          <w:tcPr>
            <w:tcW w:w="3081" w:type="dxa"/>
          </w:tcPr>
          <w:p w14:paraId="317CF210" w14:textId="77777777" w:rsidR="00FA0C4B" w:rsidRDefault="0009584D" w:rsidP="00FA0C4B">
            <w:pPr>
              <w:cnfStyle w:val="000000100000" w:firstRow="0" w:lastRow="0" w:firstColumn="0" w:lastColumn="0" w:oddVBand="0" w:evenVBand="0" w:oddHBand="1" w:evenHBand="0" w:firstRowFirstColumn="0" w:firstRowLastColumn="0" w:lastRowFirstColumn="0" w:lastRowLastColumn="0"/>
            </w:pPr>
            <w:r>
              <w:t>Application team</w:t>
            </w:r>
          </w:p>
        </w:tc>
        <w:tc>
          <w:tcPr>
            <w:tcW w:w="3081" w:type="dxa"/>
          </w:tcPr>
          <w:p w14:paraId="317CF211" w14:textId="77777777" w:rsidR="00FA0C4B" w:rsidRDefault="0009584D" w:rsidP="00FA0C4B">
            <w:pPr>
              <w:cnfStyle w:val="000000100000" w:firstRow="0" w:lastRow="0" w:firstColumn="0" w:lastColumn="0" w:oddVBand="0" w:evenVBand="0" w:oddHBand="1" w:evenHBand="0" w:firstRowFirstColumn="0" w:firstRowLastColumn="0" w:lastRowFirstColumn="0" w:lastRowLastColumn="0"/>
            </w:pPr>
            <w:r>
              <w:t>This role allows the Application team to access the vms for management and application related tasks.</w:t>
            </w:r>
          </w:p>
        </w:tc>
      </w:tr>
      <w:tr w:rsidR="00FA0C4B" w14:paraId="317CF217" w14:textId="77777777" w:rsidTr="00FA0C4B">
        <w:tc>
          <w:tcPr>
            <w:cnfStyle w:val="001000000000" w:firstRow="0" w:lastRow="0" w:firstColumn="1" w:lastColumn="0" w:oddVBand="0" w:evenVBand="0" w:oddHBand="0" w:evenHBand="0" w:firstRowFirstColumn="0" w:firstRowLastColumn="0" w:lastRowFirstColumn="0" w:lastRowLastColumn="0"/>
            <w:tcW w:w="3080" w:type="dxa"/>
          </w:tcPr>
          <w:p w14:paraId="317CF213" w14:textId="77777777" w:rsidR="00FA0C4B" w:rsidRDefault="0009584D" w:rsidP="00FA0C4B">
            <w:r>
              <w:t>(Custom role)</w:t>
            </w:r>
          </w:p>
          <w:p w14:paraId="317CF214" w14:textId="77777777" w:rsidR="0009584D" w:rsidRDefault="0009584D" w:rsidP="00FA0C4B">
            <w:r>
              <w:t>Development team</w:t>
            </w:r>
          </w:p>
        </w:tc>
        <w:tc>
          <w:tcPr>
            <w:tcW w:w="3081" w:type="dxa"/>
          </w:tcPr>
          <w:p w14:paraId="317CF215" w14:textId="77777777" w:rsidR="00FA0C4B" w:rsidRDefault="0009584D" w:rsidP="00FA0C4B">
            <w:pPr>
              <w:cnfStyle w:val="000000000000" w:firstRow="0" w:lastRow="0" w:firstColumn="0" w:lastColumn="0" w:oddVBand="0" w:evenVBand="0" w:oddHBand="0" w:evenHBand="0" w:firstRowFirstColumn="0" w:firstRowLastColumn="0" w:lastRowFirstColumn="0" w:lastRowLastColumn="0"/>
            </w:pPr>
            <w:r>
              <w:t>Development team</w:t>
            </w:r>
          </w:p>
        </w:tc>
        <w:tc>
          <w:tcPr>
            <w:tcW w:w="3081" w:type="dxa"/>
          </w:tcPr>
          <w:p w14:paraId="317CF216" w14:textId="77777777" w:rsidR="00FA0C4B" w:rsidRDefault="0009584D" w:rsidP="00FA0C4B">
            <w:pPr>
              <w:cnfStyle w:val="000000000000" w:firstRow="0" w:lastRow="0" w:firstColumn="0" w:lastColumn="0" w:oddVBand="0" w:evenVBand="0" w:oddHBand="0" w:evenHBand="0" w:firstRowFirstColumn="0" w:firstRowLastColumn="0" w:lastRowFirstColumn="0" w:lastRowLastColumn="0"/>
            </w:pPr>
            <w:r>
              <w:t>This role allows developers to access the server to do very specific tasks related to development.</w:t>
            </w:r>
          </w:p>
        </w:tc>
      </w:tr>
      <w:tr w:rsidR="0009584D" w14:paraId="317CF21C" w14:textId="77777777" w:rsidTr="00FA0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17CF218" w14:textId="77777777" w:rsidR="0009584D" w:rsidRDefault="0009584D" w:rsidP="00FA0C4B">
            <w:r>
              <w:t>(Custom role)</w:t>
            </w:r>
          </w:p>
          <w:p w14:paraId="317CF219" w14:textId="77777777" w:rsidR="0009584D" w:rsidRDefault="0009584D" w:rsidP="00FA0C4B">
            <w:r>
              <w:t>Deployment team</w:t>
            </w:r>
          </w:p>
        </w:tc>
        <w:tc>
          <w:tcPr>
            <w:tcW w:w="3081" w:type="dxa"/>
          </w:tcPr>
          <w:p w14:paraId="317CF21A" w14:textId="77777777" w:rsidR="0009584D" w:rsidRDefault="0009584D" w:rsidP="00FA0C4B">
            <w:pPr>
              <w:cnfStyle w:val="000000100000" w:firstRow="0" w:lastRow="0" w:firstColumn="0" w:lastColumn="0" w:oddVBand="0" w:evenVBand="0" w:oddHBand="1" w:evenHBand="0" w:firstRowFirstColumn="0" w:firstRowLastColumn="0" w:lastRowFirstColumn="0" w:lastRowLastColumn="0"/>
            </w:pPr>
            <w:r>
              <w:t>Deployment team</w:t>
            </w:r>
          </w:p>
        </w:tc>
        <w:tc>
          <w:tcPr>
            <w:tcW w:w="3081" w:type="dxa"/>
          </w:tcPr>
          <w:p w14:paraId="317CF21B" w14:textId="77777777" w:rsidR="0009584D" w:rsidRDefault="0009584D" w:rsidP="00FA0C4B">
            <w:pPr>
              <w:cnfStyle w:val="000000100000" w:firstRow="0" w:lastRow="0" w:firstColumn="0" w:lastColumn="0" w:oddVBand="0" w:evenVBand="0" w:oddHBand="1" w:evenHBand="0" w:firstRowFirstColumn="0" w:firstRowLastColumn="0" w:lastRowFirstColumn="0" w:lastRowLastColumn="0"/>
            </w:pPr>
            <w:r>
              <w:t>This allows the deployment team to use their tools for deployment.</w:t>
            </w:r>
          </w:p>
        </w:tc>
      </w:tr>
    </w:tbl>
    <w:p w14:paraId="317CF21D" w14:textId="77777777" w:rsidR="00FA0C4B" w:rsidRDefault="00FA0C4B" w:rsidP="00FA0C4B"/>
    <w:p w14:paraId="317CF21E" w14:textId="77777777" w:rsidR="001545F1" w:rsidRDefault="001545F1" w:rsidP="0096619C">
      <w:pPr>
        <w:pStyle w:val="Heading2"/>
      </w:pPr>
      <w:r w:rsidRPr="005B6FDE">
        <w:t>Policies</w:t>
      </w:r>
      <w:r>
        <w:t>:</w:t>
      </w:r>
    </w:p>
    <w:p w14:paraId="317CF21F" w14:textId="77777777" w:rsidR="001545F1" w:rsidRDefault="001B0F26" w:rsidP="00FA0C4B">
      <w:r>
        <w:t>Taking into account the shape of the landscape in NGA, we can define policies by environment: For instance:</w:t>
      </w:r>
    </w:p>
    <w:p w14:paraId="317CF220" w14:textId="77777777" w:rsidR="001B0F26" w:rsidRDefault="001B0F26" w:rsidP="006C61B5">
      <w:pPr>
        <w:pStyle w:val="ListParagraph"/>
        <w:numPr>
          <w:ilvl w:val="0"/>
          <w:numId w:val="10"/>
        </w:numPr>
      </w:pPr>
      <w:r>
        <w:t>In production and quality environments, the creation and deletion of resources must be restricted.</w:t>
      </w:r>
    </w:p>
    <w:p w14:paraId="317CF221" w14:textId="77777777" w:rsidR="001B0F26" w:rsidRDefault="001B0F26" w:rsidP="006C61B5">
      <w:pPr>
        <w:pStyle w:val="ListParagraph"/>
        <w:numPr>
          <w:ilvl w:val="0"/>
          <w:numId w:val="10"/>
        </w:numPr>
      </w:pPr>
      <w:r>
        <w:t>Development / Testing environments may be opened to create resources.</w:t>
      </w:r>
    </w:p>
    <w:p w14:paraId="317CF222" w14:textId="77777777" w:rsidR="001B0F26" w:rsidRDefault="001B0F26" w:rsidP="006C61B5">
      <w:pPr>
        <w:pStyle w:val="ListParagraph"/>
        <w:numPr>
          <w:ilvl w:val="0"/>
          <w:numId w:val="10"/>
        </w:numPr>
      </w:pPr>
      <w:r>
        <w:t>Internal systems can be billed to their respective teams by using tags.</w:t>
      </w:r>
    </w:p>
    <w:p w14:paraId="317CF223" w14:textId="77777777" w:rsidR="001B0F26" w:rsidRDefault="001B0F26" w:rsidP="001B0F26">
      <w:r>
        <w:t>The following Resource Manager policies can be created:</w:t>
      </w:r>
    </w:p>
    <w:tbl>
      <w:tblPr>
        <w:tblStyle w:val="LightList-Accent4"/>
        <w:tblW w:w="0" w:type="auto"/>
        <w:tblLook w:val="04A0" w:firstRow="1" w:lastRow="0" w:firstColumn="1" w:lastColumn="0" w:noHBand="0" w:noVBand="1"/>
      </w:tblPr>
      <w:tblGrid>
        <w:gridCol w:w="3080"/>
        <w:gridCol w:w="3081"/>
        <w:gridCol w:w="3081"/>
      </w:tblGrid>
      <w:tr w:rsidR="001B0F26" w14:paraId="317CF227" w14:textId="77777777" w:rsidTr="001B0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17CF224" w14:textId="77777777" w:rsidR="001B0F26" w:rsidRDefault="001B0F26" w:rsidP="001B0F26">
            <w:r>
              <w:t>Field</w:t>
            </w:r>
          </w:p>
        </w:tc>
        <w:tc>
          <w:tcPr>
            <w:tcW w:w="3081" w:type="dxa"/>
          </w:tcPr>
          <w:p w14:paraId="317CF225" w14:textId="77777777" w:rsidR="001B0F26" w:rsidRDefault="001B0F26" w:rsidP="001B0F26">
            <w:pPr>
              <w:cnfStyle w:val="100000000000" w:firstRow="1" w:lastRow="0" w:firstColumn="0" w:lastColumn="0" w:oddVBand="0" w:evenVBand="0" w:oddHBand="0" w:evenHBand="0" w:firstRowFirstColumn="0" w:firstRowLastColumn="0" w:lastRowFirstColumn="0" w:lastRowLastColumn="0"/>
            </w:pPr>
            <w:r>
              <w:t>Effect</w:t>
            </w:r>
          </w:p>
        </w:tc>
        <w:tc>
          <w:tcPr>
            <w:tcW w:w="3081" w:type="dxa"/>
          </w:tcPr>
          <w:p w14:paraId="317CF226" w14:textId="77777777" w:rsidR="001B0F26" w:rsidRDefault="001B0F26" w:rsidP="001B0F26">
            <w:pPr>
              <w:cnfStyle w:val="100000000000" w:firstRow="1" w:lastRow="0" w:firstColumn="0" w:lastColumn="0" w:oddVBand="0" w:evenVBand="0" w:oddHBand="0" w:evenHBand="0" w:firstRowFirstColumn="0" w:firstRowLastColumn="0" w:lastRowFirstColumn="0" w:lastRowLastColumn="0"/>
            </w:pPr>
            <w:r>
              <w:t>Description</w:t>
            </w:r>
          </w:p>
        </w:tc>
      </w:tr>
      <w:tr w:rsidR="001B0F26" w14:paraId="317CF22B" w14:textId="77777777" w:rsidTr="001B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17CF228" w14:textId="77777777" w:rsidR="001B0F26" w:rsidRDefault="006753EC" w:rsidP="001B0F26">
            <w:r>
              <w:t>Location</w:t>
            </w:r>
          </w:p>
        </w:tc>
        <w:tc>
          <w:tcPr>
            <w:tcW w:w="3081" w:type="dxa"/>
          </w:tcPr>
          <w:p w14:paraId="317CF229" w14:textId="77777777" w:rsidR="001B0F26" w:rsidRDefault="006753EC" w:rsidP="001B0F26">
            <w:pPr>
              <w:cnfStyle w:val="000000100000" w:firstRow="0" w:lastRow="0" w:firstColumn="0" w:lastColumn="0" w:oddVBand="0" w:evenVBand="0" w:oddHBand="1" w:evenHBand="0" w:firstRowFirstColumn="0" w:firstRowLastColumn="0" w:lastRowFirstColumn="0" w:lastRowLastColumn="0"/>
            </w:pPr>
            <w:r>
              <w:t>Audit</w:t>
            </w:r>
          </w:p>
        </w:tc>
        <w:tc>
          <w:tcPr>
            <w:tcW w:w="3081" w:type="dxa"/>
          </w:tcPr>
          <w:p w14:paraId="317CF22A" w14:textId="77777777" w:rsidR="001B0F26" w:rsidRDefault="006753EC" w:rsidP="001B0F26">
            <w:pPr>
              <w:cnfStyle w:val="000000100000" w:firstRow="0" w:lastRow="0" w:firstColumn="0" w:lastColumn="0" w:oddVBand="0" w:evenVBand="0" w:oddHBand="1" w:evenHBand="0" w:firstRowFirstColumn="0" w:firstRowLastColumn="0" w:lastRowFirstColumn="0" w:lastRowLastColumn="0"/>
            </w:pPr>
            <w:r>
              <w:t>Audit the creation of resources in any region.</w:t>
            </w:r>
          </w:p>
        </w:tc>
      </w:tr>
      <w:tr w:rsidR="001B0F26" w14:paraId="317CF22F" w14:textId="77777777" w:rsidTr="001B0F26">
        <w:tc>
          <w:tcPr>
            <w:cnfStyle w:val="001000000000" w:firstRow="0" w:lastRow="0" w:firstColumn="1" w:lastColumn="0" w:oddVBand="0" w:evenVBand="0" w:oddHBand="0" w:evenHBand="0" w:firstRowFirstColumn="0" w:firstRowLastColumn="0" w:lastRowFirstColumn="0" w:lastRowLastColumn="0"/>
            <w:tcW w:w="3080" w:type="dxa"/>
          </w:tcPr>
          <w:p w14:paraId="317CF22C" w14:textId="77777777" w:rsidR="001B0F26" w:rsidRDefault="006753EC" w:rsidP="001B0F26">
            <w:r>
              <w:t>type</w:t>
            </w:r>
          </w:p>
        </w:tc>
        <w:tc>
          <w:tcPr>
            <w:tcW w:w="3081" w:type="dxa"/>
          </w:tcPr>
          <w:p w14:paraId="317CF22D" w14:textId="77777777" w:rsidR="001B0F26" w:rsidRDefault="006753EC" w:rsidP="001B0F26">
            <w:pPr>
              <w:cnfStyle w:val="000000000000" w:firstRow="0" w:lastRow="0" w:firstColumn="0" w:lastColumn="0" w:oddVBand="0" w:evenVBand="0" w:oddHBand="0" w:evenHBand="0" w:firstRowFirstColumn="0" w:firstRowLastColumn="0" w:lastRowFirstColumn="0" w:lastRowLastColumn="0"/>
            </w:pPr>
            <w:r>
              <w:t>deny</w:t>
            </w:r>
          </w:p>
        </w:tc>
        <w:tc>
          <w:tcPr>
            <w:tcW w:w="3081" w:type="dxa"/>
          </w:tcPr>
          <w:p w14:paraId="317CF22E" w14:textId="77777777" w:rsidR="001B0F26" w:rsidRDefault="006753EC" w:rsidP="001B0F26">
            <w:pPr>
              <w:cnfStyle w:val="000000000000" w:firstRow="0" w:lastRow="0" w:firstColumn="0" w:lastColumn="0" w:oddVBand="0" w:evenVBand="0" w:oddHBand="0" w:evenHBand="0" w:firstRowFirstColumn="0" w:firstRowLastColumn="0" w:lastRowFirstColumn="0" w:lastRowLastColumn="0"/>
            </w:pPr>
            <w:r>
              <w:t>Deny the creation of expensive VM.</w:t>
            </w:r>
          </w:p>
        </w:tc>
      </w:tr>
      <w:tr w:rsidR="001B0F26" w14:paraId="317CF233" w14:textId="77777777" w:rsidTr="001B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17CF230" w14:textId="77777777" w:rsidR="001B0F26" w:rsidRDefault="006753EC" w:rsidP="001B0F26">
            <w:r>
              <w:t>tags</w:t>
            </w:r>
          </w:p>
        </w:tc>
        <w:tc>
          <w:tcPr>
            <w:tcW w:w="3081" w:type="dxa"/>
          </w:tcPr>
          <w:p w14:paraId="317CF231" w14:textId="77777777" w:rsidR="001B0F26" w:rsidRDefault="006753EC" w:rsidP="001B0F26">
            <w:pPr>
              <w:cnfStyle w:val="000000100000" w:firstRow="0" w:lastRow="0" w:firstColumn="0" w:lastColumn="0" w:oddVBand="0" w:evenVBand="0" w:oddHBand="1" w:evenHBand="0" w:firstRowFirstColumn="0" w:firstRowLastColumn="0" w:lastRowFirstColumn="0" w:lastRowLastColumn="0"/>
            </w:pPr>
            <w:r>
              <w:t>deny</w:t>
            </w:r>
          </w:p>
        </w:tc>
        <w:tc>
          <w:tcPr>
            <w:tcW w:w="3081" w:type="dxa"/>
          </w:tcPr>
          <w:p w14:paraId="317CF232" w14:textId="77777777" w:rsidR="001B0F26" w:rsidRDefault="006753EC" w:rsidP="001B0F26">
            <w:pPr>
              <w:cnfStyle w:val="000000100000" w:firstRow="0" w:lastRow="0" w:firstColumn="0" w:lastColumn="0" w:oddVBand="0" w:evenVBand="0" w:oddHBand="1" w:evenHBand="0" w:firstRowFirstColumn="0" w:firstRowLastColumn="0" w:lastRowFirstColumn="0" w:lastRowLastColumn="0"/>
            </w:pPr>
            <w:r>
              <w:t>Require application owner tag</w:t>
            </w:r>
          </w:p>
        </w:tc>
      </w:tr>
      <w:tr w:rsidR="001B0F26" w14:paraId="317CF237" w14:textId="77777777" w:rsidTr="001B0F26">
        <w:tc>
          <w:tcPr>
            <w:cnfStyle w:val="001000000000" w:firstRow="0" w:lastRow="0" w:firstColumn="1" w:lastColumn="0" w:oddVBand="0" w:evenVBand="0" w:oddHBand="0" w:evenHBand="0" w:firstRowFirstColumn="0" w:firstRowLastColumn="0" w:lastRowFirstColumn="0" w:lastRowLastColumn="0"/>
            <w:tcW w:w="3080" w:type="dxa"/>
          </w:tcPr>
          <w:p w14:paraId="317CF234" w14:textId="77777777" w:rsidR="001B0F26" w:rsidRDefault="005B6FDE" w:rsidP="001B0F26">
            <w:r>
              <w:t>t</w:t>
            </w:r>
            <w:r w:rsidR="006753EC">
              <w:t>ags</w:t>
            </w:r>
          </w:p>
        </w:tc>
        <w:tc>
          <w:tcPr>
            <w:tcW w:w="3081" w:type="dxa"/>
          </w:tcPr>
          <w:p w14:paraId="317CF235" w14:textId="77777777" w:rsidR="001B0F26" w:rsidRDefault="006753EC" w:rsidP="001B0F26">
            <w:pPr>
              <w:cnfStyle w:val="000000000000" w:firstRow="0" w:lastRow="0" w:firstColumn="0" w:lastColumn="0" w:oddVBand="0" w:evenVBand="0" w:oddHBand="0" w:evenHBand="0" w:firstRowFirstColumn="0" w:firstRowLastColumn="0" w:lastRowFirstColumn="0" w:lastRowLastColumn="0"/>
            </w:pPr>
            <w:r>
              <w:t>Deny</w:t>
            </w:r>
          </w:p>
        </w:tc>
        <w:tc>
          <w:tcPr>
            <w:tcW w:w="3081" w:type="dxa"/>
          </w:tcPr>
          <w:p w14:paraId="317CF236" w14:textId="77777777" w:rsidR="001B0F26" w:rsidRDefault="005B6FDE" w:rsidP="001B0F26">
            <w:pPr>
              <w:cnfStyle w:val="000000000000" w:firstRow="0" w:lastRow="0" w:firstColumn="0" w:lastColumn="0" w:oddVBand="0" w:evenVBand="0" w:oddHBand="0" w:evenHBand="0" w:firstRowFirstColumn="0" w:firstRowLastColumn="0" w:lastRowFirstColumn="0" w:lastRowLastColumn="0"/>
            </w:pPr>
            <w:r>
              <w:t>Require cost center tag</w:t>
            </w:r>
          </w:p>
        </w:tc>
      </w:tr>
      <w:tr w:rsidR="001B0F26" w14:paraId="317CF23B" w14:textId="77777777" w:rsidTr="001B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17CF238" w14:textId="77777777" w:rsidR="001B0F26" w:rsidRDefault="005B6FDE" w:rsidP="001B0F26">
            <w:r>
              <w:t>Tags</w:t>
            </w:r>
          </w:p>
        </w:tc>
        <w:tc>
          <w:tcPr>
            <w:tcW w:w="3081" w:type="dxa"/>
          </w:tcPr>
          <w:p w14:paraId="317CF239" w14:textId="77777777" w:rsidR="001B0F26" w:rsidRDefault="005B6FDE" w:rsidP="001B0F26">
            <w:pPr>
              <w:cnfStyle w:val="000000100000" w:firstRow="0" w:lastRow="0" w:firstColumn="0" w:lastColumn="0" w:oddVBand="0" w:evenVBand="0" w:oddHBand="1" w:evenHBand="0" w:firstRowFirstColumn="0" w:firstRowLastColumn="0" w:lastRowFirstColumn="0" w:lastRowLastColumn="0"/>
            </w:pPr>
            <w:r>
              <w:t>Append</w:t>
            </w:r>
          </w:p>
        </w:tc>
        <w:tc>
          <w:tcPr>
            <w:tcW w:w="3081" w:type="dxa"/>
          </w:tcPr>
          <w:p w14:paraId="317CF23A" w14:textId="77777777" w:rsidR="001B0F26" w:rsidRDefault="005B6FDE" w:rsidP="001B0F26">
            <w:pPr>
              <w:cnfStyle w:val="000000100000" w:firstRow="0" w:lastRow="0" w:firstColumn="0" w:lastColumn="0" w:oddVBand="0" w:evenVBand="0" w:oddHBand="1" w:evenHBand="0" w:firstRowFirstColumn="0" w:firstRowLastColumn="0" w:lastRowFirstColumn="0" w:lastRowLastColumn="0"/>
            </w:pPr>
            <w:r>
              <w:t>Append tag name BusinessUnit to all resources.</w:t>
            </w:r>
          </w:p>
        </w:tc>
      </w:tr>
    </w:tbl>
    <w:p w14:paraId="317CF23D" w14:textId="22CBC522" w:rsidR="00AF4909" w:rsidRDefault="005B6FDE" w:rsidP="0096619C">
      <w:pPr>
        <w:pStyle w:val="Heading2"/>
      </w:pPr>
      <w:r w:rsidRPr="005B6FDE">
        <w:t>Resource tags</w:t>
      </w:r>
    </w:p>
    <w:p w14:paraId="317CF23E" w14:textId="77777777" w:rsidR="005B6FDE" w:rsidRDefault="005B6FDE" w:rsidP="002E1A7E">
      <w:r>
        <w:t>The following tasks can be defined for the resource groups and resources:</w:t>
      </w:r>
    </w:p>
    <w:tbl>
      <w:tblPr>
        <w:tblStyle w:val="LightList-Accent4"/>
        <w:tblW w:w="0" w:type="auto"/>
        <w:tblLook w:val="04A0" w:firstRow="1" w:lastRow="0" w:firstColumn="1" w:lastColumn="0" w:noHBand="0" w:noVBand="1"/>
      </w:tblPr>
      <w:tblGrid>
        <w:gridCol w:w="4621"/>
        <w:gridCol w:w="4621"/>
      </w:tblGrid>
      <w:tr w:rsidR="005B6FDE" w14:paraId="317CF241" w14:textId="77777777" w:rsidTr="005B6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17CF23F" w14:textId="77777777" w:rsidR="005B6FDE" w:rsidRDefault="005B6FDE" w:rsidP="002E1A7E">
            <w:r>
              <w:t>Tag Name</w:t>
            </w:r>
          </w:p>
        </w:tc>
        <w:tc>
          <w:tcPr>
            <w:tcW w:w="4621" w:type="dxa"/>
          </w:tcPr>
          <w:p w14:paraId="317CF240" w14:textId="77777777" w:rsidR="005B6FDE" w:rsidRDefault="005B6FDE" w:rsidP="002E1A7E">
            <w:pPr>
              <w:cnfStyle w:val="100000000000" w:firstRow="1" w:lastRow="0" w:firstColumn="0" w:lastColumn="0" w:oddVBand="0" w:evenVBand="0" w:oddHBand="0" w:evenHBand="0" w:firstRowFirstColumn="0" w:firstRowLastColumn="0" w:lastRowFirstColumn="0" w:lastRowLastColumn="0"/>
            </w:pPr>
            <w:r>
              <w:t>Tag Value</w:t>
            </w:r>
          </w:p>
        </w:tc>
      </w:tr>
      <w:tr w:rsidR="005B6FDE" w14:paraId="317CF244" w14:textId="77777777" w:rsidTr="005B6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17CF242" w14:textId="77777777" w:rsidR="005B6FDE" w:rsidRDefault="005B6FDE" w:rsidP="002E1A7E">
            <w:r>
              <w:t>Application Owner</w:t>
            </w:r>
          </w:p>
        </w:tc>
        <w:tc>
          <w:tcPr>
            <w:tcW w:w="4621" w:type="dxa"/>
          </w:tcPr>
          <w:p w14:paraId="317CF243" w14:textId="77777777" w:rsidR="005B6FDE" w:rsidRDefault="005B6FDE" w:rsidP="002E1A7E">
            <w:pPr>
              <w:cnfStyle w:val="000000100000" w:firstRow="0" w:lastRow="0" w:firstColumn="0" w:lastColumn="0" w:oddVBand="0" w:evenVBand="0" w:oddHBand="1" w:evenHBand="0" w:firstRowFirstColumn="0" w:firstRowLastColumn="0" w:lastRowFirstColumn="0" w:lastRowLastColumn="0"/>
            </w:pPr>
            <w:r>
              <w:t>The name of the team that manages the app.</w:t>
            </w:r>
          </w:p>
        </w:tc>
      </w:tr>
      <w:tr w:rsidR="005B6FDE" w14:paraId="317CF247" w14:textId="77777777" w:rsidTr="005B6FDE">
        <w:tc>
          <w:tcPr>
            <w:cnfStyle w:val="001000000000" w:firstRow="0" w:lastRow="0" w:firstColumn="1" w:lastColumn="0" w:oddVBand="0" w:evenVBand="0" w:oddHBand="0" w:evenHBand="0" w:firstRowFirstColumn="0" w:firstRowLastColumn="0" w:lastRowFirstColumn="0" w:lastRowLastColumn="0"/>
            <w:tcW w:w="4621" w:type="dxa"/>
          </w:tcPr>
          <w:p w14:paraId="317CF245" w14:textId="77777777" w:rsidR="005B6FDE" w:rsidRDefault="005B6FDE" w:rsidP="002E1A7E">
            <w:r>
              <w:t>CostCenter</w:t>
            </w:r>
          </w:p>
        </w:tc>
        <w:tc>
          <w:tcPr>
            <w:tcW w:w="4621" w:type="dxa"/>
          </w:tcPr>
          <w:p w14:paraId="317CF246" w14:textId="77777777" w:rsidR="005B6FDE" w:rsidRDefault="005B6FDE" w:rsidP="002E1A7E">
            <w:pPr>
              <w:cnfStyle w:val="000000000000" w:firstRow="0" w:lastRow="0" w:firstColumn="0" w:lastColumn="0" w:oddVBand="0" w:evenVBand="0" w:oddHBand="0" w:evenHBand="0" w:firstRowFirstColumn="0" w:firstRowLastColumn="0" w:lastRowFirstColumn="0" w:lastRowLastColumn="0"/>
            </w:pPr>
            <w:r>
              <w:t>The cost center of the group that is paying for the Azure consumption.</w:t>
            </w:r>
          </w:p>
        </w:tc>
      </w:tr>
      <w:tr w:rsidR="005B6FDE" w14:paraId="317CF24A" w14:textId="77777777" w:rsidTr="005B6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17CF248" w14:textId="77777777" w:rsidR="005B6FDE" w:rsidRDefault="005B6FDE" w:rsidP="002E1A7E">
            <w:r>
              <w:t>BusinessUnit</w:t>
            </w:r>
          </w:p>
        </w:tc>
        <w:tc>
          <w:tcPr>
            <w:tcW w:w="4621" w:type="dxa"/>
          </w:tcPr>
          <w:p w14:paraId="317CF249" w14:textId="77777777" w:rsidR="005B6FDE" w:rsidRDefault="005B6FDE" w:rsidP="002E1A7E">
            <w:pPr>
              <w:cnfStyle w:val="000000100000" w:firstRow="0" w:lastRow="0" w:firstColumn="0" w:lastColumn="0" w:oddVBand="0" w:evenVBand="0" w:oddHBand="1" w:evenHBand="0" w:firstRowFirstColumn="0" w:firstRowLastColumn="0" w:lastRowFirstColumn="0" w:lastRowLastColumn="0"/>
            </w:pPr>
            <w:r>
              <w:t>Name of the business unit associated with the subscription.</w:t>
            </w:r>
          </w:p>
        </w:tc>
      </w:tr>
    </w:tbl>
    <w:p w14:paraId="317CF24C" w14:textId="563619DA" w:rsidR="005B6FDE" w:rsidRPr="005B6FDE" w:rsidRDefault="005B6FDE" w:rsidP="0096619C">
      <w:pPr>
        <w:pStyle w:val="Heading2"/>
      </w:pPr>
      <w:r w:rsidRPr="005B6FDE">
        <w:t>Core Network</w:t>
      </w:r>
    </w:p>
    <w:p w14:paraId="317CF24D" w14:textId="77777777" w:rsidR="00C75997" w:rsidRDefault="005B6FDE" w:rsidP="009531DE">
      <w:r>
        <w:t>If the application faces the public network, then two virtual networks should be defined. Also a security group will act as firewall, by minimizing the surface in which the application lives.</w:t>
      </w:r>
    </w:p>
    <w:tbl>
      <w:tblPr>
        <w:tblStyle w:val="LightList-Accent4"/>
        <w:tblW w:w="0" w:type="auto"/>
        <w:tblLook w:val="04A0" w:firstRow="1" w:lastRow="0" w:firstColumn="1" w:lastColumn="0" w:noHBand="0" w:noVBand="1"/>
      </w:tblPr>
      <w:tblGrid>
        <w:gridCol w:w="3080"/>
        <w:gridCol w:w="3081"/>
        <w:gridCol w:w="3081"/>
      </w:tblGrid>
      <w:tr w:rsidR="005B6FDE" w14:paraId="317CF252" w14:textId="77777777" w:rsidTr="005B6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17CF24F" w14:textId="66C332F5" w:rsidR="005B6FDE" w:rsidRDefault="005B6FDE" w:rsidP="009531DE">
            <w:r>
              <w:t>Resource type</w:t>
            </w:r>
          </w:p>
        </w:tc>
        <w:tc>
          <w:tcPr>
            <w:tcW w:w="3081" w:type="dxa"/>
          </w:tcPr>
          <w:p w14:paraId="317CF250" w14:textId="77777777" w:rsidR="005B6FDE" w:rsidRDefault="005B6FDE" w:rsidP="009531DE">
            <w:pPr>
              <w:cnfStyle w:val="100000000000" w:firstRow="1" w:lastRow="0" w:firstColumn="0" w:lastColumn="0" w:oddVBand="0" w:evenVBand="0" w:oddHBand="0" w:evenHBand="0" w:firstRowFirstColumn="0" w:firstRowLastColumn="0" w:lastRowFirstColumn="0" w:lastRowLastColumn="0"/>
            </w:pPr>
            <w:r>
              <w:t>Name</w:t>
            </w:r>
          </w:p>
        </w:tc>
        <w:tc>
          <w:tcPr>
            <w:tcW w:w="3081" w:type="dxa"/>
          </w:tcPr>
          <w:p w14:paraId="317CF251" w14:textId="77777777" w:rsidR="005B6FDE" w:rsidRDefault="005B6FDE" w:rsidP="009531DE">
            <w:pPr>
              <w:cnfStyle w:val="100000000000" w:firstRow="1" w:lastRow="0" w:firstColumn="0" w:lastColumn="0" w:oddVBand="0" w:evenVBand="0" w:oddHBand="0" w:evenHBand="0" w:firstRowFirstColumn="0" w:firstRowLastColumn="0" w:lastRowFirstColumn="0" w:lastRowLastColumn="0"/>
            </w:pPr>
            <w:r>
              <w:t>Description</w:t>
            </w:r>
          </w:p>
        </w:tc>
      </w:tr>
      <w:tr w:rsidR="005B6FDE" w14:paraId="317CF256" w14:textId="77777777" w:rsidTr="005B6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17CF253" w14:textId="77777777" w:rsidR="005B6FDE" w:rsidRDefault="005B6FDE" w:rsidP="009531DE">
            <w:r>
              <w:t>Virtual Network</w:t>
            </w:r>
          </w:p>
        </w:tc>
        <w:tc>
          <w:tcPr>
            <w:tcW w:w="3081" w:type="dxa"/>
          </w:tcPr>
          <w:p w14:paraId="317CF254" w14:textId="77777777" w:rsidR="005B6FDE" w:rsidRDefault="005B6FDE" w:rsidP="009531DE">
            <w:pPr>
              <w:cnfStyle w:val="000000100000" w:firstRow="0" w:lastRow="0" w:firstColumn="0" w:lastColumn="0" w:oddVBand="0" w:evenVBand="0" w:oddHBand="1" w:evenHBand="0" w:firstRowFirstColumn="0" w:firstRowLastColumn="0" w:lastRowFirstColumn="0" w:lastRowLastColumn="0"/>
            </w:pPr>
            <w:r>
              <w:t>vnInternal</w:t>
            </w:r>
          </w:p>
        </w:tc>
        <w:tc>
          <w:tcPr>
            <w:tcW w:w="3081" w:type="dxa"/>
          </w:tcPr>
          <w:p w14:paraId="317CF255" w14:textId="77777777" w:rsidR="005B6FDE" w:rsidRDefault="005B6FDE" w:rsidP="009531DE">
            <w:pPr>
              <w:cnfStyle w:val="000000100000" w:firstRow="0" w:lastRow="0" w:firstColumn="0" w:lastColumn="0" w:oddVBand="0" w:evenVBand="0" w:oddHBand="1" w:evenHBand="0" w:firstRowFirstColumn="0" w:firstRowLastColumn="0" w:lastRowFirstColumn="0" w:lastRowLastColumn="0"/>
            </w:pPr>
            <w:r>
              <w:t>This connects the application with NGA internal network.</w:t>
            </w:r>
          </w:p>
        </w:tc>
      </w:tr>
      <w:tr w:rsidR="005B6FDE" w14:paraId="317CF25A" w14:textId="77777777" w:rsidTr="005B6FDE">
        <w:tc>
          <w:tcPr>
            <w:cnfStyle w:val="001000000000" w:firstRow="0" w:lastRow="0" w:firstColumn="1" w:lastColumn="0" w:oddVBand="0" w:evenVBand="0" w:oddHBand="0" w:evenHBand="0" w:firstRowFirstColumn="0" w:firstRowLastColumn="0" w:lastRowFirstColumn="0" w:lastRowLastColumn="0"/>
            <w:tcW w:w="3080" w:type="dxa"/>
          </w:tcPr>
          <w:p w14:paraId="317CF257" w14:textId="77777777" w:rsidR="005B6FDE" w:rsidRDefault="005B6FDE" w:rsidP="009531DE">
            <w:r>
              <w:t>Virtual Network</w:t>
            </w:r>
          </w:p>
        </w:tc>
        <w:tc>
          <w:tcPr>
            <w:tcW w:w="3081" w:type="dxa"/>
          </w:tcPr>
          <w:p w14:paraId="317CF258" w14:textId="77777777" w:rsidR="005B6FDE" w:rsidRDefault="005B6FDE" w:rsidP="009531DE">
            <w:pPr>
              <w:cnfStyle w:val="000000000000" w:firstRow="0" w:lastRow="0" w:firstColumn="0" w:lastColumn="0" w:oddVBand="0" w:evenVBand="0" w:oddHBand="0" w:evenHBand="0" w:firstRowFirstColumn="0" w:firstRowLastColumn="0" w:lastRowFirstColumn="0" w:lastRowLastColumn="0"/>
            </w:pPr>
            <w:r>
              <w:t>vnExternal</w:t>
            </w:r>
          </w:p>
        </w:tc>
        <w:tc>
          <w:tcPr>
            <w:tcW w:w="3081" w:type="dxa"/>
          </w:tcPr>
          <w:p w14:paraId="317CF259" w14:textId="77777777" w:rsidR="005B6FDE" w:rsidRDefault="005B6FDE" w:rsidP="009531DE">
            <w:pPr>
              <w:cnfStyle w:val="000000000000" w:firstRow="0" w:lastRow="0" w:firstColumn="0" w:lastColumn="0" w:oddVBand="0" w:evenVBand="0" w:oddHBand="0" w:evenHBand="0" w:firstRowFirstColumn="0" w:firstRowLastColumn="0" w:lastRowFirstColumn="0" w:lastRowLastColumn="0"/>
            </w:pPr>
            <w:r>
              <w:t>Available for public-facing endpoints.</w:t>
            </w:r>
          </w:p>
        </w:tc>
      </w:tr>
      <w:tr w:rsidR="005B6FDE" w14:paraId="317CF25E" w14:textId="77777777" w:rsidTr="005B6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17CF25B" w14:textId="77777777" w:rsidR="005B6FDE" w:rsidRDefault="005B6FDE" w:rsidP="009531DE">
            <w:r>
              <w:t>Network Security Group</w:t>
            </w:r>
          </w:p>
        </w:tc>
        <w:tc>
          <w:tcPr>
            <w:tcW w:w="3081" w:type="dxa"/>
          </w:tcPr>
          <w:p w14:paraId="317CF25C" w14:textId="77777777" w:rsidR="005B6FDE" w:rsidRDefault="005B6FDE" w:rsidP="009531DE">
            <w:pPr>
              <w:cnfStyle w:val="000000100000" w:firstRow="0" w:lastRow="0" w:firstColumn="0" w:lastColumn="0" w:oddVBand="0" w:evenVBand="0" w:oddHBand="1" w:evenHBand="0" w:firstRowFirstColumn="0" w:firstRowLastColumn="0" w:lastRowFirstColumn="0" w:lastRowLastColumn="0"/>
            </w:pPr>
            <w:r>
              <w:t>nsgVMProd</w:t>
            </w:r>
          </w:p>
        </w:tc>
        <w:tc>
          <w:tcPr>
            <w:tcW w:w="3081" w:type="dxa"/>
          </w:tcPr>
          <w:p w14:paraId="317CF25D" w14:textId="77777777" w:rsidR="005B6FDE" w:rsidRDefault="00587C5E" w:rsidP="009531DE">
            <w:pPr>
              <w:cnfStyle w:val="000000100000" w:firstRow="0" w:lastRow="0" w:firstColumn="0" w:lastColumn="0" w:oddVBand="0" w:evenVBand="0" w:oddHBand="1" w:evenHBand="0" w:firstRowFirstColumn="0" w:firstRowLastColumn="0" w:lastRowFirstColumn="0" w:lastRowLastColumn="0"/>
            </w:pPr>
            <w:r>
              <w:t>Defines a surface for allow connections only from the subnet where the application is.</w:t>
            </w:r>
          </w:p>
        </w:tc>
      </w:tr>
    </w:tbl>
    <w:p w14:paraId="317CF260" w14:textId="77777777" w:rsidR="00C75997" w:rsidRDefault="00587C5E" w:rsidP="0096619C">
      <w:pPr>
        <w:pStyle w:val="Heading2"/>
      </w:pPr>
      <w:r w:rsidRPr="00587C5E">
        <w:t>Resource locks</w:t>
      </w:r>
    </w:p>
    <w:p w14:paraId="317CF261" w14:textId="77777777" w:rsidR="00587C5E" w:rsidRDefault="00587C5E" w:rsidP="009531DE">
      <w:r>
        <w:t>This is useful to prevent accidental deletion of a production VM. The following resource lock can be defined:</w:t>
      </w:r>
    </w:p>
    <w:tbl>
      <w:tblPr>
        <w:tblStyle w:val="LightList-Accent4"/>
        <w:tblW w:w="0" w:type="auto"/>
        <w:tblLook w:val="04A0" w:firstRow="1" w:lastRow="0" w:firstColumn="1" w:lastColumn="0" w:noHBand="0" w:noVBand="1"/>
      </w:tblPr>
      <w:tblGrid>
        <w:gridCol w:w="3080"/>
        <w:gridCol w:w="3081"/>
        <w:gridCol w:w="3081"/>
      </w:tblGrid>
      <w:tr w:rsidR="00587C5E" w14:paraId="317CF265" w14:textId="77777777" w:rsidTr="00587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17CF262" w14:textId="77777777" w:rsidR="00587C5E" w:rsidRDefault="00587C5E" w:rsidP="009531DE">
            <w:r>
              <w:t>Lock type</w:t>
            </w:r>
          </w:p>
        </w:tc>
        <w:tc>
          <w:tcPr>
            <w:tcW w:w="3081" w:type="dxa"/>
          </w:tcPr>
          <w:p w14:paraId="317CF263" w14:textId="77777777" w:rsidR="00587C5E" w:rsidRDefault="00587C5E" w:rsidP="009531DE">
            <w:pPr>
              <w:cnfStyle w:val="100000000000" w:firstRow="1" w:lastRow="0" w:firstColumn="0" w:lastColumn="0" w:oddVBand="0" w:evenVBand="0" w:oddHBand="0" w:evenHBand="0" w:firstRowFirstColumn="0" w:firstRowLastColumn="0" w:lastRowFirstColumn="0" w:lastRowLastColumn="0"/>
            </w:pPr>
            <w:r>
              <w:t>Resource</w:t>
            </w:r>
          </w:p>
        </w:tc>
        <w:tc>
          <w:tcPr>
            <w:tcW w:w="3081" w:type="dxa"/>
          </w:tcPr>
          <w:p w14:paraId="317CF264" w14:textId="77777777" w:rsidR="00587C5E" w:rsidRDefault="00587C5E" w:rsidP="009531DE">
            <w:pPr>
              <w:cnfStyle w:val="100000000000" w:firstRow="1" w:lastRow="0" w:firstColumn="0" w:lastColumn="0" w:oddVBand="0" w:evenVBand="0" w:oddHBand="0" w:evenHBand="0" w:firstRowFirstColumn="0" w:firstRowLastColumn="0" w:lastRowFirstColumn="0" w:lastRowLastColumn="0"/>
            </w:pPr>
            <w:r>
              <w:t>Description</w:t>
            </w:r>
          </w:p>
        </w:tc>
      </w:tr>
      <w:tr w:rsidR="00587C5E" w14:paraId="317CF269" w14:textId="77777777" w:rsidTr="00587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17CF266" w14:textId="77777777" w:rsidR="00587C5E" w:rsidRDefault="00587C5E" w:rsidP="009531DE">
            <w:r>
              <w:t>CanNotDelete</w:t>
            </w:r>
          </w:p>
        </w:tc>
        <w:tc>
          <w:tcPr>
            <w:tcW w:w="3081" w:type="dxa"/>
          </w:tcPr>
          <w:p w14:paraId="317CF267" w14:textId="77777777" w:rsidR="00587C5E" w:rsidRDefault="00587C5E" w:rsidP="009531DE">
            <w:pPr>
              <w:cnfStyle w:val="000000100000" w:firstRow="0" w:lastRow="0" w:firstColumn="0" w:lastColumn="0" w:oddVBand="0" w:evenVBand="0" w:oddHBand="1" w:evenHBand="0" w:firstRowFirstColumn="0" w:firstRowLastColumn="0" w:lastRowFirstColumn="0" w:lastRowLastColumn="0"/>
            </w:pPr>
            <w:r>
              <w:t>vnInternal</w:t>
            </w:r>
          </w:p>
        </w:tc>
        <w:tc>
          <w:tcPr>
            <w:tcW w:w="3081" w:type="dxa"/>
          </w:tcPr>
          <w:p w14:paraId="317CF268" w14:textId="77777777" w:rsidR="00587C5E" w:rsidRDefault="00587C5E" w:rsidP="009531DE">
            <w:pPr>
              <w:cnfStyle w:val="000000100000" w:firstRow="0" w:lastRow="0" w:firstColumn="0" w:lastColumn="0" w:oddVBand="0" w:evenVBand="0" w:oddHBand="1" w:evenHBand="0" w:firstRowFirstColumn="0" w:firstRowLastColumn="0" w:lastRowFirstColumn="0" w:lastRowLastColumn="0"/>
            </w:pPr>
            <w:r>
              <w:t>Prevent users from deleting virtual networks or subnets.</w:t>
            </w:r>
          </w:p>
        </w:tc>
      </w:tr>
    </w:tbl>
    <w:p w14:paraId="317CF26A" w14:textId="77777777" w:rsidR="00587C5E" w:rsidRDefault="00587C5E" w:rsidP="009531DE"/>
    <w:p w14:paraId="317CF26B" w14:textId="77777777" w:rsidR="00587C5E" w:rsidRDefault="00587C5E" w:rsidP="009531DE">
      <w:r>
        <w:t>Finally, the configuration of Azure Security Center should be enabled to quickly identify and handle treats.</w:t>
      </w:r>
    </w:p>
    <w:p w14:paraId="744F9905" w14:textId="073BDD16" w:rsidR="000D45DD" w:rsidRDefault="000D45DD" w:rsidP="009531DE"/>
    <w:p w14:paraId="317CF26C" w14:textId="77777777" w:rsidR="00C75997" w:rsidRDefault="00C75997" w:rsidP="00C75997">
      <w:pPr>
        <w:pStyle w:val="Heading1"/>
      </w:pPr>
      <w:bookmarkStart w:id="39" w:name="_Toc482175198"/>
      <w:r>
        <w:lastRenderedPageBreak/>
        <w:t>Resources</w:t>
      </w:r>
      <w:bookmarkEnd w:id="39"/>
    </w:p>
    <w:p w14:paraId="317CF26D" w14:textId="77777777" w:rsidR="00C75997" w:rsidRDefault="00C75997" w:rsidP="00C75997">
      <w:r>
        <w:t>The following resources were accessed to elaborate this document:</w:t>
      </w:r>
    </w:p>
    <w:tbl>
      <w:tblPr>
        <w:tblStyle w:val="LightList-Accent4"/>
        <w:tblW w:w="0" w:type="auto"/>
        <w:tblLook w:val="04A0" w:firstRow="1" w:lastRow="0" w:firstColumn="1" w:lastColumn="0" w:noHBand="0" w:noVBand="1"/>
      </w:tblPr>
      <w:tblGrid>
        <w:gridCol w:w="4621"/>
        <w:gridCol w:w="4621"/>
      </w:tblGrid>
      <w:tr w:rsidR="00C75997" w14:paraId="317CF271" w14:textId="77777777" w:rsidTr="00C75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17CF26F" w14:textId="306A3E64" w:rsidR="00C75997" w:rsidRDefault="00C75997" w:rsidP="00C75997">
            <w:r>
              <w:t>Name</w:t>
            </w:r>
          </w:p>
        </w:tc>
        <w:tc>
          <w:tcPr>
            <w:tcW w:w="4621" w:type="dxa"/>
          </w:tcPr>
          <w:p w14:paraId="317CF270" w14:textId="77777777" w:rsidR="00C75997" w:rsidRDefault="00C75997" w:rsidP="00C75997">
            <w:pPr>
              <w:cnfStyle w:val="100000000000" w:firstRow="1" w:lastRow="0" w:firstColumn="0" w:lastColumn="0" w:oddVBand="0" w:evenVBand="0" w:oddHBand="0" w:evenHBand="0" w:firstRowFirstColumn="0" w:firstRowLastColumn="0" w:lastRowFirstColumn="0" w:lastRowLastColumn="0"/>
            </w:pPr>
            <w:r>
              <w:t>Resource</w:t>
            </w:r>
          </w:p>
        </w:tc>
      </w:tr>
      <w:tr w:rsidR="00C75997" w14:paraId="317CF275" w14:textId="77777777" w:rsidTr="00C75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17CF272" w14:textId="77777777" w:rsidR="00C75997" w:rsidRDefault="00C75997" w:rsidP="00C75997">
            <w:r w:rsidRPr="00C75997">
              <w:t>Azure Enterprise Scaffold – Prescriptive Subscription Governance</w:t>
            </w:r>
          </w:p>
        </w:tc>
        <w:tc>
          <w:tcPr>
            <w:tcW w:w="4621" w:type="dxa"/>
          </w:tcPr>
          <w:p w14:paraId="317CF273" w14:textId="77777777" w:rsidR="00C75997" w:rsidRDefault="006C61B5" w:rsidP="00C75997">
            <w:pPr>
              <w:cnfStyle w:val="000000100000" w:firstRow="0" w:lastRow="0" w:firstColumn="0" w:lastColumn="0" w:oddVBand="0" w:evenVBand="0" w:oddHBand="1" w:evenHBand="0" w:firstRowFirstColumn="0" w:firstRowLastColumn="0" w:lastRowFirstColumn="0" w:lastRowLastColumn="0"/>
            </w:pPr>
            <w:hyperlink r:id="rId49" w:history="1">
              <w:r w:rsidR="00C75997" w:rsidRPr="00F01B39">
                <w:rPr>
                  <w:rStyle w:val="Hyperlink"/>
                </w:rPr>
                <w:t>https://docs.microsoft.com/en-us/azure/azure-resource-manager/resource-manager-subscription-governance</w:t>
              </w:r>
            </w:hyperlink>
          </w:p>
          <w:p w14:paraId="317CF274" w14:textId="77777777" w:rsidR="00C75997" w:rsidRDefault="00C75997" w:rsidP="00C75997">
            <w:pPr>
              <w:cnfStyle w:val="000000100000" w:firstRow="0" w:lastRow="0" w:firstColumn="0" w:lastColumn="0" w:oddVBand="0" w:evenVBand="0" w:oddHBand="1" w:evenHBand="0" w:firstRowFirstColumn="0" w:firstRowLastColumn="0" w:lastRowFirstColumn="0" w:lastRowLastColumn="0"/>
            </w:pPr>
          </w:p>
        </w:tc>
      </w:tr>
      <w:tr w:rsidR="00C75997" w14:paraId="317CF279" w14:textId="77777777" w:rsidTr="00C75997">
        <w:tc>
          <w:tcPr>
            <w:cnfStyle w:val="001000000000" w:firstRow="0" w:lastRow="0" w:firstColumn="1" w:lastColumn="0" w:oddVBand="0" w:evenVBand="0" w:oddHBand="0" w:evenHBand="0" w:firstRowFirstColumn="0" w:firstRowLastColumn="0" w:lastRowFirstColumn="0" w:lastRowLastColumn="0"/>
            <w:tcW w:w="4621" w:type="dxa"/>
          </w:tcPr>
          <w:p w14:paraId="317CF276" w14:textId="77777777" w:rsidR="00C75997" w:rsidRDefault="00C75997" w:rsidP="00C75997">
            <w:r w:rsidRPr="00C75997">
              <w:t>Examples of Implementing Azure Enterprise Scaffold</w:t>
            </w:r>
          </w:p>
        </w:tc>
        <w:tc>
          <w:tcPr>
            <w:tcW w:w="4621" w:type="dxa"/>
          </w:tcPr>
          <w:p w14:paraId="317CF277" w14:textId="77777777" w:rsidR="00C75997" w:rsidRDefault="006C61B5" w:rsidP="00C75997">
            <w:pPr>
              <w:cnfStyle w:val="000000000000" w:firstRow="0" w:lastRow="0" w:firstColumn="0" w:lastColumn="0" w:oddVBand="0" w:evenVBand="0" w:oddHBand="0" w:evenHBand="0" w:firstRowFirstColumn="0" w:firstRowLastColumn="0" w:lastRowFirstColumn="0" w:lastRowLastColumn="0"/>
            </w:pPr>
            <w:hyperlink r:id="rId50" w:history="1">
              <w:r w:rsidR="00C75997" w:rsidRPr="00F01B39">
                <w:rPr>
                  <w:rStyle w:val="Hyperlink"/>
                </w:rPr>
                <w:t>https://docs.microsoft.com/en-us/azure/azure-resource-manager/resource-manager-subscription-examples</w:t>
              </w:r>
            </w:hyperlink>
          </w:p>
          <w:p w14:paraId="317CF278" w14:textId="77777777" w:rsidR="00C75997" w:rsidRDefault="00C75997" w:rsidP="00C75997">
            <w:pPr>
              <w:cnfStyle w:val="000000000000" w:firstRow="0" w:lastRow="0" w:firstColumn="0" w:lastColumn="0" w:oddVBand="0" w:evenVBand="0" w:oddHBand="0" w:evenHBand="0" w:firstRowFirstColumn="0" w:firstRowLastColumn="0" w:lastRowFirstColumn="0" w:lastRowLastColumn="0"/>
            </w:pPr>
          </w:p>
        </w:tc>
      </w:tr>
      <w:tr w:rsidR="00C75997" w14:paraId="317CF27D" w14:textId="77777777" w:rsidTr="00C75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17CF27A" w14:textId="77777777" w:rsidR="00C75997" w:rsidRDefault="00C75997" w:rsidP="00C75997">
            <w:r w:rsidRPr="00C75997">
              <w:t>Manage Azure Resources with Resource Policies</w:t>
            </w:r>
          </w:p>
        </w:tc>
        <w:tc>
          <w:tcPr>
            <w:tcW w:w="4621" w:type="dxa"/>
          </w:tcPr>
          <w:p w14:paraId="317CF27B" w14:textId="77777777" w:rsidR="00C75997" w:rsidRDefault="006C61B5" w:rsidP="00C75997">
            <w:pPr>
              <w:cnfStyle w:val="000000100000" w:firstRow="0" w:lastRow="0" w:firstColumn="0" w:lastColumn="0" w:oddVBand="0" w:evenVBand="0" w:oddHBand="1" w:evenHBand="0" w:firstRowFirstColumn="0" w:firstRowLastColumn="0" w:lastRowFirstColumn="0" w:lastRowLastColumn="0"/>
            </w:pPr>
            <w:hyperlink r:id="rId51" w:history="1">
              <w:r w:rsidR="00C75997" w:rsidRPr="00F01B39">
                <w:rPr>
                  <w:rStyle w:val="Hyperlink"/>
                </w:rPr>
                <w:t>https://docs.microsoft.com/en-us/azure/azure-resource-manager/resource-manager-policy</w:t>
              </w:r>
            </w:hyperlink>
          </w:p>
          <w:p w14:paraId="317CF27C" w14:textId="77777777" w:rsidR="00C75997" w:rsidRDefault="00C75997" w:rsidP="00C75997">
            <w:pPr>
              <w:cnfStyle w:val="000000100000" w:firstRow="0" w:lastRow="0" w:firstColumn="0" w:lastColumn="0" w:oddVBand="0" w:evenVBand="0" w:oddHBand="1" w:evenHBand="0" w:firstRowFirstColumn="0" w:firstRowLastColumn="0" w:lastRowFirstColumn="0" w:lastRowLastColumn="0"/>
            </w:pPr>
          </w:p>
        </w:tc>
      </w:tr>
      <w:tr w:rsidR="00C75997" w14:paraId="317CF281" w14:textId="77777777" w:rsidTr="00C75997">
        <w:tc>
          <w:tcPr>
            <w:cnfStyle w:val="001000000000" w:firstRow="0" w:lastRow="0" w:firstColumn="1" w:lastColumn="0" w:oddVBand="0" w:evenVBand="0" w:oddHBand="0" w:evenHBand="0" w:firstRowFirstColumn="0" w:firstRowLastColumn="0" w:lastRowFirstColumn="0" w:lastRowLastColumn="0"/>
            <w:tcW w:w="4621" w:type="dxa"/>
          </w:tcPr>
          <w:p w14:paraId="317CF27E" w14:textId="77777777" w:rsidR="00C75997" w:rsidRDefault="00C75997" w:rsidP="00C75997">
            <w:r w:rsidRPr="00C75997">
              <w:t>View Activity Logs to Audit Actions on Resources</w:t>
            </w:r>
          </w:p>
        </w:tc>
        <w:tc>
          <w:tcPr>
            <w:tcW w:w="4621" w:type="dxa"/>
          </w:tcPr>
          <w:p w14:paraId="317CF27F" w14:textId="77777777" w:rsidR="00C75997" w:rsidRDefault="006C61B5" w:rsidP="00C75997">
            <w:pPr>
              <w:cnfStyle w:val="000000000000" w:firstRow="0" w:lastRow="0" w:firstColumn="0" w:lastColumn="0" w:oddVBand="0" w:evenVBand="0" w:oddHBand="0" w:evenHBand="0" w:firstRowFirstColumn="0" w:firstRowLastColumn="0" w:lastRowFirstColumn="0" w:lastRowLastColumn="0"/>
            </w:pPr>
            <w:hyperlink r:id="rId52" w:history="1">
              <w:r w:rsidR="00C75997" w:rsidRPr="00F01B39">
                <w:rPr>
                  <w:rStyle w:val="Hyperlink"/>
                </w:rPr>
                <w:t>https://docs.microsoft.com/en-us/azure/azure-resource-manager/resource-group-audit</w:t>
              </w:r>
            </w:hyperlink>
          </w:p>
          <w:p w14:paraId="317CF280" w14:textId="77777777" w:rsidR="00C75997" w:rsidRDefault="00C75997" w:rsidP="00C75997">
            <w:pPr>
              <w:cnfStyle w:val="000000000000" w:firstRow="0" w:lastRow="0" w:firstColumn="0" w:lastColumn="0" w:oddVBand="0" w:evenVBand="0" w:oddHBand="0" w:evenHBand="0" w:firstRowFirstColumn="0" w:firstRowLastColumn="0" w:lastRowFirstColumn="0" w:lastRowLastColumn="0"/>
            </w:pPr>
          </w:p>
        </w:tc>
      </w:tr>
      <w:tr w:rsidR="00C75997" w14:paraId="317CF285" w14:textId="77777777" w:rsidTr="00C75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17CF282" w14:textId="77777777" w:rsidR="00C75997" w:rsidRDefault="00C75997" w:rsidP="00C75997">
            <w:r w:rsidRPr="00C75997">
              <w:t>View and Analyse Azure Audit Logs in Power BI</w:t>
            </w:r>
          </w:p>
        </w:tc>
        <w:tc>
          <w:tcPr>
            <w:tcW w:w="4621" w:type="dxa"/>
          </w:tcPr>
          <w:p w14:paraId="317CF283" w14:textId="77777777" w:rsidR="00C75997" w:rsidRDefault="006C61B5" w:rsidP="00C75997">
            <w:pPr>
              <w:cnfStyle w:val="000000100000" w:firstRow="0" w:lastRow="0" w:firstColumn="0" w:lastColumn="0" w:oddVBand="0" w:evenVBand="0" w:oddHBand="1" w:evenHBand="0" w:firstRowFirstColumn="0" w:firstRowLastColumn="0" w:lastRowFirstColumn="0" w:lastRowLastColumn="0"/>
            </w:pPr>
            <w:hyperlink r:id="rId53" w:history="1">
              <w:r w:rsidR="00C75997" w:rsidRPr="00F01B39">
                <w:rPr>
                  <w:rStyle w:val="Hyperlink"/>
                </w:rPr>
                <w:t>https://azure.microsoft.com/en-us/blog/analyze-azure-audit-logs-in-powerbi-more/</w:t>
              </w:r>
            </w:hyperlink>
          </w:p>
          <w:p w14:paraId="317CF284" w14:textId="77777777" w:rsidR="00C75997" w:rsidRDefault="00C75997" w:rsidP="00C75997">
            <w:pPr>
              <w:cnfStyle w:val="000000100000" w:firstRow="0" w:lastRow="0" w:firstColumn="0" w:lastColumn="0" w:oddVBand="0" w:evenVBand="0" w:oddHBand="1" w:evenHBand="0" w:firstRowFirstColumn="0" w:firstRowLastColumn="0" w:lastRowFirstColumn="0" w:lastRowLastColumn="0"/>
            </w:pPr>
          </w:p>
        </w:tc>
      </w:tr>
      <w:tr w:rsidR="00C75997" w14:paraId="317CF289" w14:textId="77777777" w:rsidTr="00C75997">
        <w:tc>
          <w:tcPr>
            <w:cnfStyle w:val="001000000000" w:firstRow="0" w:lastRow="0" w:firstColumn="1" w:lastColumn="0" w:oddVBand="0" w:evenVBand="0" w:oddHBand="0" w:evenHBand="0" w:firstRowFirstColumn="0" w:firstRowLastColumn="0" w:lastRowFirstColumn="0" w:lastRowLastColumn="0"/>
            <w:tcW w:w="4621" w:type="dxa"/>
          </w:tcPr>
          <w:p w14:paraId="317CF286" w14:textId="77777777" w:rsidR="00C75997" w:rsidRDefault="00C75997" w:rsidP="00C75997">
            <w:r>
              <w:t>Configuration Steps:</w:t>
            </w:r>
          </w:p>
        </w:tc>
        <w:tc>
          <w:tcPr>
            <w:tcW w:w="4621" w:type="dxa"/>
          </w:tcPr>
          <w:p w14:paraId="317CF287" w14:textId="77777777" w:rsidR="00C75997" w:rsidRDefault="006C61B5" w:rsidP="00C75997">
            <w:pPr>
              <w:cnfStyle w:val="000000000000" w:firstRow="0" w:lastRow="0" w:firstColumn="0" w:lastColumn="0" w:oddVBand="0" w:evenVBand="0" w:oddHBand="0" w:evenHBand="0" w:firstRowFirstColumn="0" w:firstRowLastColumn="0" w:lastRowFirstColumn="0" w:lastRowLastColumn="0"/>
            </w:pPr>
            <w:hyperlink r:id="rId54" w:history="1">
              <w:r w:rsidR="00C75997" w:rsidRPr="00F01B39">
                <w:rPr>
                  <w:rStyle w:val="Hyperlink"/>
                </w:rPr>
                <w:t>https://powerbi.microsoft.com/en-us/documentation/powerbi-content-pack-azure-audit-logs/</w:t>
              </w:r>
            </w:hyperlink>
          </w:p>
          <w:p w14:paraId="317CF288" w14:textId="77777777" w:rsidR="00C75997" w:rsidRDefault="00C75997" w:rsidP="00C75997">
            <w:pPr>
              <w:cnfStyle w:val="000000000000" w:firstRow="0" w:lastRow="0" w:firstColumn="0" w:lastColumn="0" w:oddVBand="0" w:evenVBand="0" w:oddHBand="0" w:evenHBand="0" w:firstRowFirstColumn="0" w:firstRowLastColumn="0" w:lastRowFirstColumn="0" w:lastRowLastColumn="0"/>
            </w:pPr>
          </w:p>
        </w:tc>
      </w:tr>
      <w:tr w:rsidR="00C75997" w14:paraId="317CF28D" w14:textId="77777777" w:rsidTr="00C75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17CF28A" w14:textId="77777777" w:rsidR="00C75997" w:rsidRDefault="00C75997" w:rsidP="00C75997">
            <w:r w:rsidRPr="00C75997">
              <w:t>Prevent Changes to Azure Resources using Resource Locks</w:t>
            </w:r>
          </w:p>
        </w:tc>
        <w:tc>
          <w:tcPr>
            <w:tcW w:w="4621" w:type="dxa"/>
          </w:tcPr>
          <w:p w14:paraId="317CF28B" w14:textId="77777777" w:rsidR="00C75997" w:rsidRDefault="006C61B5" w:rsidP="00C75997">
            <w:pPr>
              <w:cnfStyle w:val="000000100000" w:firstRow="0" w:lastRow="0" w:firstColumn="0" w:lastColumn="0" w:oddVBand="0" w:evenVBand="0" w:oddHBand="1" w:evenHBand="0" w:firstRowFirstColumn="0" w:firstRowLastColumn="0" w:lastRowFirstColumn="0" w:lastRowLastColumn="0"/>
            </w:pPr>
            <w:hyperlink r:id="rId55" w:history="1">
              <w:r w:rsidR="00C75997" w:rsidRPr="00F01B39">
                <w:rPr>
                  <w:rStyle w:val="Hyperlink"/>
                </w:rPr>
                <w:t>https://docs.microsoft.com/en-us/azure/azure-resource-manager/resource-group-lock-resources</w:t>
              </w:r>
            </w:hyperlink>
          </w:p>
          <w:p w14:paraId="317CF28C" w14:textId="77777777" w:rsidR="00C75997" w:rsidRDefault="00C75997" w:rsidP="00C75997">
            <w:pPr>
              <w:cnfStyle w:val="000000100000" w:firstRow="0" w:lastRow="0" w:firstColumn="0" w:lastColumn="0" w:oddVBand="0" w:evenVBand="0" w:oddHBand="1" w:evenHBand="0" w:firstRowFirstColumn="0" w:firstRowLastColumn="0" w:lastRowFirstColumn="0" w:lastRowLastColumn="0"/>
            </w:pPr>
          </w:p>
        </w:tc>
      </w:tr>
      <w:tr w:rsidR="00C75997" w14:paraId="317CF291" w14:textId="77777777" w:rsidTr="00C75997">
        <w:tc>
          <w:tcPr>
            <w:cnfStyle w:val="001000000000" w:firstRow="0" w:lastRow="0" w:firstColumn="1" w:lastColumn="0" w:oddVBand="0" w:evenVBand="0" w:oddHBand="0" w:evenHBand="0" w:firstRowFirstColumn="0" w:firstRowLastColumn="0" w:lastRowFirstColumn="0" w:lastRowLastColumn="0"/>
            <w:tcW w:w="4621" w:type="dxa"/>
          </w:tcPr>
          <w:p w14:paraId="317CF28E" w14:textId="77777777" w:rsidR="00C75997" w:rsidRDefault="00C75997" w:rsidP="00C75997">
            <w:r w:rsidRPr="00C75997">
              <w:t>Manage Access to Azure Resources and Azure Management Portal using AAD and RBAC</w:t>
            </w:r>
          </w:p>
        </w:tc>
        <w:tc>
          <w:tcPr>
            <w:tcW w:w="4621" w:type="dxa"/>
          </w:tcPr>
          <w:p w14:paraId="317CF28F" w14:textId="77777777" w:rsidR="00C75997" w:rsidRDefault="006C61B5" w:rsidP="00C75997">
            <w:pPr>
              <w:cnfStyle w:val="000000000000" w:firstRow="0" w:lastRow="0" w:firstColumn="0" w:lastColumn="0" w:oddVBand="0" w:evenVBand="0" w:oddHBand="0" w:evenHBand="0" w:firstRowFirstColumn="0" w:firstRowLastColumn="0" w:lastRowFirstColumn="0" w:lastRowLastColumn="0"/>
            </w:pPr>
            <w:hyperlink r:id="rId56" w:history="1">
              <w:r w:rsidR="00C75997" w:rsidRPr="00F01B39">
                <w:rPr>
                  <w:rStyle w:val="Hyperlink"/>
                </w:rPr>
                <w:t>https://docs.microsoft.com/en-us/azure/active-directory/role-based-access-control-what-is</w:t>
              </w:r>
            </w:hyperlink>
          </w:p>
          <w:p w14:paraId="317CF290" w14:textId="77777777" w:rsidR="00C75997" w:rsidRDefault="00C75997" w:rsidP="00C75997">
            <w:pPr>
              <w:cnfStyle w:val="000000000000" w:firstRow="0" w:lastRow="0" w:firstColumn="0" w:lastColumn="0" w:oddVBand="0" w:evenVBand="0" w:oddHBand="0" w:evenHBand="0" w:firstRowFirstColumn="0" w:firstRowLastColumn="0" w:lastRowFirstColumn="0" w:lastRowLastColumn="0"/>
            </w:pPr>
          </w:p>
        </w:tc>
      </w:tr>
      <w:tr w:rsidR="00C75997" w14:paraId="317CF295" w14:textId="77777777" w:rsidTr="00C75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17CF292" w14:textId="77777777" w:rsidR="00C75997" w:rsidRDefault="00C75997" w:rsidP="00C75997">
            <w:r w:rsidRPr="00C75997">
              <w:t>Azure RBAC built in Roles and Responsibilities</w:t>
            </w:r>
          </w:p>
        </w:tc>
        <w:tc>
          <w:tcPr>
            <w:tcW w:w="4621" w:type="dxa"/>
          </w:tcPr>
          <w:p w14:paraId="317CF293" w14:textId="77777777" w:rsidR="00C75997" w:rsidRDefault="006C61B5" w:rsidP="00C75997">
            <w:pPr>
              <w:cnfStyle w:val="000000100000" w:firstRow="0" w:lastRow="0" w:firstColumn="0" w:lastColumn="0" w:oddVBand="0" w:evenVBand="0" w:oddHBand="1" w:evenHBand="0" w:firstRowFirstColumn="0" w:firstRowLastColumn="0" w:lastRowFirstColumn="0" w:lastRowLastColumn="0"/>
            </w:pPr>
            <w:hyperlink r:id="rId57" w:history="1">
              <w:r w:rsidR="00C75997" w:rsidRPr="00F01B39">
                <w:rPr>
                  <w:rStyle w:val="Hyperlink"/>
                </w:rPr>
                <w:t>https://docs.microsoft.com/en-us/azure/active-directory/role-based-access-built-in-roles</w:t>
              </w:r>
            </w:hyperlink>
          </w:p>
          <w:p w14:paraId="317CF294" w14:textId="77777777" w:rsidR="00C75997" w:rsidRDefault="00C75997" w:rsidP="00C75997">
            <w:pPr>
              <w:cnfStyle w:val="000000100000" w:firstRow="0" w:lastRow="0" w:firstColumn="0" w:lastColumn="0" w:oddVBand="0" w:evenVBand="0" w:oddHBand="1" w:evenHBand="0" w:firstRowFirstColumn="0" w:firstRowLastColumn="0" w:lastRowFirstColumn="0" w:lastRowLastColumn="0"/>
            </w:pPr>
          </w:p>
        </w:tc>
      </w:tr>
    </w:tbl>
    <w:p w14:paraId="317CF296" w14:textId="77777777" w:rsidR="00C75997" w:rsidRDefault="00C75997" w:rsidP="00C75997"/>
    <w:p w14:paraId="317CF297" w14:textId="77777777" w:rsidR="00C75997" w:rsidRPr="00C75997" w:rsidRDefault="00C75997" w:rsidP="00C75997"/>
    <w:p w14:paraId="317CF298" w14:textId="77777777" w:rsidR="00787B5D" w:rsidRDefault="00787B5D" w:rsidP="00C75997">
      <w:pPr>
        <w:pStyle w:val="Heading1"/>
      </w:pPr>
      <w:r>
        <w:lastRenderedPageBreak/>
        <w:br w:type="page"/>
      </w:r>
    </w:p>
    <w:p w14:paraId="317CF299" w14:textId="77777777" w:rsidR="00787B5D" w:rsidRDefault="00787B5D" w:rsidP="000D0797"/>
    <w:p w14:paraId="317CF29A" w14:textId="77777777" w:rsidR="00787B5D" w:rsidRDefault="00787B5D">
      <w:r>
        <w:br w:type="page"/>
      </w:r>
    </w:p>
    <w:p w14:paraId="317CF29B" w14:textId="77777777" w:rsidR="00787B5D" w:rsidRDefault="00787B5D" w:rsidP="000D0797"/>
    <w:p w14:paraId="317CF29C" w14:textId="77777777" w:rsidR="00787B5D" w:rsidRDefault="00787B5D">
      <w:r>
        <w:br w:type="page"/>
      </w:r>
    </w:p>
    <w:p w14:paraId="317CF29D" w14:textId="77777777" w:rsidR="00787B5D" w:rsidRDefault="00787B5D" w:rsidP="000D0797"/>
    <w:p w14:paraId="317CF29E" w14:textId="77777777" w:rsidR="00787B5D" w:rsidRDefault="00787B5D">
      <w:r>
        <w:br w:type="page"/>
      </w:r>
    </w:p>
    <w:p w14:paraId="317CF29F" w14:textId="77777777" w:rsidR="00787B5D" w:rsidRDefault="00787B5D" w:rsidP="000D0797"/>
    <w:p w14:paraId="317CF2A0" w14:textId="77777777" w:rsidR="00787B5D" w:rsidRDefault="00787B5D">
      <w:r>
        <w:br w:type="page"/>
      </w:r>
    </w:p>
    <w:p w14:paraId="317CF2A1" w14:textId="77777777" w:rsidR="000D0797" w:rsidRDefault="000D0797" w:rsidP="000D0797">
      <w:pPr>
        <w:sectPr w:rsidR="000D0797">
          <w:pgSz w:w="11906" w:h="16838"/>
          <w:pgMar w:top="1440" w:right="1440" w:bottom="1440" w:left="1440" w:header="708" w:footer="708" w:gutter="0"/>
          <w:cols w:space="708"/>
          <w:docGrid w:linePitch="360"/>
        </w:sectPr>
      </w:pPr>
    </w:p>
    <w:p w14:paraId="317CF2A2" w14:textId="77777777" w:rsidR="00787B5D" w:rsidRPr="00787B5D" w:rsidRDefault="00787B5D" w:rsidP="00787B5D">
      <w:pPr>
        <w:rPr>
          <w:lang w:val="en-US"/>
        </w:rPr>
      </w:pPr>
    </w:p>
    <w:sectPr w:rsidR="00787B5D" w:rsidRPr="00787B5D" w:rsidSect="00B72E90">
      <w:footerReference w:type="default" r:id="rId58"/>
      <w:pgSz w:w="11906" w:h="16838"/>
      <w:pgMar w:top="1440" w:right="3345"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9A751C" w14:textId="77777777" w:rsidR="00040F04" w:rsidRDefault="00040F04" w:rsidP="00B62382">
      <w:pPr>
        <w:spacing w:after="0" w:line="240" w:lineRule="auto"/>
      </w:pPr>
      <w:r>
        <w:separator/>
      </w:r>
    </w:p>
  </w:endnote>
  <w:endnote w:type="continuationSeparator" w:id="0">
    <w:p w14:paraId="3E3DB9D3" w14:textId="77777777" w:rsidR="00040F04" w:rsidRDefault="00040F04" w:rsidP="00B62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CF2B3" w14:textId="207E9162" w:rsidR="00B3010C" w:rsidRPr="00726E07" w:rsidRDefault="00B3010C" w:rsidP="00726E07">
    <w:pPr>
      <w:pStyle w:val="Footer"/>
    </w:pPr>
    <w:r w:rsidRPr="00726E07">
      <w:t>Proprietary and Confidential to NGA Human Resources</w:t>
    </w:r>
    <w:r w:rsidRPr="00726E07">
      <w:tab/>
      <w:t xml:space="preserve">Page </w:t>
    </w:r>
    <w:r w:rsidRPr="00726E07">
      <w:fldChar w:fldCharType="begin"/>
    </w:r>
    <w:r w:rsidRPr="00726E07">
      <w:instrText xml:space="preserve"> PAGE </w:instrText>
    </w:r>
    <w:r w:rsidRPr="00726E07">
      <w:fldChar w:fldCharType="separate"/>
    </w:r>
    <w:r w:rsidR="006C61B5">
      <w:rPr>
        <w:noProof/>
      </w:rPr>
      <w:t>5</w:t>
    </w:r>
    <w:r w:rsidRPr="00726E0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CF2B4" w14:textId="77777777" w:rsidR="00B3010C" w:rsidRPr="00993B13" w:rsidRDefault="00B3010C" w:rsidP="00B72E90">
    <w:pPr>
      <w:pStyle w:val="NGABackPageFooter"/>
    </w:pPr>
    <w:r w:rsidRPr="00993B13">
      <w:t>NGA Human Resources is a global leader in helping organizations transform their business-critical HR operations to deliver more effective and efficient people-critical services.</w:t>
    </w:r>
  </w:p>
  <w:p w14:paraId="317CF2B5" w14:textId="77777777" w:rsidR="00B3010C" w:rsidRPr="00993B13" w:rsidRDefault="00B3010C" w:rsidP="00B72E90">
    <w:pPr>
      <w:pStyle w:val="NGABackPageFooter"/>
    </w:pPr>
    <w:r w:rsidRPr="00993B13">
      <w:t>We help our clients become better employers through smarter, more streamlined business processes — to save money, manage employee life cycles, and support globally connected, agile organizations. This is how NGA makes HR work.</w:t>
    </w:r>
  </w:p>
  <w:p w14:paraId="317CF2B6" w14:textId="77777777" w:rsidR="00B3010C" w:rsidRDefault="00B3010C" w:rsidP="00B72E90">
    <w:pPr>
      <w:pStyle w:val="NGABackPageFooter"/>
    </w:pPr>
    <w:r>
      <w:rPr>
        <w:noProof/>
        <w:lang w:val="en-GB" w:eastAsia="en-GB"/>
      </w:rPr>
      <w:drawing>
        <wp:anchor distT="0" distB="0" distL="114300" distR="114300" simplePos="0" relativeHeight="251661312" behindDoc="1" locked="1" layoutInCell="1" allowOverlap="1" wp14:anchorId="317CF2BB" wp14:editId="317CF2BC">
          <wp:simplePos x="0" y="0"/>
          <wp:positionH relativeFrom="column">
            <wp:posOffset>4333875</wp:posOffset>
          </wp:positionH>
          <wp:positionV relativeFrom="page">
            <wp:posOffset>9062720</wp:posOffset>
          </wp:positionV>
          <wp:extent cx="1819275" cy="933450"/>
          <wp:effectExtent l="0" t="0" r="9525" b="0"/>
          <wp:wrapNone/>
          <wp:docPr id="37" name="Picture 37" descr="logo_300dpi_4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go_300dpi_4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933450"/>
                  </a:xfrm>
                  <a:prstGeom prst="rect">
                    <a:avLst/>
                  </a:prstGeom>
                  <a:noFill/>
                  <a:ln>
                    <a:noFill/>
                  </a:ln>
                </pic:spPr>
              </pic:pic>
            </a:graphicData>
          </a:graphic>
        </wp:anchor>
      </w:drawing>
    </w:r>
    <w:r w:rsidRPr="00993B13">
      <w:t>What sets us apart is The NGA Advantage. It’s a combination of deep HR experience and insight, advanced technology platforms and applications and a global portfolio of flexible service delivery options.</w:t>
    </w:r>
  </w:p>
  <w:p w14:paraId="317CF2B7" w14:textId="77777777" w:rsidR="00B3010C" w:rsidRPr="00637DE8" w:rsidRDefault="006C61B5" w:rsidP="003447F4">
    <w:pPr>
      <w:pStyle w:val="NGABackPageFooter"/>
    </w:pPr>
    <w:hyperlink r:id="rId2" w:history="1">
      <w:r w:rsidR="00B3010C" w:rsidRPr="00637DE8">
        <w:rPr>
          <w:rStyle w:val="Hyperlink"/>
          <w:color w:val="7030A0"/>
        </w:rPr>
        <w:t>www.ngahr.com</w:t>
      </w:r>
    </w:hyperlink>
  </w:p>
  <w:p w14:paraId="317CF2B8" w14:textId="77777777" w:rsidR="00B3010C" w:rsidRPr="00B72E90" w:rsidRDefault="00B3010C" w:rsidP="00637DE8">
    <w:pPr>
      <w:pStyle w:val="NGABackPageWebAddress"/>
    </w:pPr>
    <w:r>
      <w:rPr>
        <w:noProof/>
        <w:lang w:val="en-GB" w:eastAsia="en-GB"/>
      </w:rPr>
      <w:drawing>
        <wp:inline distT="0" distB="0" distL="0" distR="0" wp14:anchorId="317CF2BD" wp14:editId="317CF2BE">
          <wp:extent cx="6428509" cy="96982"/>
          <wp:effectExtent l="0" t="0" r="0" b="0"/>
          <wp:docPr id="2" name="Picture 2" descr="Purple Line in PowerPo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urple Line in PowerPoint"/>
                  <pic:cNvPicPr preferRelativeResize="0">
                    <a:picLocks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426255" cy="9694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31C41" w14:textId="77777777" w:rsidR="00040F04" w:rsidRDefault="00040F04" w:rsidP="00B62382">
      <w:pPr>
        <w:spacing w:after="0" w:line="240" w:lineRule="auto"/>
      </w:pPr>
      <w:r>
        <w:separator/>
      </w:r>
    </w:p>
  </w:footnote>
  <w:footnote w:type="continuationSeparator" w:id="0">
    <w:p w14:paraId="7149EFDA" w14:textId="77777777" w:rsidR="00040F04" w:rsidRDefault="00040F04" w:rsidP="00B62382">
      <w:pPr>
        <w:spacing w:after="0" w:line="240" w:lineRule="auto"/>
      </w:pPr>
      <w:r>
        <w:continuationSeparator/>
      </w:r>
    </w:p>
  </w:footnote>
  <w:footnote w:id="1">
    <w:p w14:paraId="29BBE95D" w14:textId="1E8D7582" w:rsidR="00B3010C" w:rsidRDefault="00B3010C">
      <w:pPr>
        <w:pStyle w:val="FootnoteText"/>
      </w:pPr>
      <w:r>
        <w:rPr>
          <w:rStyle w:val="FootnoteReference"/>
        </w:rPr>
        <w:footnoteRef/>
      </w:r>
      <w:r>
        <w:t xml:space="preserve"> </w:t>
      </w:r>
      <w:hyperlink r:id="rId1" w:history="1">
        <w:r w:rsidRPr="00EB341A">
          <w:rPr>
            <w:rStyle w:val="Hyperlink"/>
          </w:rPr>
          <w:t>https://azure.microsoft.com/en-us/solutions/</w:t>
        </w:r>
      </w:hyperlink>
    </w:p>
    <w:p w14:paraId="3F98533F" w14:textId="77777777" w:rsidR="00B3010C" w:rsidRPr="00B3010C" w:rsidRDefault="00B3010C">
      <w:pPr>
        <w:pStyle w:val="FootnoteText"/>
      </w:pPr>
    </w:p>
  </w:footnote>
  <w:footnote w:id="2">
    <w:p w14:paraId="5C913755" w14:textId="77777777" w:rsidR="0096619C" w:rsidRDefault="0096619C" w:rsidP="0096619C">
      <w:pPr>
        <w:pStyle w:val="FootnoteText"/>
      </w:pPr>
      <w:r>
        <w:rPr>
          <w:rStyle w:val="FootnoteReference"/>
        </w:rPr>
        <w:footnoteRef/>
      </w:r>
      <w:r>
        <w:t xml:space="preserve"> </w:t>
      </w:r>
      <w:hyperlink r:id="rId2" w:history="1">
        <w:r w:rsidRPr="00636AA5">
          <w:rPr>
            <w:rStyle w:val="Hyperlink"/>
          </w:rPr>
          <w:t>https://en.wikipedia.org/wiki/Non-functional_requirement</w:t>
        </w:r>
      </w:hyperlink>
    </w:p>
    <w:p w14:paraId="4A049A1C" w14:textId="77777777" w:rsidR="0096619C" w:rsidRPr="005C0F2F" w:rsidRDefault="0096619C" w:rsidP="0096619C">
      <w:pPr>
        <w:pStyle w:val="FootnoteText"/>
      </w:pPr>
    </w:p>
  </w:footnote>
  <w:footnote w:id="3">
    <w:p w14:paraId="2D990308" w14:textId="77777777" w:rsidR="0096619C" w:rsidRDefault="0096619C" w:rsidP="0096619C">
      <w:pPr>
        <w:pStyle w:val="FootnoteText"/>
      </w:pPr>
      <w:r>
        <w:rPr>
          <w:rStyle w:val="FootnoteReference"/>
        </w:rPr>
        <w:footnoteRef/>
      </w:r>
      <w:r>
        <w:t xml:space="preserve"> </w:t>
      </w:r>
      <w:hyperlink r:id="rId3" w:history="1">
        <w:r w:rsidRPr="00636AA5">
          <w:rPr>
            <w:rStyle w:val="Hyperlink"/>
          </w:rPr>
          <w:t>https://serverless.com/</w:t>
        </w:r>
      </w:hyperlink>
    </w:p>
    <w:p w14:paraId="62162218" w14:textId="77777777" w:rsidR="0096619C" w:rsidRPr="00C81102" w:rsidRDefault="0096619C" w:rsidP="0096619C">
      <w:pPr>
        <w:pStyle w:val="FootnoteText"/>
      </w:pPr>
    </w:p>
  </w:footnote>
  <w:footnote w:id="4">
    <w:p w14:paraId="0626EAE8" w14:textId="77777777" w:rsidR="0096619C" w:rsidRPr="00C81102" w:rsidRDefault="0096619C" w:rsidP="0096619C">
      <w:pPr>
        <w:pStyle w:val="FootnoteText"/>
      </w:pPr>
      <w:r>
        <w:rPr>
          <w:rStyle w:val="FootnoteReference"/>
        </w:rPr>
        <w:footnoteRef/>
      </w:r>
      <w:r w:rsidRPr="00C81102">
        <w:t xml:space="preserve"> </w:t>
      </w:r>
      <w:hyperlink r:id="rId4" w:history="1">
        <w:r w:rsidRPr="00C81102">
          <w:rPr>
            <w:rStyle w:val="Hyperlink"/>
          </w:rPr>
          <w:t>https://azure.microsoft.com/en-us/services/functions/</w:t>
        </w:r>
      </w:hyperlink>
    </w:p>
    <w:p w14:paraId="1E0E873F" w14:textId="77777777" w:rsidR="0096619C" w:rsidRPr="00C81102" w:rsidRDefault="0096619C" w:rsidP="0096619C">
      <w:pPr>
        <w:pStyle w:val="FootnoteText"/>
      </w:pPr>
    </w:p>
  </w:footnote>
  <w:footnote w:id="5">
    <w:p w14:paraId="317CF2BF" w14:textId="77777777" w:rsidR="00B3010C" w:rsidRDefault="00B3010C">
      <w:pPr>
        <w:pStyle w:val="FootnoteText"/>
      </w:pPr>
      <w:r>
        <w:rPr>
          <w:rStyle w:val="FootnoteReference"/>
        </w:rPr>
        <w:footnoteRef/>
      </w:r>
      <w:r>
        <w:t xml:space="preserve"> </w:t>
      </w:r>
      <w:r w:rsidRPr="00470ECD">
        <w:t xml:space="preserve">See: </w:t>
      </w:r>
      <w:hyperlink r:id="rId5" w:history="1">
        <w:r w:rsidRPr="00F01B39">
          <w:rPr>
            <w:rStyle w:val="Hyperlink"/>
          </w:rPr>
          <w:t>https://docs.microsoft.com/en-us/azure/architecture/best-practices/naming-conventions</w:t>
        </w:r>
      </w:hyperlink>
    </w:p>
    <w:p w14:paraId="317CF2C0" w14:textId="77777777" w:rsidR="00B3010C" w:rsidRPr="00470ECD" w:rsidRDefault="00B3010C">
      <w:pPr>
        <w:pStyle w:val="FootnoteText"/>
      </w:pPr>
    </w:p>
  </w:footnote>
  <w:footnote w:id="6">
    <w:p w14:paraId="317CF2C1" w14:textId="77777777" w:rsidR="00B3010C" w:rsidRDefault="00B3010C" w:rsidP="00787B5D">
      <w:pPr>
        <w:pStyle w:val="FootnoteText"/>
      </w:pPr>
      <w:r>
        <w:rPr>
          <w:rStyle w:val="FootnoteReference"/>
        </w:rPr>
        <w:footnoteRef/>
      </w:r>
      <w:r>
        <w:t xml:space="preserve"> </w:t>
      </w:r>
      <w:r w:rsidRPr="00470ECD">
        <w:t xml:space="preserve">See: </w:t>
      </w:r>
      <w:hyperlink r:id="rId6" w:history="1">
        <w:r w:rsidRPr="00F01B39">
          <w:rPr>
            <w:rStyle w:val="Hyperlink"/>
          </w:rPr>
          <w:t>https://docs.microsoft.com/en-us/azure/azure-resource-manager/resource-manager-policy</w:t>
        </w:r>
      </w:hyperlink>
    </w:p>
    <w:p w14:paraId="317CF2C2" w14:textId="77777777" w:rsidR="00B3010C" w:rsidRPr="00470ECD" w:rsidRDefault="00B3010C" w:rsidP="00787B5D">
      <w:pPr>
        <w:pStyle w:val="FootnoteText"/>
      </w:pPr>
    </w:p>
  </w:footnote>
  <w:footnote w:id="7">
    <w:p w14:paraId="317CF2C3" w14:textId="77777777" w:rsidR="00B3010C" w:rsidRDefault="00B3010C">
      <w:pPr>
        <w:pStyle w:val="FootnoteText"/>
      </w:pPr>
      <w:r>
        <w:rPr>
          <w:rStyle w:val="FootnoteReference"/>
        </w:rPr>
        <w:footnoteRef/>
      </w:r>
      <w:r>
        <w:t xml:space="preserve"> </w:t>
      </w:r>
      <w:r w:rsidRPr="00764DB1">
        <w:t xml:space="preserve">See: </w:t>
      </w:r>
      <w:hyperlink r:id="rId7" w:history="1">
        <w:r w:rsidRPr="00F01B39">
          <w:rPr>
            <w:rStyle w:val="Hyperlink"/>
          </w:rPr>
          <w:t>https://docs.microsoft.com/en-us/azure/automation/automation-intro</w:t>
        </w:r>
      </w:hyperlink>
    </w:p>
    <w:p w14:paraId="317CF2C4" w14:textId="77777777" w:rsidR="00B3010C" w:rsidRPr="00764DB1" w:rsidRDefault="00B3010C">
      <w:pPr>
        <w:pStyle w:val="FootnoteText"/>
      </w:pPr>
    </w:p>
  </w:footnote>
  <w:footnote w:id="8">
    <w:p w14:paraId="317CF2C5" w14:textId="77777777" w:rsidR="00B3010C" w:rsidRDefault="00B3010C">
      <w:pPr>
        <w:pStyle w:val="FootnoteText"/>
      </w:pPr>
      <w:r>
        <w:rPr>
          <w:rStyle w:val="FootnoteReference"/>
        </w:rPr>
        <w:footnoteRef/>
      </w:r>
      <w:r>
        <w:t xml:space="preserve"> </w:t>
      </w:r>
      <w:r w:rsidRPr="009531DE">
        <w:t xml:space="preserve">See: </w:t>
      </w:r>
      <w:hyperlink r:id="rId8" w:history="1">
        <w:r w:rsidRPr="00F01B39">
          <w:rPr>
            <w:rStyle w:val="Hyperlink"/>
          </w:rPr>
          <w:t>https://docs.microsoft.com/en-us/azure/security-center/security-center-intro</w:t>
        </w:r>
      </w:hyperlink>
    </w:p>
    <w:p w14:paraId="317CF2C6" w14:textId="77777777" w:rsidR="00B3010C" w:rsidRPr="009531DE" w:rsidRDefault="00B3010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CF2AF" w14:textId="77777777" w:rsidR="00B3010C" w:rsidRDefault="00B3010C" w:rsidP="00332F94">
    <w:pPr>
      <w:pStyle w:val="Header"/>
      <w:rPr>
        <w:noProof/>
        <w:lang w:eastAsia="en-GB"/>
      </w:rPr>
    </w:pPr>
    <w:r w:rsidRPr="00332F94">
      <w:rPr>
        <w:noProof/>
        <w:lang w:eastAsia="en-GB"/>
      </w:rPr>
      <mc:AlternateContent>
        <mc:Choice Requires="wpg">
          <w:drawing>
            <wp:anchor distT="0" distB="0" distL="114300" distR="114300" simplePos="0" relativeHeight="251659264" behindDoc="1" locked="1" layoutInCell="1" allowOverlap="1" wp14:anchorId="317CF2B9" wp14:editId="317CF2BA">
              <wp:simplePos x="0" y="0"/>
              <wp:positionH relativeFrom="column">
                <wp:posOffset>-28575</wp:posOffset>
              </wp:positionH>
              <wp:positionV relativeFrom="page">
                <wp:posOffset>252095</wp:posOffset>
              </wp:positionV>
              <wp:extent cx="5854065" cy="667385"/>
              <wp:effectExtent l="0" t="0" r="0" b="18415"/>
              <wp:wrapNone/>
              <wp:docPr id="17"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4065" cy="667385"/>
                        <a:chOff x="1395" y="397"/>
                        <a:chExt cx="9219" cy="1051"/>
                      </a:xfrm>
                    </wpg:grpSpPr>
                    <pic:pic xmlns:pic="http://schemas.openxmlformats.org/drawingml/2006/picture">
                      <pic:nvPicPr>
                        <pic:cNvPr id="21" name="Picture 29" descr="logo_300dpi_3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664" y="397"/>
                          <a:ext cx="1950" cy="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Freeform 17"/>
                      <wps:cNvSpPr>
                        <a:spLocks/>
                      </wps:cNvSpPr>
                      <wps:spPr bwMode="auto">
                        <a:xfrm>
                          <a:off x="1395" y="1447"/>
                          <a:ext cx="9115" cy="1"/>
                        </a:xfrm>
                        <a:custGeom>
                          <a:avLst/>
                          <a:gdLst>
                            <a:gd name="T0" fmla="*/ 0 w 9405"/>
                            <a:gd name="T1" fmla="*/ 0 h 1"/>
                            <a:gd name="T2" fmla="*/ 9405 w 9405"/>
                            <a:gd name="T3" fmla="*/ 1 h 1"/>
                          </a:gdLst>
                          <a:ahLst/>
                          <a:cxnLst>
                            <a:cxn ang="0">
                              <a:pos x="T0" y="T1"/>
                            </a:cxn>
                            <a:cxn ang="0">
                              <a:pos x="T2" y="T3"/>
                            </a:cxn>
                          </a:cxnLst>
                          <a:rect l="0" t="0" r="r" b="b"/>
                          <a:pathLst>
                            <a:path w="9405" h="1">
                              <a:moveTo>
                                <a:pt x="0" y="0"/>
                              </a:moveTo>
                              <a:lnTo>
                                <a:pt x="9405" y="1"/>
                              </a:lnTo>
                            </a:path>
                          </a:pathLst>
                        </a:custGeom>
                        <a:noFill/>
                        <a:ln w="9525">
                          <a:solidFill>
                            <a:srgbClr val="80808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E33564" id="Group 46" o:spid="_x0000_s1026" style="position:absolute;margin-left:-2.25pt;margin-top:19.85pt;width:460.95pt;height:52.55pt;z-index:-251657216;mso-position-vertical-relative:page" coordorigin="1395,397" coordsize="9219,10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alt="logo_300dpi_30mm" style="position:absolute;left:8664;top:397;width:1950;height: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">
                <v:imagedata r:id="rId2" o:title="logo_300dpi_30mm"/>
              </v:shape>
              <v:shape id="Freeform 17" o:spid="_x0000_s1028" style="position:absolute;left:1395;top:1447;width:9115;height:1;visibility:visible;mso-wrap-style:square;v-text-anchor:top" coordsize="9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" path="m,l9405,1e" filled="f" strokecolor="gray">
                <v:path arrowok="t" o:connecttype="custom" o:connectlocs="0,0;9115,1" o:connectangles="0,0"/>
              </v:shape>
              <w10:wrap anchory="page"/>
              <w10:anchorlock/>
            </v:group>
          </w:pict>
        </mc:Fallback>
      </mc:AlternateContent>
    </w:r>
    <w:r>
      <w:rPr>
        <w:noProof/>
        <w:lang w:eastAsia="en-GB"/>
      </w:rPr>
      <w:t>Microsoft Azure Governance</w:t>
    </w:r>
  </w:p>
  <w:p w14:paraId="317CF2B0" w14:textId="7C6BBCD9" w:rsidR="00B3010C" w:rsidRPr="00332F94" w:rsidRDefault="00B3010C" w:rsidP="00332F94">
    <w:pPr>
      <w:pStyle w:val="Header"/>
    </w:pPr>
    <w:r w:rsidRPr="00332F94">
      <w:fldChar w:fldCharType="begin"/>
    </w:r>
    <w:r w:rsidRPr="00332F94">
      <w:instrText xml:space="preserve"> SAVEDATE  \@ "dd MMMM yyyy"  \* MERGEFORMAT </w:instrText>
    </w:r>
    <w:r w:rsidRPr="00332F94">
      <w:fldChar w:fldCharType="separate"/>
    </w:r>
    <w:r w:rsidR="00392639">
      <w:rPr>
        <w:noProof/>
      </w:rPr>
      <w:t>11 May 2017</w:t>
    </w:r>
    <w:r w:rsidRPr="00332F94">
      <w:fldChar w:fldCharType="end"/>
    </w:r>
  </w:p>
  <w:p w14:paraId="317CF2B1" w14:textId="77777777" w:rsidR="00B3010C" w:rsidRDefault="00B3010C" w:rsidP="00332F94">
    <w:pPr>
      <w:pStyle w:val="Header"/>
    </w:pPr>
  </w:p>
  <w:p w14:paraId="317CF2B2" w14:textId="77777777" w:rsidR="00B3010C" w:rsidRDefault="00B3010C" w:rsidP="00332F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6EA1"/>
    <w:multiLevelType w:val="hybridMultilevel"/>
    <w:tmpl w:val="D05E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566FD"/>
    <w:multiLevelType w:val="hybridMultilevel"/>
    <w:tmpl w:val="7F28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44114"/>
    <w:multiLevelType w:val="hybridMultilevel"/>
    <w:tmpl w:val="B71C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B4D83"/>
    <w:multiLevelType w:val="hybridMultilevel"/>
    <w:tmpl w:val="A4B0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A6A8F"/>
    <w:multiLevelType w:val="hybridMultilevel"/>
    <w:tmpl w:val="5724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70662"/>
    <w:multiLevelType w:val="hybridMultilevel"/>
    <w:tmpl w:val="16E6F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F361B"/>
    <w:multiLevelType w:val="hybridMultilevel"/>
    <w:tmpl w:val="BA725C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ED0100"/>
    <w:multiLevelType w:val="hybridMultilevel"/>
    <w:tmpl w:val="1F6C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544BD"/>
    <w:multiLevelType w:val="hybridMultilevel"/>
    <w:tmpl w:val="B244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7194C"/>
    <w:multiLevelType w:val="hybridMultilevel"/>
    <w:tmpl w:val="4DF06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941C7"/>
    <w:multiLevelType w:val="hybridMultilevel"/>
    <w:tmpl w:val="7E4E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C16343"/>
    <w:multiLevelType w:val="hybridMultilevel"/>
    <w:tmpl w:val="C05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0F653B"/>
    <w:multiLevelType w:val="hybridMultilevel"/>
    <w:tmpl w:val="C512C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4727B4"/>
    <w:multiLevelType w:val="hybridMultilevel"/>
    <w:tmpl w:val="BF6C1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863A8C"/>
    <w:multiLevelType w:val="hybridMultilevel"/>
    <w:tmpl w:val="A89C1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9819C6"/>
    <w:multiLevelType w:val="hybridMultilevel"/>
    <w:tmpl w:val="E6CC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4543E7"/>
    <w:multiLevelType w:val="hybridMultilevel"/>
    <w:tmpl w:val="C97C2034"/>
    <w:lvl w:ilvl="0" w:tplc="D1BEFCA8">
      <w:start w:val="1"/>
      <w:numFmt w:val="bullet"/>
      <w:pStyle w:val="TableEntryNorm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6D12D1"/>
    <w:multiLevelType w:val="hybridMultilevel"/>
    <w:tmpl w:val="12BE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083AFA"/>
    <w:multiLevelType w:val="hybridMultilevel"/>
    <w:tmpl w:val="B57E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3384B"/>
    <w:multiLevelType w:val="hybridMultilevel"/>
    <w:tmpl w:val="9E4E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A53440"/>
    <w:multiLevelType w:val="hybridMultilevel"/>
    <w:tmpl w:val="4EAC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112A10"/>
    <w:multiLevelType w:val="multilevel"/>
    <w:tmpl w:val="932443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705"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6463216"/>
    <w:multiLevelType w:val="hybridMultilevel"/>
    <w:tmpl w:val="82C2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B86F08"/>
    <w:multiLevelType w:val="hybridMultilevel"/>
    <w:tmpl w:val="B38A5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E76E1C"/>
    <w:multiLevelType w:val="hybridMultilevel"/>
    <w:tmpl w:val="F46C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24"/>
  </w:num>
  <w:num w:numId="4">
    <w:abstractNumId w:val="7"/>
  </w:num>
  <w:num w:numId="5">
    <w:abstractNumId w:val="22"/>
  </w:num>
  <w:num w:numId="6">
    <w:abstractNumId w:val="10"/>
  </w:num>
  <w:num w:numId="7">
    <w:abstractNumId w:val="3"/>
  </w:num>
  <w:num w:numId="8">
    <w:abstractNumId w:val="1"/>
  </w:num>
  <w:num w:numId="9">
    <w:abstractNumId w:val="12"/>
  </w:num>
  <w:num w:numId="10">
    <w:abstractNumId w:val="8"/>
  </w:num>
  <w:num w:numId="11">
    <w:abstractNumId w:val="9"/>
  </w:num>
  <w:num w:numId="12">
    <w:abstractNumId w:val="13"/>
  </w:num>
  <w:num w:numId="13">
    <w:abstractNumId w:val="11"/>
  </w:num>
  <w:num w:numId="14">
    <w:abstractNumId w:val="5"/>
  </w:num>
  <w:num w:numId="15">
    <w:abstractNumId w:val="19"/>
  </w:num>
  <w:num w:numId="16">
    <w:abstractNumId w:val="18"/>
  </w:num>
  <w:num w:numId="17">
    <w:abstractNumId w:val="0"/>
  </w:num>
  <w:num w:numId="18">
    <w:abstractNumId w:val="20"/>
  </w:num>
  <w:num w:numId="19">
    <w:abstractNumId w:val="4"/>
  </w:num>
  <w:num w:numId="20">
    <w:abstractNumId w:val="17"/>
  </w:num>
  <w:num w:numId="21">
    <w:abstractNumId w:val="15"/>
  </w:num>
  <w:num w:numId="22">
    <w:abstractNumId w:val="2"/>
  </w:num>
  <w:num w:numId="23">
    <w:abstractNumId w:val="23"/>
  </w:num>
  <w:num w:numId="24">
    <w:abstractNumId w:val="14"/>
  </w:num>
  <w:num w:numId="25">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2"/>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ABD"/>
    <w:rsid w:val="0001680F"/>
    <w:rsid w:val="000350B0"/>
    <w:rsid w:val="00040F04"/>
    <w:rsid w:val="00062B06"/>
    <w:rsid w:val="00085BC8"/>
    <w:rsid w:val="0009584D"/>
    <w:rsid w:val="00097434"/>
    <w:rsid w:val="00097A0B"/>
    <w:rsid w:val="000C1AE2"/>
    <w:rsid w:val="000D0797"/>
    <w:rsid w:val="000D45DD"/>
    <w:rsid w:val="00122515"/>
    <w:rsid w:val="001545F1"/>
    <w:rsid w:val="00160A12"/>
    <w:rsid w:val="0018513C"/>
    <w:rsid w:val="001A23C0"/>
    <w:rsid w:val="001B0E09"/>
    <w:rsid w:val="001B0F26"/>
    <w:rsid w:val="001C1948"/>
    <w:rsid w:val="00230950"/>
    <w:rsid w:val="0026479A"/>
    <w:rsid w:val="002714DC"/>
    <w:rsid w:val="00287090"/>
    <w:rsid w:val="002A66ED"/>
    <w:rsid w:val="002B65A6"/>
    <w:rsid w:val="002C71FC"/>
    <w:rsid w:val="002E1A7E"/>
    <w:rsid w:val="002F0D2A"/>
    <w:rsid w:val="00323246"/>
    <w:rsid w:val="00332F94"/>
    <w:rsid w:val="003437D3"/>
    <w:rsid w:val="003447F4"/>
    <w:rsid w:val="00350F2D"/>
    <w:rsid w:val="003560B7"/>
    <w:rsid w:val="00380A82"/>
    <w:rsid w:val="00392639"/>
    <w:rsid w:val="003B589F"/>
    <w:rsid w:val="003C4DA4"/>
    <w:rsid w:val="003C6E10"/>
    <w:rsid w:val="003D5ABD"/>
    <w:rsid w:val="003F2C6D"/>
    <w:rsid w:val="004054C7"/>
    <w:rsid w:val="004103C8"/>
    <w:rsid w:val="00437078"/>
    <w:rsid w:val="00470ECD"/>
    <w:rsid w:val="004904E7"/>
    <w:rsid w:val="004E6DEB"/>
    <w:rsid w:val="004F0EDE"/>
    <w:rsid w:val="005828D7"/>
    <w:rsid w:val="00586435"/>
    <w:rsid w:val="00587C5E"/>
    <w:rsid w:val="00597CA5"/>
    <w:rsid w:val="005A79D6"/>
    <w:rsid w:val="005B6FDE"/>
    <w:rsid w:val="005C0F2F"/>
    <w:rsid w:val="005D40E8"/>
    <w:rsid w:val="005D7C40"/>
    <w:rsid w:val="00606E52"/>
    <w:rsid w:val="0062271B"/>
    <w:rsid w:val="006254C2"/>
    <w:rsid w:val="00637DE8"/>
    <w:rsid w:val="00667238"/>
    <w:rsid w:val="006753EC"/>
    <w:rsid w:val="006B7D0E"/>
    <w:rsid w:val="006C3986"/>
    <w:rsid w:val="006C61B5"/>
    <w:rsid w:val="006D26C1"/>
    <w:rsid w:val="006E2C09"/>
    <w:rsid w:val="00726E07"/>
    <w:rsid w:val="00764DB1"/>
    <w:rsid w:val="00775121"/>
    <w:rsid w:val="00775F73"/>
    <w:rsid w:val="00787B5D"/>
    <w:rsid w:val="007B762F"/>
    <w:rsid w:val="007C0E6F"/>
    <w:rsid w:val="007C77D2"/>
    <w:rsid w:val="007E4C4E"/>
    <w:rsid w:val="00855D14"/>
    <w:rsid w:val="0085648D"/>
    <w:rsid w:val="00871EE1"/>
    <w:rsid w:val="008942A4"/>
    <w:rsid w:val="008F71AB"/>
    <w:rsid w:val="00901C39"/>
    <w:rsid w:val="00923C59"/>
    <w:rsid w:val="00926BD9"/>
    <w:rsid w:val="00927701"/>
    <w:rsid w:val="00931F66"/>
    <w:rsid w:val="00943B59"/>
    <w:rsid w:val="009531DE"/>
    <w:rsid w:val="0096619C"/>
    <w:rsid w:val="00992A2B"/>
    <w:rsid w:val="00A27D4C"/>
    <w:rsid w:val="00A41784"/>
    <w:rsid w:val="00AC0188"/>
    <w:rsid w:val="00AF4909"/>
    <w:rsid w:val="00AF6E2C"/>
    <w:rsid w:val="00B151D0"/>
    <w:rsid w:val="00B3010C"/>
    <w:rsid w:val="00B3774C"/>
    <w:rsid w:val="00B62382"/>
    <w:rsid w:val="00B72E90"/>
    <w:rsid w:val="00BB094C"/>
    <w:rsid w:val="00BB5C62"/>
    <w:rsid w:val="00BC77D7"/>
    <w:rsid w:val="00BF166E"/>
    <w:rsid w:val="00BF19A4"/>
    <w:rsid w:val="00C1509B"/>
    <w:rsid w:val="00C17D53"/>
    <w:rsid w:val="00C70BBB"/>
    <w:rsid w:val="00C75997"/>
    <w:rsid w:val="00C81102"/>
    <w:rsid w:val="00C97BA8"/>
    <w:rsid w:val="00CA7F73"/>
    <w:rsid w:val="00CB2B37"/>
    <w:rsid w:val="00CB304A"/>
    <w:rsid w:val="00CF5044"/>
    <w:rsid w:val="00D14BA3"/>
    <w:rsid w:val="00D217BF"/>
    <w:rsid w:val="00D41EC2"/>
    <w:rsid w:val="00DE4357"/>
    <w:rsid w:val="00DF7030"/>
    <w:rsid w:val="00E0047C"/>
    <w:rsid w:val="00E11B66"/>
    <w:rsid w:val="00E911BB"/>
    <w:rsid w:val="00E97EDC"/>
    <w:rsid w:val="00EA50CE"/>
    <w:rsid w:val="00EE5F91"/>
    <w:rsid w:val="00F21A9D"/>
    <w:rsid w:val="00FA0C4B"/>
    <w:rsid w:val="00FA7B1E"/>
    <w:rsid w:val="00FB4D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CF122"/>
  <w15:docId w15:val="{280EBDB9-14EC-4B5A-A239-130EDCB1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054C7"/>
    <w:rPr>
      <w:rFonts w:ascii="Arial" w:hAnsi="Arial"/>
      <w:sz w:val="20"/>
    </w:rPr>
  </w:style>
  <w:style w:type="paragraph" w:styleId="Heading1">
    <w:name w:val="heading 1"/>
    <w:basedOn w:val="Normal"/>
    <w:next w:val="Normal"/>
    <w:link w:val="Heading1Char"/>
    <w:uiPriority w:val="9"/>
    <w:qFormat/>
    <w:rsid w:val="00FB4D1B"/>
    <w:pPr>
      <w:keepNext/>
      <w:pageBreakBefore/>
      <w:numPr>
        <w:numId w:val="1"/>
      </w:numPr>
      <w:ind w:left="431" w:hanging="431"/>
      <w:outlineLvl w:val="0"/>
    </w:pPr>
    <w:rPr>
      <w:rFonts w:ascii="Arial Bold" w:hAnsi="Arial Bold" w:cs="Arial"/>
      <w:b/>
      <w:smallCaps/>
      <w:color w:val="492A89"/>
      <w:sz w:val="44"/>
    </w:rPr>
  </w:style>
  <w:style w:type="paragraph" w:styleId="Heading2">
    <w:name w:val="heading 2"/>
    <w:basedOn w:val="Normal"/>
    <w:next w:val="Normal"/>
    <w:link w:val="Heading2Char"/>
    <w:uiPriority w:val="9"/>
    <w:unhideWhenUsed/>
    <w:qFormat/>
    <w:rsid w:val="001A23C0"/>
    <w:pPr>
      <w:keepNext/>
      <w:keepLines/>
      <w:numPr>
        <w:ilvl w:val="1"/>
        <w:numId w:val="1"/>
      </w:numPr>
      <w:spacing w:before="200" w:after="0"/>
      <w:outlineLvl w:val="1"/>
    </w:pPr>
    <w:rPr>
      <w:rFonts w:ascii="Arial Bold" w:eastAsiaTheme="majorEastAsia" w:hAnsi="Arial Bold" w:cs="Arial"/>
      <w:b/>
      <w:bCs/>
      <w:smallCaps/>
      <w:color w:val="492A89"/>
      <w:sz w:val="36"/>
      <w:szCs w:val="26"/>
    </w:rPr>
  </w:style>
  <w:style w:type="paragraph" w:styleId="Heading3">
    <w:name w:val="heading 3"/>
    <w:basedOn w:val="Normal"/>
    <w:next w:val="Normal"/>
    <w:link w:val="Heading3Char"/>
    <w:uiPriority w:val="9"/>
    <w:unhideWhenUsed/>
    <w:qFormat/>
    <w:rsid w:val="00BB5C62"/>
    <w:pPr>
      <w:keepNext/>
      <w:keepLines/>
      <w:numPr>
        <w:ilvl w:val="2"/>
        <w:numId w:val="1"/>
      </w:numPr>
      <w:spacing w:before="200" w:after="0"/>
      <w:outlineLvl w:val="2"/>
    </w:pPr>
    <w:rPr>
      <w:rFonts w:ascii="Arial Bold" w:eastAsiaTheme="majorEastAsia" w:hAnsi="Arial Bold" w:cstheme="majorBidi"/>
      <w:b/>
      <w:bCs/>
      <w:smallCaps/>
      <w:color w:val="492A89"/>
      <w:sz w:val="28"/>
    </w:rPr>
  </w:style>
  <w:style w:type="paragraph" w:styleId="Heading4">
    <w:name w:val="heading 4"/>
    <w:basedOn w:val="Normal"/>
    <w:next w:val="Normal"/>
    <w:link w:val="Heading4Char"/>
    <w:uiPriority w:val="9"/>
    <w:unhideWhenUsed/>
    <w:qFormat/>
    <w:rsid w:val="00C97BA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7BA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97BA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97BA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7BA8"/>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C97BA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B62382"/>
    <w:pPr>
      <w:spacing w:after="0" w:line="240" w:lineRule="auto"/>
      <w:jc w:val="both"/>
    </w:pPr>
    <w:rPr>
      <w:rFonts w:eastAsia="Times New Roman" w:cs="Times New Roman"/>
      <w:szCs w:val="20"/>
      <w:lang w:val="en-US"/>
    </w:rPr>
  </w:style>
  <w:style w:type="character" w:customStyle="1" w:styleId="FootnoteTextChar">
    <w:name w:val="Footnote Text Char"/>
    <w:basedOn w:val="DefaultParagraphFont"/>
    <w:link w:val="FootnoteText"/>
    <w:uiPriority w:val="99"/>
    <w:semiHidden/>
    <w:rsid w:val="00B62382"/>
    <w:rPr>
      <w:rFonts w:ascii="Arial" w:eastAsia="Times New Roman" w:hAnsi="Arial" w:cs="Times New Roman"/>
      <w:sz w:val="20"/>
      <w:szCs w:val="20"/>
      <w:lang w:val="en-US"/>
    </w:rPr>
  </w:style>
  <w:style w:type="character" w:styleId="FootnoteReference">
    <w:name w:val="footnote reference"/>
    <w:basedOn w:val="DefaultParagraphFont"/>
    <w:uiPriority w:val="99"/>
    <w:semiHidden/>
    <w:rsid w:val="00B62382"/>
    <w:rPr>
      <w:vertAlign w:val="superscript"/>
    </w:rPr>
  </w:style>
  <w:style w:type="character" w:customStyle="1" w:styleId="Heading1Char">
    <w:name w:val="Heading 1 Char"/>
    <w:basedOn w:val="DefaultParagraphFont"/>
    <w:link w:val="Heading1"/>
    <w:uiPriority w:val="9"/>
    <w:rsid w:val="00FB4D1B"/>
    <w:rPr>
      <w:rFonts w:ascii="Arial Bold" w:hAnsi="Arial Bold" w:cs="Arial"/>
      <w:b/>
      <w:smallCaps/>
      <w:color w:val="492A89"/>
      <w:sz w:val="44"/>
    </w:rPr>
  </w:style>
  <w:style w:type="paragraph" w:customStyle="1" w:styleId="NGAWebAddressCover">
    <w:name w:val="NGA Web Address Cover"/>
    <w:basedOn w:val="Normal"/>
    <w:link w:val="NGAWebAddressCoverChar"/>
    <w:qFormat/>
    <w:rsid w:val="00D217BF"/>
    <w:pPr>
      <w:jc w:val="center"/>
    </w:pPr>
    <w:rPr>
      <w:rFonts w:cs="Arial"/>
      <w:color w:val="7030A0"/>
      <w:sz w:val="40"/>
    </w:rPr>
  </w:style>
  <w:style w:type="paragraph" w:styleId="Title">
    <w:name w:val="Title"/>
    <w:basedOn w:val="Normal"/>
    <w:next w:val="Normal"/>
    <w:link w:val="TitleChar"/>
    <w:uiPriority w:val="10"/>
    <w:qFormat/>
    <w:rsid w:val="00C70BBB"/>
    <w:pPr>
      <w:spacing w:after="0" w:line="240" w:lineRule="auto"/>
      <w:contextualSpacing/>
    </w:pPr>
    <w:rPr>
      <w:rFonts w:ascii="Georgia" w:eastAsiaTheme="majorEastAsia" w:hAnsi="Georgia" w:cstheme="majorBidi"/>
      <w:smallCaps/>
      <w:color w:val="7030A0"/>
      <w:kern w:val="28"/>
      <w:sz w:val="48"/>
      <w:szCs w:val="52"/>
    </w:rPr>
  </w:style>
  <w:style w:type="character" w:customStyle="1" w:styleId="TitleChar">
    <w:name w:val="Title Char"/>
    <w:basedOn w:val="DefaultParagraphFont"/>
    <w:link w:val="Title"/>
    <w:uiPriority w:val="10"/>
    <w:rsid w:val="00C70BBB"/>
    <w:rPr>
      <w:rFonts w:ascii="Georgia" w:eastAsiaTheme="majorEastAsia" w:hAnsi="Georgia" w:cstheme="majorBidi"/>
      <w:smallCaps/>
      <w:color w:val="7030A0"/>
      <w:kern w:val="28"/>
      <w:sz w:val="48"/>
      <w:szCs w:val="52"/>
    </w:rPr>
  </w:style>
  <w:style w:type="paragraph" w:styleId="Subtitle">
    <w:name w:val="Subtitle"/>
    <w:basedOn w:val="Normal"/>
    <w:next w:val="Normal"/>
    <w:link w:val="SubtitleChar"/>
    <w:uiPriority w:val="11"/>
    <w:qFormat/>
    <w:rsid w:val="00C70BBB"/>
    <w:pPr>
      <w:numPr>
        <w:ilvl w:val="1"/>
      </w:numPr>
    </w:pPr>
    <w:rPr>
      <w:rFonts w:ascii="Georgia" w:eastAsiaTheme="majorEastAsia" w:hAnsi="Georgia" w:cstheme="majorBidi"/>
      <w:iCs/>
      <w:color w:val="DB1736"/>
      <w:sz w:val="48"/>
      <w:szCs w:val="24"/>
    </w:rPr>
  </w:style>
  <w:style w:type="character" w:customStyle="1" w:styleId="SubtitleChar">
    <w:name w:val="Subtitle Char"/>
    <w:basedOn w:val="DefaultParagraphFont"/>
    <w:link w:val="Subtitle"/>
    <w:uiPriority w:val="11"/>
    <w:rsid w:val="00C70BBB"/>
    <w:rPr>
      <w:rFonts w:ascii="Georgia" w:eastAsiaTheme="majorEastAsia" w:hAnsi="Georgia" w:cstheme="majorBidi"/>
      <w:iCs/>
      <w:color w:val="DB1736"/>
      <w:sz w:val="48"/>
      <w:szCs w:val="24"/>
    </w:rPr>
  </w:style>
  <w:style w:type="paragraph" w:styleId="Header">
    <w:name w:val="header"/>
    <w:basedOn w:val="Normal"/>
    <w:link w:val="HeaderChar"/>
    <w:uiPriority w:val="99"/>
    <w:unhideWhenUsed/>
    <w:rsid w:val="00332F94"/>
    <w:pPr>
      <w:tabs>
        <w:tab w:val="center" w:pos="4513"/>
        <w:tab w:val="right" w:pos="9026"/>
      </w:tabs>
      <w:spacing w:after="0" w:line="240" w:lineRule="auto"/>
    </w:pPr>
    <w:rPr>
      <w:rFonts w:cs="Arial"/>
    </w:rPr>
  </w:style>
  <w:style w:type="character" w:customStyle="1" w:styleId="HeaderChar">
    <w:name w:val="Header Char"/>
    <w:basedOn w:val="DefaultParagraphFont"/>
    <w:link w:val="Header"/>
    <w:uiPriority w:val="99"/>
    <w:rsid w:val="00332F94"/>
    <w:rPr>
      <w:rFonts w:ascii="Arial" w:hAnsi="Arial" w:cs="Arial"/>
      <w:sz w:val="20"/>
    </w:rPr>
  </w:style>
  <w:style w:type="paragraph" w:styleId="Footer">
    <w:name w:val="footer"/>
    <w:basedOn w:val="Normal"/>
    <w:link w:val="FooterChar"/>
    <w:uiPriority w:val="99"/>
    <w:unhideWhenUsed/>
    <w:rsid w:val="00726E07"/>
    <w:pPr>
      <w:tabs>
        <w:tab w:val="center" w:pos="4513"/>
        <w:tab w:val="right" w:pos="9026"/>
      </w:tabs>
      <w:spacing w:after="0" w:line="240" w:lineRule="auto"/>
    </w:pPr>
    <w:rPr>
      <w:rFonts w:cs="Arial"/>
    </w:rPr>
  </w:style>
  <w:style w:type="character" w:customStyle="1" w:styleId="FooterChar">
    <w:name w:val="Footer Char"/>
    <w:basedOn w:val="DefaultParagraphFont"/>
    <w:link w:val="Footer"/>
    <w:uiPriority w:val="99"/>
    <w:rsid w:val="00726E07"/>
    <w:rPr>
      <w:rFonts w:ascii="Arial" w:hAnsi="Arial" w:cs="Arial"/>
      <w:sz w:val="20"/>
    </w:rPr>
  </w:style>
  <w:style w:type="paragraph" w:customStyle="1" w:styleId="TableHeader">
    <w:name w:val="Table Header"/>
    <w:basedOn w:val="Normal"/>
    <w:qFormat/>
    <w:rsid w:val="002B65A6"/>
    <w:pPr>
      <w:spacing w:after="0"/>
    </w:pPr>
    <w:rPr>
      <w:rFonts w:cs="Arial"/>
      <w:b/>
      <w:color w:val="FFFFFF" w:themeColor="background1"/>
    </w:rPr>
  </w:style>
  <w:style w:type="character" w:customStyle="1" w:styleId="NGAWebAddressCoverChar">
    <w:name w:val="NGA Web Address Cover Char"/>
    <w:basedOn w:val="DefaultParagraphFont"/>
    <w:link w:val="NGAWebAddressCover"/>
    <w:rsid w:val="00D217BF"/>
    <w:rPr>
      <w:rFonts w:ascii="Arial" w:hAnsi="Arial" w:cs="Arial"/>
      <w:color w:val="7030A0"/>
      <w:sz w:val="40"/>
    </w:rPr>
  </w:style>
  <w:style w:type="paragraph" w:customStyle="1" w:styleId="TableEntryNormal">
    <w:name w:val="Table Entry (Normal)"/>
    <w:basedOn w:val="Normal"/>
    <w:qFormat/>
    <w:rsid w:val="002B65A6"/>
    <w:pPr>
      <w:spacing w:after="0" w:line="240" w:lineRule="auto"/>
    </w:pPr>
    <w:rPr>
      <w:rFonts w:cs="Arial"/>
    </w:rPr>
  </w:style>
  <w:style w:type="paragraph" w:customStyle="1" w:styleId="TableEntryBold">
    <w:name w:val="Table Entry (Bold)"/>
    <w:basedOn w:val="Normal"/>
    <w:qFormat/>
    <w:rsid w:val="002B65A6"/>
    <w:pPr>
      <w:spacing w:after="0" w:line="240" w:lineRule="auto"/>
    </w:pPr>
    <w:rPr>
      <w:rFonts w:cs="Arial"/>
      <w:b/>
    </w:rPr>
  </w:style>
  <w:style w:type="paragraph" w:customStyle="1" w:styleId="DocumentControlHeading">
    <w:name w:val="Document Control Heading"/>
    <w:basedOn w:val="Heading1"/>
    <w:qFormat/>
    <w:rsid w:val="002B65A6"/>
    <w:rPr>
      <w:smallCaps w:val="0"/>
      <w:color w:val="7030A0"/>
    </w:rPr>
  </w:style>
  <w:style w:type="paragraph" w:customStyle="1" w:styleId="DocumentContolSub-Heading">
    <w:name w:val="Document Contol Sub-Heading"/>
    <w:basedOn w:val="Normal"/>
    <w:qFormat/>
    <w:rsid w:val="0062271B"/>
    <w:pPr>
      <w:spacing w:before="240"/>
    </w:pPr>
    <w:rPr>
      <w:rFonts w:cs="Arial"/>
      <w:b/>
      <w:color w:val="DB1736"/>
      <w:sz w:val="28"/>
    </w:rPr>
  </w:style>
  <w:style w:type="paragraph" w:styleId="TOCHeading">
    <w:name w:val="TOC Heading"/>
    <w:basedOn w:val="Heading1"/>
    <w:next w:val="Normal"/>
    <w:uiPriority w:val="39"/>
    <w:unhideWhenUsed/>
    <w:qFormat/>
    <w:rsid w:val="00097A0B"/>
    <w:pPr>
      <w:outlineLvl w:val="9"/>
    </w:pPr>
    <w:rPr>
      <w:smallCaps w:val="0"/>
      <w:color w:val="7030A0"/>
      <w:lang w:val="en-US" w:eastAsia="ja-JP"/>
    </w:rPr>
  </w:style>
  <w:style w:type="paragraph" w:styleId="TOC1">
    <w:name w:val="toc 1"/>
    <w:basedOn w:val="Normal"/>
    <w:next w:val="Normal"/>
    <w:autoRedefine/>
    <w:uiPriority w:val="39"/>
    <w:unhideWhenUsed/>
    <w:rsid w:val="00097A0B"/>
    <w:pPr>
      <w:spacing w:after="100"/>
    </w:pPr>
  </w:style>
  <w:style w:type="character" w:styleId="Hyperlink">
    <w:name w:val="Hyperlink"/>
    <w:basedOn w:val="DefaultParagraphFont"/>
    <w:uiPriority w:val="99"/>
    <w:unhideWhenUsed/>
    <w:rsid w:val="00097A0B"/>
    <w:rPr>
      <w:color w:val="0000FF" w:themeColor="hyperlink"/>
      <w:u w:val="single"/>
    </w:rPr>
  </w:style>
  <w:style w:type="paragraph" w:styleId="BalloonText">
    <w:name w:val="Balloon Text"/>
    <w:basedOn w:val="Normal"/>
    <w:link w:val="BalloonTextChar"/>
    <w:uiPriority w:val="99"/>
    <w:semiHidden/>
    <w:unhideWhenUsed/>
    <w:rsid w:val="00097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A0B"/>
    <w:rPr>
      <w:rFonts w:ascii="Tahoma" w:hAnsi="Tahoma" w:cs="Tahoma"/>
      <w:sz w:val="16"/>
      <w:szCs w:val="16"/>
    </w:rPr>
  </w:style>
  <w:style w:type="character" w:customStyle="1" w:styleId="Heading2Char">
    <w:name w:val="Heading 2 Char"/>
    <w:basedOn w:val="DefaultParagraphFont"/>
    <w:link w:val="Heading2"/>
    <w:uiPriority w:val="9"/>
    <w:rsid w:val="001A23C0"/>
    <w:rPr>
      <w:rFonts w:ascii="Arial Bold" w:eastAsiaTheme="majorEastAsia" w:hAnsi="Arial Bold" w:cs="Arial"/>
      <w:b/>
      <w:bCs/>
      <w:smallCaps/>
      <w:color w:val="492A89"/>
      <w:sz w:val="36"/>
      <w:szCs w:val="26"/>
    </w:rPr>
  </w:style>
  <w:style w:type="character" w:customStyle="1" w:styleId="Heading3Char">
    <w:name w:val="Heading 3 Char"/>
    <w:basedOn w:val="DefaultParagraphFont"/>
    <w:link w:val="Heading3"/>
    <w:uiPriority w:val="9"/>
    <w:rsid w:val="00BB5C62"/>
    <w:rPr>
      <w:rFonts w:ascii="Arial Bold" w:eastAsiaTheme="majorEastAsia" w:hAnsi="Arial Bold" w:cstheme="majorBidi"/>
      <w:b/>
      <w:bCs/>
      <w:smallCaps/>
      <w:color w:val="492A89"/>
      <w:sz w:val="28"/>
    </w:rPr>
  </w:style>
  <w:style w:type="character" w:customStyle="1" w:styleId="Heading4Char">
    <w:name w:val="Heading 4 Char"/>
    <w:basedOn w:val="DefaultParagraphFont"/>
    <w:link w:val="Heading4"/>
    <w:uiPriority w:val="9"/>
    <w:rsid w:val="00C97B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C97B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C97B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C97B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C97B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97BA8"/>
    <w:rPr>
      <w:rFonts w:asciiTheme="majorHAnsi" w:eastAsiaTheme="majorEastAsia" w:hAnsiTheme="majorHAnsi" w:cstheme="majorBidi"/>
      <w:i/>
      <w:iCs/>
      <w:color w:val="404040" w:themeColor="text1" w:themeTint="BF"/>
      <w:sz w:val="20"/>
      <w:szCs w:val="20"/>
    </w:rPr>
  </w:style>
  <w:style w:type="paragraph" w:customStyle="1" w:styleId="TableEntryNormalBullet">
    <w:name w:val="Table Entry (Normal Bullet)"/>
    <w:basedOn w:val="TableEntryNormal"/>
    <w:qFormat/>
    <w:rsid w:val="001A23C0"/>
    <w:pPr>
      <w:numPr>
        <w:numId w:val="2"/>
      </w:numPr>
    </w:pPr>
  </w:style>
  <w:style w:type="paragraph" w:styleId="ListParagraph">
    <w:name w:val="List Paragraph"/>
    <w:basedOn w:val="Normal"/>
    <w:uiPriority w:val="34"/>
    <w:qFormat/>
    <w:rsid w:val="001A23C0"/>
    <w:pPr>
      <w:ind w:left="720"/>
      <w:contextualSpacing/>
    </w:pPr>
  </w:style>
  <w:style w:type="paragraph" w:customStyle="1" w:styleId="NGANormal">
    <w:name w:val="NGA Normal"/>
    <w:rsid w:val="007B762F"/>
    <w:pPr>
      <w:spacing w:after="0" w:line="240" w:lineRule="auto"/>
    </w:pPr>
    <w:rPr>
      <w:rFonts w:ascii="Arial" w:eastAsia="Times New Roman" w:hAnsi="Arial" w:cs="Times New Roman"/>
      <w:sz w:val="20"/>
      <w:szCs w:val="20"/>
      <w:lang w:val="en-US"/>
    </w:rPr>
  </w:style>
  <w:style w:type="table" w:styleId="TableGrid">
    <w:name w:val="Table Grid"/>
    <w:basedOn w:val="TableNormal"/>
    <w:uiPriority w:val="59"/>
    <w:rsid w:val="001A23C0"/>
    <w:pPr>
      <w:spacing w:after="0" w:line="240" w:lineRule="auto"/>
    </w:pPr>
    <w:rPr>
      <w:rFonts w:ascii="Arial" w:eastAsia="Times New Roman" w:hAnsi="Arial"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79D6"/>
    <w:pPr>
      <w:spacing w:after="0" w:line="240" w:lineRule="auto"/>
    </w:pPr>
  </w:style>
  <w:style w:type="paragraph" w:styleId="TOC2">
    <w:name w:val="toc 2"/>
    <w:basedOn w:val="Normal"/>
    <w:next w:val="Normal"/>
    <w:autoRedefine/>
    <w:uiPriority w:val="39"/>
    <w:unhideWhenUsed/>
    <w:rsid w:val="00667238"/>
    <w:pPr>
      <w:spacing w:after="100"/>
      <w:ind w:left="200"/>
    </w:pPr>
  </w:style>
  <w:style w:type="paragraph" w:styleId="TOC3">
    <w:name w:val="toc 3"/>
    <w:basedOn w:val="Normal"/>
    <w:next w:val="Normal"/>
    <w:autoRedefine/>
    <w:uiPriority w:val="39"/>
    <w:unhideWhenUsed/>
    <w:rsid w:val="00667238"/>
    <w:pPr>
      <w:spacing w:after="100"/>
      <w:ind w:left="400"/>
    </w:pPr>
  </w:style>
  <w:style w:type="paragraph" w:customStyle="1" w:styleId="NGABackPageFooter">
    <w:name w:val="NGA Back Page Footer"/>
    <w:qFormat/>
    <w:rsid w:val="00B72E90"/>
    <w:pPr>
      <w:spacing w:before="120" w:after="0" w:line="240" w:lineRule="auto"/>
      <w:ind w:left="-426"/>
    </w:pPr>
    <w:rPr>
      <w:rFonts w:ascii="Arial" w:eastAsia="Times New Roman" w:hAnsi="Arial" w:cs="Times New Roman"/>
      <w:color w:val="4D4F53"/>
      <w:sz w:val="18"/>
      <w:szCs w:val="20"/>
      <w:lang w:val="en-US"/>
    </w:rPr>
  </w:style>
  <w:style w:type="paragraph" w:customStyle="1" w:styleId="NGABackPageWebAddress">
    <w:name w:val="NGA Back Page Web Address"/>
    <w:next w:val="NGANormal"/>
    <w:qFormat/>
    <w:rsid w:val="00B72E90"/>
    <w:pPr>
      <w:spacing w:before="120" w:after="240" w:line="240" w:lineRule="auto"/>
      <w:ind w:left="-425"/>
    </w:pPr>
    <w:rPr>
      <w:rFonts w:ascii="Arial" w:eastAsia="Times New Roman" w:hAnsi="Arial" w:cs="Times New Roman"/>
      <w:color w:val="492A89"/>
      <w:sz w:val="28"/>
      <w:szCs w:val="28"/>
      <w:lang w:val="en-US"/>
    </w:rPr>
  </w:style>
  <w:style w:type="paragraph" w:customStyle="1" w:styleId="NGAWebAddressBackPage">
    <w:name w:val="NGA Web Address Back Page"/>
    <w:basedOn w:val="NGABackPageFooter"/>
    <w:qFormat/>
    <w:rsid w:val="003447F4"/>
    <w:rPr>
      <w:color w:val="7030A0"/>
    </w:rPr>
  </w:style>
  <w:style w:type="table" w:styleId="LightList-Accent4">
    <w:name w:val="Light List Accent 4"/>
    <w:basedOn w:val="TableNormal"/>
    <w:uiPriority w:val="61"/>
    <w:rsid w:val="00C7599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CommentReference">
    <w:name w:val="annotation reference"/>
    <w:basedOn w:val="DefaultParagraphFont"/>
    <w:uiPriority w:val="99"/>
    <w:semiHidden/>
    <w:unhideWhenUsed/>
    <w:rsid w:val="00586435"/>
    <w:rPr>
      <w:sz w:val="16"/>
      <w:szCs w:val="16"/>
    </w:rPr>
  </w:style>
  <w:style w:type="paragraph" w:styleId="CommentText">
    <w:name w:val="annotation text"/>
    <w:basedOn w:val="Normal"/>
    <w:link w:val="CommentTextChar"/>
    <w:uiPriority w:val="99"/>
    <w:semiHidden/>
    <w:unhideWhenUsed/>
    <w:rsid w:val="00586435"/>
    <w:pPr>
      <w:spacing w:line="240" w:lineRule="auto"/>
    </w:pPr>
    <w:rPr>
      <w:szCs w:val="20"/>
    </w:rPr>
  </w:style>
  <w:style w:type="character" w:customStyle="1" w:styleId="CommentTextChar">
    <w:name w:val="Comment Text Char"/>
    <w:basedOn w:val="DefaultParagraphFont"/>
    <w:link w:val="CommentText"/>
    <w:uiPriority w:val="99"/>
    <w:semiHidden/>
    <w:rsid w:val="0058643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86435"/>
    <w:rPr>
      <w:b/>
      <w:bCs/>
    </w:rPr>
  </w:style>
  <w:style w:type="character" w:customStyle="1" w:styleId="CommentSubjectChar">
    <w:name w:val="Comment Subject Char"/>
    <w:basedOn w:val="CommentTextChar"/>
    <w:link w:val="CommentSubject"/>
    <w:uiPriority w:val="99"/>
    <w:semiHidden/>
    <w:rsid w:val="00586435"/>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06665">
      <w:bodyDiv w:val="1"/>
      <w:marLeft w:val="0"/>
      <w:marRight w:val="0"/>
      <w:marTop w:val="0"/>
      <w:marBottom w:val="0"/>
      <w:divBdr>
        <w:top w:val="none" w:sz="0" w:space="0" w:color="auto"/>
        <w:left w:val="none" w:sz="0" w:space="0" w:color="auto"/>
        <w:bottom w:val="none" w:sz="0" w:space="0" w:color="auto"/>
        <w:right w:val="none" w:sz="0" w:space="0" w:color="auto"/>
      </w:divBdr>
    </w:div>
    <w:div w:id="144469703">
      <w:bodyDiv w:val="1"/>
      <w:marLeft w:val="0"/>
      <w:marRight w:val="0"/>
      <w:marTop w:val="0"/>
      <w:marBottom w:val="0"/>
      <w:divBdr>
        <w:top w:val="none" w:sz="0" w:space="0" w:color="auto"/>
        <w:left w:val="none" w:sz="0" w:space="0" w:color="auto"/>
        <w:bottom w:val="none" w:sz="0" w:space="0" w:color="auto"/>
        <w:right w:val="none" w:sz="0" w:space="0" w:color="auto"/>
      </w:divBdr>
    </w:div>
    <w:div w:id="161481473">
      <w:bodyDiv w:val="1"/>
      <w:marLeft w:val="0"/>
      <w:marRight w:val="0"/>
      <w:marTop w:val="0"/>
      <w:marBottom w:val="0"/>
      <w:divBdr>
        <w:top w:val="none" w:sz="0" w:space="0" w:color="auto"/>
        <w:left w:val="none" w:sz="0" w:space="0" w:color="auto"/>
        <w:bottom w:val="none" w:sz="0" w:space="0" w:color="auto"/>
        <w:right w:val="none" w:sz="0" w:space="0" w:color="auto"/>
      </w:divBdr>
    </w:div>
    <w:div w:id="569465510">
      <w:bodyDiv w:val="1"/>
      <w:marLeft w:val="0"/>
      <w:marRight w:val="0"/>
      <w:marTop w:val="0"/>
      <w:marBottom w:val="0"/>
      <w:divBdr>
        <w:top w:val="none" w:sz="0" w:space="0" w:color="auto"/>
        <w:left w:val="none" w:sz="0" w:space="0" w:color="auto"/>
        <w:bottom w:val="none" w:sz="0" w:space="0" w:color="auto"/>
        <w:right w:val="none" w:sz="0" w:space="0" w:color="auto"/>
      </w:divBdr>
    </w:div>
    <w:div w:id="858935477">
      <w:bodyDiv w:val="1"/>
      <w:marLeft w:val="0"/>
      <w:marRight w:val="0"/>
      <w:marTop w:val="0"/>
      <w:marBottom w:val="0"/>
      <w:divBdr>
        <w:top w:val="none" w:sz="0" w:space="0" w:color="auto"/>
        <w:left w:val="none" w:sz="0" w:space="0" w:color="auto"/>
        <w:bottom w:val="none" w:sz="0" w:space="0" w:color="auto"/>
        <w:right w:val="none" w:sz="0" w:space="0" w:color="auto"/>
      </w:divBdr>
    </w:div>
    <w:div w:id="953440211">
      <w:bodyDiv w:val="1"/>
      <w:marLeft w:val="0"/>
      <w:marRight w:val="0"/>
      <w:marTop w:val="0"/>
      <w:marBottom w:val="0"/>
      <w:divBdr>
        <w:top w:val="none" w:sz="0" w:space="0" w:color="auto"/>
        <w:left w:val="none" w:sz="0" w:space="0" w:color="auto"/>
        <w:bottom w:val="none" w:sz="0" w:space="0" w:color="auto"/>
        <w:right w:val="none" w:sz="0" w:space="0" w:color="auto"/>
      </w:divBdr>
    </w:div>
    <w:div w:id="1012999464">
      <w:bodyDiv w:val="1"/>
      <w:marLeft w:val="0"/>
      <w:marRight w:val="0"/>
      <w:marTop w:val="0"/>
      <w:marBottom w:val="0"/>
      <w:divBdr>
        <w:top w:val="none" w:sz="0" w:space="0" w:color="auto"/>
        <w:left w:val="none" w:sz="0" w:space="0" w:color="auto"/>
        <w:bottom w:val="none" w:sz="0" w:space="0" w:color="auto"/>
        <w:right w:val="none" w:sz="0" w:space="0" w:color="auto"/>
      </w:divBdr>
    </w:div>
    <w:div w:id="1219517688">
      <w:bodyDiv w:val="1"/>
      <w:marLeft w:val="0"/>
      <w:marRight w:val="0"/>
      <w:marTop w:val="0"/>
      <w:marBottom w:val="0"/>
      <w:divBdr>
        <w:top w:val="none" w:sz="0" w:space="0" w:color="auto"/>
        <w:left w:val="none" w:sz="0" w:space="0" w:color="auto"/>
        <w:bottom w:val="none" w:sz="0" w:space="0" w:color="auto"/>
        <w:right w:val="none" w:sz="0" w:space="0" w:color="auto"/>
      </w:divBdr>
    </w:div>
    <w:div w:id="1418558536">
      <w:bodyDiv w:val="1"/>
      <w:marLeft w:val="0"/>
      <w:marRight w:val="0"/>
      <w:marTop w:val="0"/>
      <w:marBottom w:val="0"/>
      <w:divBdr>
        <w:top w:val="none" w:sz="0" w:space="0" w:color="auto"/>
        <w:left w:val="none" w:sz="0" w:space="0" w:color="auto"/>
        <w:bottom w:val="none" w:sz="0" w:space="0" w:color="auto"/>
        <w:right w:val="none" w:sz="0" w:space="0" w:color="auto"/>
      </w:divBdr>
    </w:div>
    <w:div w:id="1946955792">
      <w:bodyDiv w:val="1"/>
      <w:marLeft w:val="0"/>
      <w:marRight w:val="0"/>
      <w:marTop w:val="0"/>
      <w:marBottom w:val="0"/>
      <w:divBdr>
        <w:top w:val="none" w:sz="0" w:space="0" w:color="auto"/>
        <w:left w:val="none" w:sz="0" w:space="0" w:color="auto"/>
        <w:bottom w:val="none" w:sz="0" w:space="0" w:color="auto"/>
        <w:right w:val="none" w:sz="0" w:space="0" w:color="auto"/>
      </w:divBdr>
    </w:div>
    <w:div w:id="195613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diagramData" Target="diagrams/data2.xml"/><Relationship Id="rId39" Type="http://schemas.openxmlformats.org/officeDocument/2006/relationships/diagramColors" Target="diagrams/colors4.xml"/><Relationship Id="rId21" Type="http://schemas.openxmlformats.org/officeDocument/2006/relationships/diagramData" Target="diagrams/data1.xml"/><Relationship Id="rId34" Type="http://schemas.openxmlformats.org/officeDocument/2006/relationships/diagramColors" Target="diagrams/colors3.xml"/><Relationship Id="rId42" Type="http://schemas.openxmlformats.org/officeDocument/2006/relationships/diagramLayout" Target="diagrams/layout5.xml"/><Relationship Id="rId47" Type="http://schemas.openxmlformats.org/officeDocument/2006/relationships/image" Target="media/image12.png"/><Relationship Id="rId50" Type="http://schemas.openxmlformats.org/officeDocument/2006/relationships/hyperlink" Target="https://docs.microsoft.com/en-us/azure/azure-resource-manager/resource-manager-subscription-examples" TargetMode="External"/><Relationship Id="rId55" Type="http://schemas.openxmlformats.org/officeDocument/2006/relationships/hyperlink" Target="https://docs.microsoft.com/en-us/azure/azure-resource-manager/resource-group-lock-resource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jpeg"/><Relationship Id="rId25" Type="http://schemas.microsoft.com/office/2007/relationships/diagramDrawing" Target="diagrams/drawing1.xml"/><Relationship Id="rId33" Type="http://schemas.openxmlformats.org/officeDocument/2006/relationships/diagramQuickStyle" Target="diagrams/quickStyle3.xml"/><Relationship Id="rId38" Type="http://schemas.openxmlformats.org/officeDocument/2006/relationships/diagramQuickStyle" Target="diagrams/quickStyle4.xml"/><Relationship Id="rId46" Type="http://schemas.openxmlformats.org/officeDocument/2006/relationships/image" Target="media/image11.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diagramColors" Target="diagrams/colors2.xml"/><Relationship Id="rId41" Type="http://schemas.openxmlformats.org/officeDocument/2006/relationships/diagramData" Target="diagrams/data5.xml"/><Relationship Id="rId54" Type="http://schemas.openxmlformats.org/officeDocument/2006/relationships/hyperlink" Target="https://powerbi.microsoft.com/en-us/documentation/powerbi-content-pack-azure-audit-log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diagramColors" Target="diagrams/colors1.xml"/><Relationship Id="rId32" Type="http://schemas.openxmlformats.org/officeDocument/2006/relationships/diagramLayout" Target="diagrams/layout3.xml"/><Relationship Id="rId37" Type="http://schemas.openxmlformats.org/officeDocument/2006/relationships/diagramLayout" Target="diagrams/layout4.xml"/><Relationship Id="rId40" Type="http://schemas.microsoft.com/office/2007/relationships/diagramDrawing" Target="diagrams/drawing4.xml"/><Relationship Id="rId45" Type="http://schemas.microsoft.com/office/2007/relationships/diagramDrawing" Target="diagrams/drawing5.xml"/><Relationship Id="rId53" Type="http://schemas.openxmlformats.org/officeDocument/2006/relationships/hyperlink" Target="https://azure.microsoft.com/en-us/blog/analyze-azure-audit-logs-in-powerbi-more/" TargetMode="External"/><Relationship Id="rId58"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diagramData" Target="diagrams/data4.xml"/><Relationship Id="rId49" Type="http://schemas.openxmlformats.org/officeDocument/2006/relationships/hyperlink" Target="https://docs.microsoft.com/en-us/azure/azure-resource-manager/resource-manager-subscription-governance" TargetMode="External"/><Relationship Id="rId57" Type="http://schemas.openxmlformats.org/officeDocument/2006/relationships/hyperlink" Target="https://docs.microsoft.com/en-us/azure/active-directory/role-based-access-built-in-roles"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diagramData" Target="diagrams/data3.xml"/><Relationship Id="rId44" Type="http://schemas.openxmlformats.org/officeDocument/2006/relationships/diagramColors" Target="diagrams/colors5.xml"/><Relationship Id="rId52" Type="http://schemas.openxmlformats.org/officeDocument/2006/relationships/hyperlink" Target="https://docs.microsoft.com/en-us/azure/azure-resource-manager/resource-group-audit"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microsoft.com/office/2007/relationships/diagramDrawing" Target="diagrams/drawing3.xml"/><Relationship Id="rId43" Type="http://schemas.openxmlformats.org/officeDocument/2006/relationships/diagramQuickStyle" Target="diagrams/quickStyle5.xml"/><Relationship Id="rId48" Type="http://schemas.openxmlformats.org/officeDocument/2006/relationships/image" Target="media/image13.png"/><Relationship Id="rId56" Type="http://schemas.openxmlformats.org/officeDocument/2006/relationships/hyperlink" Target="https://docs.microsoft.com/en-us/azure/active-directory/role-based-access-control-what-is" TargetMode="External"/><Relationship Id="rId8" Type="http://schemas.openxmlformats.org/officeDocument/2006/relationships/webSettings" Target="webSettings.xml"/><Relationship Id="rId51" Type="http://schemas.openxmlformats.org/officeDocument/2006/relationships/hyperlink" Target="https://docs.microsoft.com/en-us/azure/azure-resource-manager/resource-manager-policy" TargetMode="Externa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3" Type="http://schemas.openxmlformats.org/officeDocument/2006/relationships/image" Target="media/image15.jpeg"/><Relationship Id="rId2" Type="http://schemas.openxmlformats.org/officeDocument/2006/relationships/hyperlink" Target="http://www.ngahr.com" TargetMode="External"/><Relationship Id="rId1" Type="http://schemas.openxmlformats.org/officeDocument/2006/relationships/image" Target="media/image14.jpeg"/></Relationships>
</file>

<file path=word/_rels/footnotes.xml.rels><?xml version="1.0" encoding="UTF-8" standalone="yes"?>
<Relationships xmlns="http://schemas.openxmlformats.org/package/2006/relationships"><Relationship Id="rId8" Type="http://schemas.openxmlformats.org/officeDocument/2006/relationships/hyperlink" Target="https://docs.microsoft.com/en-us/azure/security-center/security-center-intro" TargetMode="External"/><Relationship Id="rId3" Type="http://schemas.openxmlformats.org/officeDocument/2006/relationships/hyperlink" Target="https://serverless.com/" TargetMode="External"/><Relationship Id="rId7" Type="http://schemas.openxmlformats.org/officeDocument/2006/relationships/hyperlink" Target="https://docs.microsoft.com/en-us/azure/automation/automation-intro" TargetMode="External"/><Relationship Id="rId2" Type="http://schemas.openxmlformats.org/officeDocument/2006/relationships/hyperlink" Target="https://en.wikipedia.org/wiki/Non-functional_requirement" TargetMode="External"/><Relationship Id="rId1" Type="http://schemas.openxmlformats.org/officeDocument/2006/relationships/hyperlink" Target="https://azure.microsoft.com/en-us/solutions/" TargetMode="External"/><Relationship Id="rId6" Type="http://schemas.openxmlformats.org/officeDocument/2006/relationships/hyperlink" Target="https://docs.microsoft.com/en-us/azure/azure-resource-manager/resource-manager-policy" TargetMode="External"/><Relationship Id="rId5" Type="http://schemas.openxmlformats.org/officeDocument/2006/relationships/hyperlink" Target="https://docs.microsoft.com/en-us/azure/architecture/best-practices/naming-conventions" TargetMode="External"/><Relationship Id="rId4" Type="http://schemas.openxmlformats.org/officeDocument/2006/relationships/hyperlink" Target="https://azure.microsoft.com/en-us/services/function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enriquep\Documents\NGA%20templates\stuart\NGA%20Document%20Template%20FIXED.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EDF123-85C5-4D76-AD99-8734A56F929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B4EB124C-AA3D-4520-9285-FECF28981621}">
      <dgm:prSet phldrT="[Text]"/>
      <dgm:spPr/>
      <dgm:t>
        <a:bodyPr/>
        <a:lstStyle/>
        <a:p>
          <a:r>
            <a:rPr lang="en-US"/>
            <a:t>Step 1:</a:t>
          </a:r>
        </a:p>
        <a:p>
          <a:r>
            <a:rPr lang="en-US"/>
            <a:t>Define Business Requirements</a:t>
          </a:r>
        </a:p>
      </dgm:t>
    </dgm:pt>
    <dgm:pt modelId="{B4C8B57B-0AAD-49D5-B97B-291FC6F30687}" type="parTrans" cxnId="{BB62841B-8C8C-4156-A069-F9126730CFC5}">
      <dgm:prSet/>
      <dgm:spPr/>
      <dgm:t>
        <a:bodyPr/>
        <a:lstStyle/>
        <a:p>
          <a:endParaRPr lang="en-US"/>
        </a:p>
      </dgm:t>
    </dgm:pt>
    <dgm:pt modelId="{12F31699-9844-400C-8861-61A30B53AD2A}" type="sibTrans" cxnId="{BB62841B-8C8C-4156-A069-F9126730CFC5}">
      <dgm:prSet/>
      <dgm:spPr/>
      <dgm:t>
        <a:bodyPr/>
        <a:lstStyle/>
        <a:p>
          <a:endParaRPr lang="en-US"/>
        </a:p>
      </dgm:t>
    </dgm:pt>
    <dgm:pt modelId="{0BADEB99-FD91-42D4-A683-0BB3A9516CA2}">
      <dgm:prSet phldrT="[Text]"/>
      <dgm:spPr/>
      <dgm:t>
        <a:bodyPr/>
        <a:lstStyle/>
        <a:p>
          <a:r>
            <a:rPr lang="en-US"/>
            <a:t>Step 2: Specification of Azure Requirements</a:t>
          </a:r>
        </a:p>
      </dgm:t>
    </dgm:pt>
    <dgm:pt modelId="{502208CE-114B-43EF-8160-F4CBE09D8B0C}" type="parTrans" cxnId="{27EF46EE-90AE-4969-A816-ACCC64DDF4F3}">
      <dgm:prSet/>
      <dgm:spPr/>
      <dgm:t>
        <a:bodyPr/>
        <a:lstStyle/>
        <a:p>
          <a:endParaRPr lang="en-US"/>
        </a:p>
      </dgm:t>
    </dgm:pt>
    <dgm:pt modelId="{9110DEB6-651F-4206-AD0F-D60DC15C07A0}" type="sibTrans" cxnId="{27EF46EE-90AE-4969-A816-ACCC64DDF4F3}">
      <dgm:prSet/>
      <dgm:spPr/>
      <dgm:t>
        <a:bodyPr/>
        <a:lstStyle/>
        <a:p>
          <a:endParaRPr lang="en-US"/>
        </a:p>
      </dgm:t>
    </dgm:pt>
    <dgm:pt modelId="{7BDD22C8-D56A-4891-8DDB-AD70A0BBE052}">
      <dgm:prSet phldrT="[Text]"/>
      <dgm:spPr/>
      <dgm:t>
        <a:bodyPr/>
        <a:lstStyle/>
        <a:p>
          <a:r>
            <a:rPr lang="en-US"/>
            <a:t>Step 3: Change flow: Approval of provision</a:t>
          </a:r>
        </a:p>
      </dgm:t>
    </dgm:pt>
    <dgm:pt modelId="{0C8784CF-329A-45E0-9FEE-D76657B2C550}" type="parTrans" cxnId="{D4D02E86-6955-4FBB-BFF9-692C41994EA2}">
      <dgm:prSet/>
      <dgm:spPr/>
      <dgm:t>
        <a:bodyPr/>
        <a:lstStyle/>
        <a:p>
          <a:endParaRPr lang="en-US"/>
        </a:p>
      </dgm:t>
    </dgm:pt>
    <dgm:pt modelId="{C380C8F6-30B8-493F-9599-090F1534B3F9}" type="sibTrans" cxnId="{D4D02E86-6955-4FBB-BFF9-692C41994EA2}">
      <dgm:prSet/>
      <dgm:spPr/>
      <dgm:t>
        <a:bodyPr/>
        <a:lstStyle/>
        <a:p>
          <a:endParaRPr lang="en-US"/>
        </a:p>
      </dgm:t>
    </dgm:pt>
    <dgm:pt modelId="{33D17977-386D-48BD-8E72-1E87FE04343F}">
      <dgm:prSet phldrT="[Text]"/>
      <dgm:spPr/>
      <dgm:t>
        <a:bodyPr/>
        <a:lstStyle/>
        <a:p>
          <a:r>
            <a:rPr lang="en-US"/>
            <a:t>Step 4:</a:t>
          </a:r>
        </a:p>
        <a:p>
          <a:r>
            <a:rPr lang="en-US"/>
            <a:t>Change Flow:</a:t>
          </a:r>
        </a:p>
        <a:p>
          <a:r>
            <a:rPr lang="en-US"/>
            <a:t>Verification of provision</a:t>
          </a:r>
        </a:p>
      </dgm:t>
    </dgm:pt>
    <dgm:pt modelId="{6952A04C-9766-4B06-801A-558CB9729D21}" type="parTrans" cxnId="{B5841033-15CE-4685-9B40-662750BC0F3D}">
      <dgm:prSet/>
      <dgm:spPr/>
      <dgm:t>
        <a:bodyPr/>
        <a:lstStyle/>
        <a:p>
          <a:endParaRPr lang="en-US"/>
        </a:p>
      </dgm:t>
    </dgm:pt>
    <dgm:pt modelId="{483DC8C9-6282-457C-8300-630172F76DE7}" type="sibTrans" cxnId="{B5841033-15CE-4685-9B40-662750BC0F3D}">
      <dgm:prSet/>
      <dgm:spPr/>
      <dgm:t>
        <a:bodyPr/>
        <a:lstStyle/>
        <a:p>
          <a:endParaRPr lang="en-US"/>
        </a:p>
      </dgm:t>
    </dgm:pt>
    <dgm:pt modelId="{953790F5-4C2C-481A-B3F6-3F3E948ACD9A}">
      <dgm:prSet phldrT="[Text]"/>
      <dgm:spPr/>
      <dgm:t>
        <a:bodyPr/>
        <a:lstStyle/>
        <a:p>
          <a:r>
            <a:rPr lang="en-US"/>
            <a:t>Step 5:</a:t>
          </a:r>
        </a:p>
        <a:p>
          <a:r>
            <a:rPr lang="en-US"/>
            <a:t>Run and operate</a:t>
          </a:r>
        </a:p>
      </dgm:t>
    </dgm:pt>
    <dgm:pt modelId="{7564D129-C9E0-4616-AAAC-705F5C5A5077}" type="parTrans" cxnId="{E65FBB41-9B27-48B5-A4CF-439AA56730DC}">
      <dgm:prSet/>
      <dgm:spPr/>
      <dgm:t>
        <a:bodyPr/>
        <a:lstStyle/>
        <a:p>
          <a:endParaRPr lang="en-US"/>
        </a:p>
      </dgm:t>
    </dgm:pt>
    <dgm:pt modelId="{1A199087-9876-432E-8B17-BC5FBDC30D2A}" type="sibTrans" cxnId="{E65FBB41-9B27-48B5-A4CF-439AA56730DC}">
      <dgm:prSet/>
      <dgm:spPr/>
      <dgm:t>
        <a:bodyPr/>
        <a:lstStyle/>
        <a:p>
          <a:endParaRPr lang="en-US"/>
        </a:p>
      </dgm:t>
    </dgm:pt>
    <dgm:pt modelId="{778F96E8-17A6-4A28-8C1A-80BF19F8F239}">
      <dgm:prSet/>
      <dgm:spPr/>
      <dgm:t>
        <a:bodyPr/>
        <a:lstStyle/>
        <a:p>
          <a:r>
            <a:rPr lang="en-US"/>
            <a:t>Step 6:</a:t>
          </a:r>
        </a:p>
        <a:p>
          <a:r>
            <a:rPr lang="en-US"/>
            <a:t>Automatic Deprovision</a:t>
          </a:r>
        </a:p>
      </dgm:t>
    </dgm:pt>
    <dgm:pt modelId="{72D0656B-44A9-48B0-9C79-46F9C26600C5}" type="parTrans" cxnId="{A535F651-BDAD-47A7-8CB2-CD278D5A8834}">
      <dgm:prSet/>
      <dgm:spPr/>
      <dgm:t>
        <a:bodyPr/>
        <a:lstStyle/>
        <a:p>
          <a:endParaRPr lang="en-US"/>
        </a:p>
      </dgm:t>
    </dgm:pt>
    <dgm:pt modelId="{B456E02F-6905-498E-8B12-79AA241DB434}" type="sibTrans" cxnId="{A535F651-BDAD-47A7-8CB2-CD278D5A8834}">
      <dgm:prSet/>
      <dgm:spPr/>
      <dgm:t>
        <a:bodyPr/>
        <a:lstStyle/>
        <a:p>
          <a:endParaRPr lang="en-US"/>
        </a:p>
      </dgm:t>
    </dgm:pt>
    <dgm:pt modelId="{5FEC9F23-0765-492C-97EE-B41F6C5802BA}" type="pres">
      <dgm:prSet presAssocID="{60EDF123-85C5-4D76-AD99-8734A56F929F}" presName="cycle" presStyleCnt="0">
        <dgm:presLayoutVars>
          <dgm:dir/>
          <dgm:resizeHandles val="exact"/>
        </dgm:presLayoutVars>
      </dgm:prSet>
      <dgm:spPr/>
    </dgm:pt>
    <dgm:pt modelId="{5C7C47B3-67FB-4023-996F-596E34F0CDB4}" type="pres">
      <dgm:prSet presAssocID="{B4EB124C-AA3D-4520-9285-FECF28981621}" presName="node" presStyleLbl="node1" presStyleIdx="0" presStyleCnt="6">
        <dgm:presLayoutVars>
          <dgm:bulletEnabled val="1"/>
        </dgm:presLayoutVars>
      </dgm:prSet>
      <dgm:spPr/>
    </dgm:pt>
    <dgm:pt modelId="{C04A6390-FE3C-4370-B8F4-B48EBF4FAF5B}" type="pres">
      <dgm:prSet presAssocID="{12F31699-9844-400C-8861-61A30B53AD2A}" presName="sibTrans" presStyleLbl="sibTrans2D1" presStyleIdx="0" presStyleCnt="6"/>
      <dgm:spPr/>
    </dgm:pt>
    <dgm:pt modelId="{6041C368-1DA7-4D19-A98B-D9F5E5F1E051}" type="pres">
      <dgm:prSet presAssocID="{12F31699-9844-400C-8861-61A30B53AD2A}" presName="connectorText" presStyleLbl="sibTrans2D1" presStyleIdx="0" presStyleCnt="6"/>
      <dgm:spPr/>
    </dgm:pt>
    <dgm:pt modelId="{77DFEB72-7026-4C1D-9DE4-0371B14D1B02}" type="pres">
      <dgm:prSet presAssocID="{0BADEB99-FD91-42D4-A683-0BB3A9516CA2}" presName="node" presStyleLbl="node1" presStyleIdx="1" presStyleCnt="6">
        <dgm:presLayoutVars>
          <dgm:bulletEnabled val="1"/>
        </dgm:presLayoutVars>
      </dgm:prSet>
      <dgm:spPr/>
    </dgm:pt>
    <dgm:pt modelId="{3B1AA4E5-34E2-4614-B9A8-4624048CF102}" type="pres">
      <dgm:prSet presAssocID="{9110DEB6-651F-4206-AD0F-D60DC15C07A0}" presName="sibTrans" presStyleLbl="sibTrans2D1" presStyleIdx="1" presStyleCnt="6"/>
      <dgm:spPr/>
    </dgm:pt>
    <dgm:pt modelId="{3D79FBEF-5167-41B0-B16D-777B115EDA2B}" type="pres">
      <dgm:prSet presAssocID="{9110DEB6-651F-4206-AD0F-D60DC15C07A0}" presName="connectorText" presStyleLbl="sibTrans2D1" presStyleIdx="1" presStyleCnt="6"/>
      <dgm:spPr/>
    </dgm:pt>
    <dgm:pt modelId="{32B4464E-003E-4C4F-B9C4-DCDCF77738D7}" type="pres">
      <dgm:prSet presAssocID="{7BDD22C8-D56A-4891-8DDB-AD70A0BBE052}" presName="node" presStyleLbl="node1" presStyleIdx="2" presStyleCnt="6">
        <dgm:presLayoutVars>
          <dgm:bulletEnabled val="1"/>
        </dgm:presLayoutVars>
      </dgm:prSet>
      <dgm:spPr/>
    </dgm:pt>
    <dgm:pt modelId="{9E3E4D7A-9AC0-4E2F-86C5-3D6E25ECFACC}" type="pres">
      <dgm:prSet presAssocID="{C380C8F6-30B8-493F-9599-090F1534B3F9}" presName="sibTrans" presStyleLbl="sibTrans2D1" presStyleIdx="2" presStyleCnt="6"/>
      <dgm:spPr/>
    </dgm:pt>
    <dgm:pt modelId="{6D59C852-1BFE-45B4-8005-92ED6C30E971}" type="pres">
      <dgm:prSet presAssocID="{C380C8F6-30B8-493F-9599-090F1534B3F9}" presName="connectorText" presStyleLbl="sibTrans2D1" presStyleIdx="2" presStyleCnt="6"/>
      <dgm:spPr/>
    </dgm:pt>
    <dgm:pt modelId="{5DB63D63-562D-473C-80FC-279872F00419}" type="pres">
      <dgm:prSet presAssocID="{33D17977-386D-48BD-8E72-1E87FE04343F}" presName="node" presStyleLbl="node1" presStyleIdx="3" presStyleCnt="6">
        <dgm:presLayoutVars>
          <dgm:bulletEnabled val="1"/>
        </dgm:presLayoutVars>
      </dgm:prSet>
      <dgm:spPr/>
    </dgm:pt>
    <dgm:pt modelId="{54AE9EFA-CF20-4224-BAA0-A37337097BBB}" type="pres">
      <dgm:prSet presAssocID="{483DC8C9-6282-457C-8300-630172F76DE7}" presName="sibTrans" presStyleLbl="sibTrans2D1" presStyleIdx="3" presStyleCnt="6"/>
      <dgm:spPr/>
    </dgm:pt>
    <dgm:pt modelId="{5641AAFD-B600-4AC4-9A8A-CA12F79D63CA}" type="pres">
      <dgm:prSet presAssocID="{483DC8C9-6282-457C-8300-630172F76DE7}" presName="connectorText" presStyleLbl="sibTrans2D1" presStyleIdx="3" presStyleCnt="6"/>
      <dgm:spPr/>
    </dgm:pt>
    <dgm:pt modelId="{86E5C356-13EE-44AF-BB79-49E0CAE075A7}" type="pres">
      <dgm:prSet presAssocID="{953790F5-4C2C-481A-B3F6-3F3E948ACD9A}" presName="node" presStyleLbl="node1" presStyleIdx="4" presStyleCnt="6">
        <dgm:presLayoutVars>
          <dgm:bulletEnabled val="1"/>
        </dgm:presLayoutVars>
      </dgm:prSet>
      <dgm:spPr/>
    </dgm:pt>
    <dgm:pt modelId="{58C82090-39D1-4381-8A0E-6FAC738B687C}" type="pres">
      <dgm:prSet presAssocID="{1A199087-9876-432E-8B17-BC5FBDC30D2A}" presName="sibTrans" presStyleLbl="sibTrans2D1" presStyleIdx="4" presStyleCnt="6"/>
      <dgm:spPr/>
    </dgm:pt>
    <dgm:pt modelId="{D84A9F78-15EA-4B7E-AE30-691C4F78F84F}" type="pres">
      <dgm:prSet presAssocID="{1A199087-9876-432E-8B17-BC5FBDC30D2A}" presName="connectorText" presStyleLbl="sibTrans2D1" presStyleIdx="4" presStyleCnt="6"/>
      <dgm:spPr/>
    </dgm:pt>
    <dgm:pt modelId="{25A7702B-A351-4903-A154-FE3A96262E50}" type="pres">
      <dgm:prSet presAssocID="{778F96E8-17A6-4A28-8C1A-80BF19F8F239}" presName="node" presStyleLbl="node1" presStyleIdx="5" presStyleCnt="6">
        <dgm:presLayoutVars>
          <dgm:bulletEnabled val="1"/>
        </dgm:presLayoutVars>
      </dgm:prSet>
      <dgm:spPr/>
    </dgm:pt>
    <dgm:pt modelId="{8A871B8B-B9F0-4DB0-8524-129EEF9B1D7B}" type="pres">
      <dgm:prSet presAssocID="{B456E02F-6905-498E-8B12-79AA241DB434}" presName="sibTrans" presStyleLbl="sibTrans2D1" presStyleIdx="5" presStyleCnt="6"/>
      <dgm:spPr/>
    </dgm:pt>
    <dgm:pt modelId="{47622C9B-570C-450D-ACC6-81167B8228EF}" type="pres">
      <dgm:prSet presAssocID="{B456E02F-6905-498E-8B12-79AA241DB434}" presName="connectorText" presStyleLbl="sibTrans2D1" presStyleIdx="5" presStyleCnt="6"/>
      <dgm:spPr/>
    </dgm:pt>
  </dgm:ptLst>
  <dgm:cxnLst>
    <dgm:cxn modelId="{A8F9CB0D-EEA4-474F-8F18-75F8A34CB270}" type="presOf" srcId="{B456E02F-6905-498E-8B12-79AA241DB434}" destId="{8A871B8B-B9F0-4DB0-8524-129EEF9B1D7B}" srcOrd="0" destOrd="0" presId="urn:microsoft.com/office/officeart/2005/8/layout/cycle2"/>
    <dgm:cxn modelId="{2592FE13-4C6E-4F7C-8341-67B7DADBBA0C}" type="presOf" srcId="{B456E02F-6905-498E-8B12-79AA241DB434}" destId="{47622C9B-570C-450D-ACC6-81167B8228EF}" srcOrd="1" destOrd="0" presId="urn:microsoft.com/office/officeart/2005/8/layout/cycle2"/>
    <dgm:cxn modelId="{BB62841B-8C8C-4156-A069-F9126730CFC5}" srcId="{60EDF123-85C5-4D76-AD99-8734A56F929F}" destId="{B4EB124C-AA3D-4520-9285-FECF28981621}" srcOrd="0" destOrd="0" parTransId="{B4C8B57B-0AAD-49D5-B97B-291FC6F30687}" sibTransId="{12F31699-9844-400C-8861-61A30B53AD2A}"/>
    <dgm:cxn modelId="{E9C8B72A-2B81-4B65-870E-740DB4BCDCB0}" type="presOf" srcId="{778F96E8-17A6-4A28-8C1A-80BF19F8F239}" destId="{25A7702B-A351-4903-A154-FE3A96262E50}" srcOrd="0" destOrd="0" presId="urn:microsoft.com/office/officeart/2005/8/layout/cycle2"/>
    <dgm:cxn modelId="{B5841033-15CE-4685-9B40-662750BC0F3D}" srcId="{60EDF123-85C5-4D76-AD99-8734A56F929F}" destId="{33D17977-386D-48BD-8E72-1E87FE04343F}" srcOrd="3" destOrd="0" parTransId="{6952A04C-9766-4B06-801A-558CB9729D21}" sibTransId="{483DC8C9-6282-457C-8300-630172F76DE7}"/>
    <dgm:cxn modelId="{1C794037-11B3-49CF-BBAF-5958B44CDCF1}" type="presOf" srcId="{C380C8F6-30B8-493F-9599-090F1534B3F9}" destId="{9E3E4D7A-9AC0-4E2F-86C5-3D6E25ECFACC}" srcOrd="0" destOrd="0" presId="urn:microsoft.com/office/officeart/2005/8/layout/cycle2"/>
    <dgm:cxn modelId="{11C9D25F-4B6E-412E-983D-2ED69EE9F268}" type="presOf" srcId="{7BDD22C8-D56A-4891-8DDB-AD70A0BBE052}" destId="{32B4464E-003E-4C4F-B9C4-DCDCF77738D7}" srcOrd="0" destOrd="0" presId="urn:microsoft.com/office/officeart/2005/8/layout/cycle2"/>
    <dgm:cxn modelId="{8A21A341-D764-4751-A020-7F6DC45FCCD9}" type="presOf" srcId="{1A199087-9876-432E-8B17-BC5FBDC30D2A}" destId="{58C82090-39D1-4381-8A0E-6FAC738B687C}" srcOrd="0" destOrd="0" presId="urn:microsoft.com/office/officeart/2005/8/layout/cycle2"/>
    <dgm:cxn modelId="{E65FBB41-9B27-48B5-A4CF-439AA56730DC}" srcId="{60EDF123-85C5-4D76-AD99-8734A56F929F}" destId="{953790F5-4C2C-481A-B3F6-3F3E948ACD9A}" srcOrd="4" destOrd="0" parTransId="{7564D129-C9E0-4616-AAAC-705F5C5A5077}" sibTransId="{1A199087-9876-432E-8B17-BC5FBDC30D2A}"/>
    <dgm:cxn modelId="{4C6AE963-5CE0-4C0C-91AB-7C27972196FE}" type="presOf" srcId="{9110DEB6-651F-4206-AD0F-D60DC15C07A0}" destId="{3D79FBEF-5167-41B0-B16D-777B115EDA2B}" srcOrd="1" destOrd="0" presId="urn:microsoft.com/office/officeart/2005/8/layout/cycle2"/>
    <dgm:cxn modelId="{63A49E67-07F3-4B7D-9DB8-E5904C9022FB}" type="presOf" srcId="{953790F5-4C2C-481A-B3F6-3F3E948ACD9A}" destId="{86E5C356-13EE-44AF-BB79-49E0CAE075A7}" srcOrd="0" destOrd="0" presId="urn:microsoft.com/office/officeart/2005/8/layout/cycle2"/>
    <dgm:cxn modelId="{0D3F294F-21C4-488B-8D1A-BC85EE19B193}" type="presOf" srcId="{483DC8C9-6282-457C-8300-630172F76DE7}" destId="{5641AAFD-B600-4AC4-9A8A-CA12F79D63CA}" srcOrd="1" destOrd="0" presId="urn:microsoft.com/office/officeart/2005/8/layout/cycle2"/>
    <dgm:cxn modelId="{E6E86870-CE02-4EC9-ABE5-675E7AD170B5}" type="presOf" srcId="{60EDF123-85C5-4D76-AD99-8734A56F929F}" destId="{5FEC9F23-0765-492C-97EE-B41F6C5802BA}" srcOrd="0" destOrd="0" presId="urn:microsoft.com/office/officeart/2005/8/layout/cycle2"/>
    <dgm:cxn modelId="{A535F651-BDAD-47A7-8CB2-CD278D5A8834}" srcId="{60EDF123-85C5-4D76-AD99-8734A56F929F}" destId="{778F96E8-17A6-4A28-8C1A-80BF19F8F239}" srcOrd="5" destOrd="0" parTransId="{72D0656B-44A9-48B0-9C79-46F9C26600C5}" sibTransId="{B456E02F-6905-498E-8B12-79AA241DB434}"/>
    <dgm:cxn modelId="{7A675A7F-C5ED-4632-B24B-3CC537CF1032}" type="presOf" srcId="{C380C8F6-30B8-493F-9599-090F1534B3F9}" destId="{6D59C852-1BFE-45B4-8005-92ED6C30E971}" srcOrd="1" destOrd="0" presId="urn:microsoft.com/office/officeart/2005/8/layout/cycle2"/>
    <dgm:cxn modelId="{D4D02E86-6955-4FBB-BFF9-692C41994EA2}" srcId="{60EDF123-85C5-4D76-AD99-8734A56F929F}" destId="{7BDD22C8-D56A-4891-8DDB-AD70A0BBE052}" srcOrd="2" destOrd="0" parTransId="{0C8784CF-329A-45E0-9FEE-D76657B2C550}" sibTransId="{C380C8F6-30B8-493F-9599-090F1534B3F9}"/>
    <dgm:cxn modelId="{F2FCB48C-3473-4ACD-8628-35255EC8B824}" type="presOf" srcId="{12F31699-9844-400C-8861-61A30B53AD2A}" destId="{6041C368-1DA7-4D19-A98B-D9F5E5F1E051}" srcOrd="1" destOrd="0" presId="urn:microsoft.com/office/officeart/2005/8/layout/cycle2"/>
    <dgm:cxn modelId="{098F4790-BF48-4497-8840-2B5CD7B35CBE}" type="presOf" srcId="{33D17977-386D-48BD-8E72-1E87FE04343F}" destId="{5DB63D63-562D-473C-80FC-279872F00419}" srcOrd="0" destOrd="0" presId="urn:microsoft.com/office/officeart/2005/8/layout/cycle2"/>
    <dgm:cxn modelId="{66CA2192-544A-4C4F-AAC9-5687078DA5AC}" type="presOf" srcId="{B4EB124C-AA3D-4520-9285-FECF28981621}" destId="{5C7C47B3-67FB-4023-996F-596E34F0CDB4}" srcOrd="0" destOrd="0" presId="urn:microsoft.com/office/officeart/2005/8/layout/cycle2"/>
    <dgm:cxn modelId="{65DFCBA7-85B4-4A42-9F49-161704671114}" type="presOf" srcId="{12F31699-9844-400C-8861-61A30B53AD2A}" destId="{C04A6390-FE3C-4370-B8F4-B48EBF4FAF5B}" srcOrd="0" destOrd="0" presId="urn:microsoft.com/office/officeart/2005/8/layout/cycle2"/>
    <dgm:cxn modelId="{D22A54C5-E212-4573-BE6D-8609003CF61E}" type="presOf" srcId="{9110DEB6-651F-4206-AD0F-D60DC15C07A0}" destId="{3B1AA4E5-34E2-4614-B9A8-4624048CF102}" srcOrd="0" destOrd="0" presId="urn:microsoft.com/office/officeart/2005/8/layout/cycle2"/>
    <dgm:cxn modelId="{ABFF02CF-DDA4-4675-9246-A2A6E41558B8}" type="presOf" srcId="{483DC8C9-6282-457C-8300-630172F76DE7}" destId="{54AE9EFA-CF20-4224-BAA0-A37337097BBB}" srcOrd="0" destOrd="0" presId="urn:microsoft.com/office/officeart/2005/8/layout/cycle2"/>
    <dgm:cxn modelId="{27EF46EE-90AE-4969-A816-ACCC64DDF4F3}" srcId="{60EDF123-85C5-4D76-AD99-8734A56F929F}" destId="{0BADEB99-FD91-42D4-A683-0BB3A9516CA2}" srcOrd="1" destOrd="0" parTransId="{502208CE-114B-43EF-8160-F4CBE09D8B0C}" sibTransId="{9110DEB6-651F-4206-AD0F-D60DC15C07A0}"/>
    <dgm:cxn modelId="{795029F0-0B31-41F6-B603-3FADFF72092D}" type="presOf" srcId="{1A199087-9876-432E-8B17-BC5FBDC30D2A}" destId="{D84A9F78-15EA-4B7E-AE30-691C4F78F84F}" srcOrd="1" destOrd="0" presId="urn:microsoft.com/office/officeart/2005/8/layout/cycle2"/>
    <dgm:cxn modelId="{4E894BF8-E141-4B72-BAC2-84F77CBB44CD}" type="presOf" srcId="{0BADEB99-FD91-42D4-A683-0BB3A9516CA2}" destId="{77DFEB72-7026-4C1D-9DE4-0371B14D1B02}" srcOrd="0" destOrd="0" presId="urn:microsoft.com/office/officeart/2005/8/layout/cycle2"/>
    <dgm:cxn modelId="{DD3385E8-228F-4EB4-93E2-5A397C71BD24}" type="presParOf" srcId="{5FEC9F23-0765-492C-97EE-B41F6C5802BA}" destId="{5C7C47B3-67FB-4023-996F-596E34F0CDB4}" srcOrd="0" destOrd="0" presId="urn:microsoft.com/office/officeart/2005/8/layout/cycle2"/>
    <dgm:cxn modelId="{4A26DCAC-5961-4869-AD8F-1F6F05FC170A}" type="presParOf" srcId="{5FEC9F23-0765-492C-97EE-B41F6C5802BA}" destId="{C04A6390-FE3C-4370-B8F4-B48EBF4FAF5B}" srcOrd="1" destOrd="0" presId="urn:microsoft.com/office/officeart/2005/8/layout/cycle2"/>
    <dgm:cxn modelId="{6D4C12EF-E0F1-41A2-B1EC-E30FAC7D5864}" type="presParOf" srcId="{C04A6390-FE3C-4370-B8F4-B48EBF4FAF5B}" destId="{6041C368-1DA7-4D19-A98B-D9F5E5F1E051}" srcOrd="0" destOrd="0" presId="urn:microsoft.com/office/officeart/2005/8/layout/cycle2"/>
    <dgm:cxn modelId="{4F5BB44F-25EC-4834-B88D-D8C6AB007522}" type="presParOf" srcId="{5FEC9F23-0765-492C-97EE-B41F6C5802BA}" destId="{77DFEB72-7026-4C1D-9DE4-0371B14D1B02}" srcOrd="2" destOrd="0" presId="urn:microsoft.com/office/officeart/2005/8/layout/cycle2"/>
    <dgm:cxn modelId="{B78482A3-BDBF-4626-B493-843BE61EEC2A}" type="presParOf" srcId="{5FEC9F23-0765-492C-97EE-B41F6C5802BA}" destId="{3B1AA4E5-34E2-4614-B9A8-4624048CF102}" srcOrd="3" destOrd="0" presId="urn:microsoft.com/office/officeart/2005/8/layout/cycle2"/>
    <dgm:cxn modelId="{12A024AD-3950-4CD3-873E-BE018A8940FB}" type="presParOf" srcId="{3B1AA4E5-34E2-4614-B9A8-4624048CF102}" destId="{3D79FBEF-5167-41B0-B16D-777B115EDA2B}" srcOrd="0" destOrd="0" presId="urn:microsoft.com/office/officeart/2005/8/layout/cycle2"/>
    <dgm:cxn modelId="{B206AB8B-D902-4BE0-A184-7CD72708D773}" type="presParOf" srcId="{5FEC9F23-0765-492C-97EE-B41F6C5802BA}" destId="{32B4464E-003E-4C4F-B9C4-DCDCF77738D7}" srcOrd="4" destOrd="0" presId="urn:microsoft.com/office/officeart/2005/8/layout/cycle2"/>
    <dgm:cxn modelId="{E20DCAEC-568B-49E4-93F9-563B22ECAFC4}" type="presParOf" srcId="{5FEC9F23-0765-492C-97EE-B41F6C5802BA}" destId="{9E3E4D7A-9AC0-4E2F-86C5-3D6E25ECFACC}" srcOrd="5" destOrd="0" presId="urn:microsoft.com/office/officeart/2005/8/layout/cycle2"/>
    <dgm:cxn modelId="{4798A460-74A5-403A-90D5-CD707319072A}" type="presParOf" srcId="{9E3E4D7A-9AC0-4E2F-86C5-3D6E25ECFACC}" destId="{6D59C852-1BFE-45B4-8005-92ED6C30E971}" srcOrd="0" destOrd="0" presId="urn:microsoft.com/office/officeart/2005/8/layout/cycle2"/>
    <dgm:cxn modelId="{034318EA-BBAB-48DD-9ECC-14028D9E8C9E}" type="presParOf" srcId="{5FEC9F23-0765-492C-97EE-B41F6C5802BA}" destId="{5DB63D63-562D-473C-80FC-279872F00419}" srcOrd="6" destOrd="0" presId="urn:microsoft.com/office/officeart/2005/8/layout/cycle2"/>
    <dgm:cxn modelId="{5CB67C82-B6D0-427F-952F-2EF0BDB885B6}" type="presParOf" srcId="{5FEC9F23-0765-492C-97EE-B41F6C5802BA}" destId="{54AE9EFA-CF20-4224-BAA0-A37337097BBB}" srcOrd="7" destOrd="0" presId="urn:microsoft.com/office/officeart/2005/8/layout/cycle2"/>
    <dgm:cxn modelId="{3F50D355-63E7-4791-A3A0-5358693E6491}" type="presParOf" srcId="{54AE9EFA-CF20-4224-BAA0-A37337097BBB}" destId="{5641AAFD-B600-4AC4-9A8A-CA12F79D63CA}" srcOrd="0" destOrd="0" presId="urn:microsoft.com/office/officeart/2005/8/layout/cycle2"/>
    <dgm:cxn modelId="{7E8BA800-FFD1-4A98-A040-8B67E7AFAA76}" type="presParOf" srcId="{5FEC9F23-0765-492C-97EE-B41F6C5802BA}" destId="{86E5C356-13EE-44AF-BB79-49E0CAE075A7}" srcOrd="8" destOrd="0" presId="urn:microsoft.com/office/officeart/2005/8/layout/cycle2"/>
    <dgm:cxn modelId="{21861417-8B14-4B06-B11A-9C4841281CE1}" type="presParOf" srcId="{5FEC9F23-0765-492C-97EE-B41F6C5802BA}" destId="{58C82090-39D1-4381-8A0E-6FAC738B687C}" srcOrd="9" destOrd="0" presId="urn:microsoft.com/office/officeart/2005/8/layout/cycle2"/>
    <dgm:cxn modelId="{63E4FC3C-7C78-4956-8312-F61E3D7CB137}" type="presParOf" srcId="{58C82090-39D1-4381-8A0E-6FAC738B687C}" destId="{D84A9F78-15EA-4B7E-AE30-691C4F78F84F}" srcOrd="0" destOrd="0" presId="urn:microsoft.com/office/officeart/2005/8/layout/cycle2"/>
    <dgm:cxn modelId="{7B61D737-41BB-4C60-975A-0408A86B7298}" type="presParOf" srcId="{5FEC9F23-0765-492C-97EE-B41F6C5802BA}" destId="{25A7702B-A351-4903-A154-FE3A96262E50}" srcOrd="10" destOrd="0" presId="urn:microsoft.com/office/officeart/2005/8/layout/cycle2"/>
    <dgm:cxn modelId="{D73B8C20-D283-4FFC-9E59-BB6CC1BC9364}" type="presParOf" srcId="{5FEC9F23-0765-492C-97EE-B41F6C5802BA}" destId="{8A871B8B-B9F0-4DB0-8524-129EEF9B1D7B}" srcOrd="11" destOrd="0" presId="urn:microsoft.com/office/officeart/2005/8/layout/cycle2"/>
    <dgm:cxn modelId="{DFDC6E29-7F8C-4A4E-B724-B58D40493FA0}" type="presParOf" srcId="{8A871B8B-B9F0-4DB0-8524-129EEF9B1D7B}" destId="{47622C9B-570C-450D-ACC6-81167B8228EF}" srcOrd="0" destOrd="0" presId="urn:microsoft.com/office/officeart/2005/8/layout/cycle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400A4CF-3FDB-424C-BE87-33630ABAA4D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D10848-E7A4-421A-BBDA-C17FAA9768CE}">
      <dgm:prSet phldrT="[Text]"/>
      <dgm:spPr/>
      <dgm:t>
        <a:bodyPr/>
        <a:lstStyle/>
        <a:p>
          <a:r>
            <a:rPr lang="en-US"/>
            <a:t>Step 1:</a:t>
          </a:r>
        </a:p>
        <a:p>
          <a:r>
            <a:rPr lang="en-US"/>
            <a:t>Inputs</a:t>
          </a:r>
        </a:p>
      </dgm:t>
    </dgm:pt>
    <dgm:pt modelId="{4A1F8285-D7BD-44F4-A7A9-89C36C45FBE3}" type="parTrans" cxnId="{7EE87666-6B10-49D2-8268-503434532065}">
      <dgm:prSet/>
      <dgm:spPr/>
      <dgm:t>
        <a:bodyPr/>
        <a:lstStyle/>
        <a:p>
          <a:endParaRPr lang="en-US"/>
        </a:p>
      </dgm:t>
    </dgm:pt>
    <dgm:pt modelId="{E2EA1FC0-376C-480F-9AEE-A7CAA3355090}" type="sibTrans" cxnId="{7EE87666-6B10-49D2-8268-503434532065}">
      <dgm:prSet/>
      <dgm:spPr/>
      <dgm:t>
        <a:bodyPr/>
        <a:lstStyle/>
        <a:p>
          <a:endParaRPr lang="en-US"/>
        </a:p>
      </dgm:t>
    </dgm:pt>
    <dgm:pt modelId="{EC649DC5-40F8-4024-9FE0-5907101261B6}">
      <dgm:prSet phldrT="[Text]"/>
      <dgm:spPr/>
      <dgm:t>
        <a:bodyPr/>
        <a:lstStyle/>
        <a:p>
          <a:r>
            <a:rPr lang="en-US"/>
            <a:t>Business requirements.</a:t>
          </a:r>
        </a:p>
      </dgm:t>
    </dgm:pt>
    <dgm:pt modelId="{5114F377-D4BE-44A2-936F-D08A2149BE93}" type="parTrans" cxnId="{80A0D1C3-E758-4A7C-B06A-4C808AD4CFA9}">
      <dgm:prSet/>
      <dgm:spPr/>
      <dgm:t>
        <a:bodyPr/>
        <a:lstStyle/>
        <a:p>
          <a:endParaRPr lang="en-US"/>
        </a:p>
      </dgm:t>
    </dgm:pt>
    <dgm:pt modelId="{AF6D56A3-A49F-4946-B7E4-2328DE721560}" type="sibTrans" cxnId="{80A0D1C3-E758-4A7C-B06A-4C808AD4CFA9}">
      <dgm:prSet/>
      <dgm:spPr/>
      <dgm:t>
        <a:bodyPr/>
        <a:lstStyle/>
        <a:p>
          <a:endParaRPr lang="en-US"/>
        </a:p>
      </dgm:t>
    </dgm:pt>
    <dgm:pt modelId="{50E5DC4C-C748-4814-88DE-029A1A638812}">
      <dgm:prSet phldrT="[Text]"/>
      <dgm:spPr/>
      <dgm:t>
        <a:bodyPr/>
        <a:lstStyle/>
        <a:p>
          <a:r>
            <a:rPr lang="en-US"/>
            <a:t>Non-functional reqs. Standardized.</a:t>
          </a:r>
        </a:p>
      </dgm:t>
    </dgm:pt>
    <dgm:pt modelId="{24D78CF2-C40C-476E-A18A-EB757C83E27E}" type="parTrans" cxnId="{69235ABD-51D0-40FA-8ABF-BED550F208EE}">
      <dgm:prSet/>
      <dgm:spPr/>
      <dgm:t>
        <a:bodyPr/>
        <a:lstStyle/>
        <a:p>
          <a:endParaRPr lang="en-US"/>
        </a:p>
      </dgm:t>
    </dgm:pt>
    <dgm:pt modelId="{87D0AFE7-A7DE-43A8-996E-908AA41C0EFB}" type="sibTrans" cxnId="{69235ABD-51D0-40FA-8ABF-BED550F208EE}">
      <dgm:prSet/>
      <dgm:spPr/>
      <dgm:t>
        <a:bodyPr/>
        <a:lstStyle/>
        <a:p>
          <a:endParaRPr lang="en-US"/>
        </a:p>
      </dgm:t>
    </dgm:pt>
    <dgm:pt modelId="{C918E9E0-CB44-4F41-8566-310416ED49EF}">
      <dgm:prSet phldrT="[Text]"/>
      <dgm:spPr/>
      <dgm:t>
        <a:bodyPr/>
        <a:lstStyle/>
        <a:p>
          <a:r>
            <a:rPr lang="en-US"/>
            <a:t>Step 2:</a:t>
          </a:r>
        </a:p>
        <a:p>
          <a:r>
            <a:rPr lang="en-US"/>
            <a:t>Azure resources</a:t>
          </a:r>
        </a:p>
      </dgm:t>
    </dgm:pt>
    <dgm:pt modelId="{CD482964-0EE5-486A-B839-9C2E2ADD4CAB}" type="parTrans" cxnId="{2C660757-AD31-4C8B-BE41-C363CD0DA03D}">
      <dgm:prSet/>
      <dgm:spPr/>
      <dgm:t>
        <a:bodyPr/>
        <a:lstStyle/>
        <a:p>
          <a:endParaRPr lang="en-US"/>
        </a:p>
      </dgm:t>
    </dgm:pt>
    <dgm:pt modelId="{DCDC3116-7DCC-44F6-8A5C-95F74AB67E00}" type="sibTrans" cxnId="{2C660757-AD31-4C8B-BE41-C363CD0DA03D}">
      <dgm:prSet/>
      <dgm:spPr/>
      <dgm:t>
        <a:bodyPr/>
        <a:lstStyle/>
        <a:p>
          <a:endParaRPr lang="en-US"/>
        </a:p>
      </dgm:t>
    </dgm:pt>
    <dgm:pt modelId="{3BE61C59-6948-4887-875E-1A5B1A373462}">
      <dgm:prSet phldrT="[Text]"/>
      <dgm:spPr/>
      <dgm:t>
        <a:bodyPr/>
        <a:lstStyle/>
        <a:p>
          <a:r>
            <a:rPr lang="en-US"/>
            <a:t>Define Azure Resources from Azure catalogue.</a:t>
          </a:r>
        </a:p>
      </dgm:t>
    </dgm:pt>
    <dgm:pt modelId="{7F4CE2C9-672C-4043-B0B2-90C6E7785DAD}" type="parTrans" cxnId="{5D391FF2-25A2-479B-8769-BE98806056D3}">
      <dgm:prSet/>
      <dgm:spPr/>
      <dgm:t>
        <a:bodyPr/>
        <a:lstStyle/>
        <a:p>
          <a:endParaRPr lang="en-US"/>
        </a:p>
      </dgm:t>
    </dgm:pt>
    <dgm:pt modelId="{9199B121-73B1-4D45-A3AF-A7F4E2549E5A}" type="sibTrans" cxnId="{5D391FF2-25A2-479B-8769-BE98806056D3}">
      <dgm:prSet/>
      <dgm:spPr/>
      <dgm:t>
        <a:bodyPr/>
        <a:lstStyle/>
        <a:p>
          <a:endParaRPr lang="en-US"/>
        </a:p>
      </dgm:t>
    </dgm:pt>
    <dgm:pt modelId="{057893E9-2168-473F-B45D-8B17B5DEC684}">
      <dgm:prSet phldrT="[Text]"/>
      <dgm:spPr/>
      <dgm:t>
        <a:bodyPr/>
        <a:lstStyle/>
        <a:p>
          <a:r>
            <a:rPr lang="en-US"/>
            <a:t>Timeframe, budget and list of envionrments.</a:t>
          </a:r>
        </a:p>
      </dgm:t>
    </dgm:pt>
    <dgm:pt modelId="{616E4822-F4EA-4EFA-91FD-0EB6A11F70A3}" type="parTrans" cxnId="{2B09FB77-B746-41EE-BBEF-F04E93B7BD73}">
      <dgm:prSet/>
      <dgm:spPr/>
      <dgm:t>
        <a:bodyPr/>
        <a:lstStyle/>
        <a:p>
          <a:endParaRPr lang="en-US"/>
        </a:p>
      </dgm:t>
    </dgm:pt>
    <dgm:pt modelId="{07A8F727-921D-4237-A069-F9FD5AC3F913}" type="sibTrans" cxnId="{2B09FB77-B746-41EE-BBEF-F04E93B7BD73}">
      <dgm:prSet/>
      <dgm:spPr/>
      <dgm:t>
        <a:bodyPr/>
        <a:lstStyle/>
        <a:p>
          <a:endParaRPr lang="en-US"/>
        </a:p>
      </dgm:t>
    </dgm:pt>
    <dgm:pt modelId="{D9BEF143-E074-42F5-865C-A6E60FF1A417}">
      <dgm:prSet phldrT="[Text]"/>
      <dgm:spPr/>
      <dgm:t>
        <a:bodyPr/>
        <a:lstStyle/>
        <a:p>
          <a:r>
            <a:rPr lang="en-US"/>
            <a:t>Budget.</a:t>
          </a:r>
        </a:p>
      </dgm:t>
    </dgm:pt>
    <dgm:pt modelId="{6327E237-B409-42DC-85FE-943EFD884D07}" type="parTrans" cxnId="{87F5CB11-F624-4833-AF89-CAE2CBF09354}">
      <dgm:prSet/>
      <dgm:spPr/>
      <dgm:t>
        <a:bodyPr/>
        <a:lstStyle/>
        <a:p>
          <a:endParaRPr lang="en-US"/>
        </a:p>
      </dgm:t>
    </dgm:pt>
    <dgm:pt modelId="{ED4541DA-E45B-4A05-86D5-19DFFBE00981}" type="sibTrans" cxnId="{87F5CB11-F624-4833-AF89-CAE2CBF09354}">
      <dgm:prSet/>
      <dgm:spPr/>
      <dgm:t>
        <a:bodyPr/>
        <a:lstStyle/>
        <a:p>
          <a:endParaRPr lang="en-US"/>
        </a:p>
      </dgm:t>
    </dgm:pt>
    <dgm:pt modelId="{064BD4CE-D59C-48BB-8D76-739624CEC812}" type="pres">
      <dgm:prSet presAssocID="{4400A4CF-3FDB-424C-BE87-33630ABAA4D6}" presName="linearFlow" presStyleCnt="0">
        <dgm:presLayoutVars>
          <dgm:dir/>
          <dgm:animLvl val="lvl"/>
          <dgm:resizeHandles val="exact"/>
        </dgm:presLayoutVars>
      </dgm:prSet>
      <dgm:spPr/>
    </dgm:pt>
    <dgm:pt modelId="{C807D3DE-C3F5-44E5-B50E-AF5B038464EF}" type="pres">
      <dgm:prSet presAssocID="{EFD10848-E7A4-421A-BBDA-C17FAA9768CE}" presName="composite" presStyleCnt="0"/>
      <dgm:spPr/>
    </dgm:pt>
    <dgm:pt modelId="{37DE84DF-130A-4FA1-88BC-E0EB769B7B68}" type="pres">
      <dgm:prSet presAssocID="{EFD10848-E7A4-421A-BBDA-C17FAA9768CE}" presName="parentText" presStyleLbl="alignNode1" presStyleIdx="0" presStyleCnt="2">
        <dgm:presLayoutVars>
          <dgm:chMax val="1"/>
          <dgm:bulletEnabled val="1"/>
        </dgm:presLayoutVars>
      </dgm:prSet>
      <dgm:spPr/>
    </dgm:pt>
    <dgm:pt modelId="{8A1D5FDB-058C-463E-98FF-9F4F3DF3B331}" type="pres">
      <dgm:prSet presAssocID="{EFD10848-E7A4-421A-BBDA-C17FAA9768CE}" presName="descendantText" presStyleLbl="alignAcc1" presStyleIdx="0" presStyleCnt="2">
        <dgm:presLayoutVars>
          <dgm:bulletEnabled val="1"/>
        </dgm:presLayoutVars>
      </dgm:prSet>
      <dgm:spPr/>
    </dgm:pt>
    <dgm:pt modelId="{5367C011-DEEA-4890-AC68-C53F735A9DCD}" type="pres">
      <dgm:prSet presAssocID="{E2EA1FC0-376C-480F-9AEE-A7CAA3355090}" presName="sp" presStyleCnt="0"/>
      <dgm:spPr/>
    </dgm:pt>
    <dgm:pt modelId="{A1B10EAD-3FBB-473D-A50E-AAF01D5BFEDF}" type="pres">
      <dgm:prSet presAssocID="{C918E9E0-CB44-4F41-8566-310416ED49EF}" presName="composite" presStyleCnt="0"/>
      <dgm:spPr/>
    </dgm:pt>
    <dgm:pt modelId="{60CD763E-27E0-42D8-BCF1-BDAC2882627B}" type="pres">
      <dgm:prSet presAssocID="{C918E9E0-CB44-4F41-8566-310416ED49EF}" presName="parentText" presStyleLbl="alignNode1" presStyleIdx="1" presStyleCnt="2">
        <dgm:presLayoutVars>
          <dgm:chMax val="1"/>
          <dgm:bulletEnabled val="1"/>
        </dgm:presLayoutVars>
      </dgm:prSet>
      <dgm:spPr/>
    </dgm:pt>
    <dgm:pt modelId="{1EEC4049-9D2D-448C-AD84-AE3D2241C7EE}" type="pres">
      <dgm:prSet presAssocID="{C918E9E0-CB44-4F41-8566-310416ED49EF}" presName="descendantText" presStyleLbl="alignAcc1" presStyleIdx="1" presStyleCnt="2">
        <dgm:presLayoutVars>
          <dgm:bulletEnabled val="1"/>
        </dgm:presLayoutVars>
      </dgm:prSet>
      <dgm:spPr/>
    </dgm:pt>
  </dgm:ptLst>
  <dgm:cxnLst>
    <dgm:cxn modelId="{87F5CB11-F624-4833-AF89-CAE2CBF09354}" srcId="{EFD10848-E7A4-421A-BBDA-C17FAA9768CE}" destId="{D9BEF143-E074-42F5-865C-A6E60FF1A417}" srcOrd="2" destOrd="0" parTransId="{6327E237-B409-42DC-85FE-943EFD884D07}" sibTransId="{ED4541DA-E45B-4A05-86D5-19DFFBE00981}"/>
    <dgm:cxn modelId="{3FE00125-C32D-4B1C-ABBC-5F6A3CAD8BD7}" type="presOf" srcId="{C918E9E0-CB44-4F41-8566-310416ED49EF}" destId="{60CD763E-27E0-42D8-BCF1-BDAC2882627B}" srcOrd="0" destOrd="0" presId="urn:microsoft.com/office/officeart/2005/8/layout/chevron2"/>
    <dgm:cxn modelId="{8CF8E036-B9C3-4E0D-B20F-B194ED2ED62B}" type="presOf" srcId="{057893E9-2168-473F-B45D-8B17B5DEC684}" destId="{1EEC4049-9D2D-448C-AD84-AE3D2241C7EE}" srcOrd="0" destOrd="1" presId="urn:microsoft.com/office/officeart/2005/8/layout/chevron2"/>
    <dgm:cxn modelId="{773EBB40-DF6E-4B65-8DF2-B3B1A176B2C9}" type="presOf" srcId="{3BE61C59-6948-4887-875E-1A5B1A373462}" destId="{1EEC4049-9D2D-448C-AD84-AE3D2241C7EE}" srcOrd="0" destOrd="0" presId="urn:microsoft.com/office/officeart/2005/8/layout/chevron2"/>
    <dgm:cxn modelId="{7EE87666-6B10-49D2-8268-503434532065}" srcId="{4400A4CF-3FDB-424C-BE87-33630ABAA4D6}" destId="{EFD10848-E7A4-421A-BBDA-C17FAA9768CE}" srcOrd="0" destOrd="0" parTransId="{4A1F8285-D7BD-44F4-A7A9-89C36C45FBE3}" sibTransId="{E2EA1FC0-376C-480F-9AEE-A7CAA3355090}"/>
    <dgm:cxn modelId="{8404BA76-7682-44CD-8ECF-F93DA8F133B3}" type="presOf" srcId="{EC649DC5-40F8-4024-9FE0-5907101261B6}" destId="{8A1D5FDB-058C-463E-98FF-9F4F3DF3B331}" srcOrd="0" destOrd="0" presId="urn:microsoft.com/office/officeart/2005/8/layout/chevron2"/>
    <dgm:cxn modelId="{2C660757-AD31-4C8B-BE41-C363CD0DA03D}" srcId="{4400A4CF-3FDB-424C-BE87-33630ABAA4D6}" destId="{C918E9E0-CB44-4F41-8566-310416ED49EF}" srcOrd="1" destOrd="0" parTransId="{CD482964-0EE5-486A-B839-9C2E2ADD4CAB}" sibTransId="{DCDC3116-7DCC-44F6-8A5C-95F74AB67E00}"/>
    <dgm:cxn modelId="{350B5057-58D1-46FB-AE08-1734D30BFE52}" type="presOf" srcId="{50E5DC4C-C748-4814-88DE-029A1A638812}" destId="{8A1D5FDB-058C-463E-98FF-9F4F3DF3B331}" srcOrd="0" destOrd="1" presId="urn:microsoft.com/office/officeart/2005/8/layout/chevron2"/>
    <dgm:cxn modelId="{2B09FB77-B746-41EE-BBEF-F04E93B7BD73}" srcId="{C918E9E0-CB44-4F41-8566-310416ED49EF}" destId="{057893E9-2168-473F-B45D-8B17B5DEC684}" srcOrd="1" destOrd="0" parTransId="{616E4822-F4EA-4EFA-91FD-0EB6A11F70A3}" sibTransId="{07A8F727-921D-4237-A069-F9FD5AC3F913}"/>
    <dgm:cxn modelId="{1B708581-A14A-478C-B82B-96D570E14786}" type="presOf" srcId="{D9BEF143-E074-42F5-865C-A6E60FF1A417}" destId="{8A1D5FDB-058C-463E-98FF-9F4F3DF3B331}" srcOrd="0" destOrd="2" presId="urn:microsoft.com/office/officeart/2005/8/layout/chevron2"/>
    <dgm:cxn modelId="{69235ABD-51D0-40FA-8ABF-BED550F208EE}" srcId="{EFD10848-E7A4-421A-BBDA-C17FAA9768CE}" destId="{50E5DC4C-C748-4814-88DE-029A1A638812}" srcOrd="1" destOrd="0" parTransId="{24D78CF2-C40C-476E-A18A-EB757C83E27E}" sibTransId="{87D0AFE7-A7DE-43A8-996E-908AA41C0EFB}"/>
    <dgm:cxn modelId="{80A0D1C3-E758-4A7C-B06A-4C808AD4CFA9}" srcId="{EFD10848-E7A4-421A-BBDA-C17FAA9768CE}" destId="{EC649DC5-40F8-4024-9FE0-5907101261B6}" srcOrd="0" destOrd="0" parTransId="{5114F377-D4BE-44A2-936F-D08A2149BE93}" sibTransId="{AF6D56A3-A49F-4946-B7E4-2328DE721560}"/>
    <dgm:cxn modelId="{E9E107E9-1BA5-4EC2-AF75-D3A26081D3B8}" type="presOf" srcId="{4400A4CF-3FDB-424C-BE87-33630ABAA4D6}" destId="{064BD4CE-D59C-48BB-8D76-739624CEC812}" srcOrd="0" destOrd="0" presId="urn:microsoft.com/office/officeart/2005/8/layout/chevron2"/>
    <dgm:cxn modelId="{5D391FF2-25A2-479B-8769-BE98806056D3}" srcId="{C918E9E0-CB44-4F41-8566-310416ED49EF}" destId="{3BE61C59-6948-4887-875E-1A5B1A373462}" srcOrd="0" destOrd="0" parTransId="{7F4CE2C9-672C-4043-B0B2-90C6E7785DAD}" sibTransId="{9199B121-73B1-4D45-A3AF-A7F4E2549E5A}"/>
    <dgm:cxn modelId="{6F788FF9-FC2C-4E6F-8A59-8F5FEBD532D6}" type="presOf" srcId="{EFD10848-E7A4-421A-BBDA-C17FAA9768CE}" destId="{37DE84DF-130A-4FA1-88BC-E0EB769B7B68}" srcOrd="0" destOrd="0" presId="urn:microsoft.com/office/officeart/2005/8/layout/chevron2"/>
    <dgm:cxn modelId="{D519AB03-6E59-4502-B811-BA6BFB0697E7}" type="presParOf" srcId="{064BD4CE-D59C-48BB-8D76-739624CEC812}" destId="{C807D3DE-C3F5-44E5-B50E-AF5B038464EF}" srcOrd="0" destOrd="0" presId="urn:microsoft.com/office/officeart/2005/8/layout/chevron2"/>
    <dgm:cxn modelId="{CC330A3F-36D6-49C8-A128-256BABE5399C}" type="presParOf" srcId="{C807D3DE-C3F5-44E5-B50E-AF5B038464EF}" destId="{37DE84DF-130A-4FA1-88BC-E0EB769B7B68}" srcOrd="0" destOrd="0" presId="urn:microsoft.com/office/officeart/2005/8/layout/chevron2"/>
    <dgm:cxn modelId="{0BE50DEF-46F4-4ADE-91DD-307A93017B4B}" type="presParOf" srcId="{C807D3DE-C3F5-44E5-B50E-AF5B038464EF}" destId="{8A1D5FDB-058C-463E-98FF-9F4F3DF3B331}" srcOrd="1" destOrd="0" presId="urn:microsoft.com/office/officeart/2005/8/layout/chevron2"/>
    <dgm:cxn modelId="{85B7BECF-3B85-4A9B-9FF8-65698713F113}" type="presParOf" srcId="{064BD4CE-D59C-48BB-8D76-739624CEC812}" destId="{5367C011-DEEA-4890-AC68-C53F735A9DCD}" srcOrd="1" destOrd="0" presId="urn:microsoft.com/office/officeart/2005/8/layout/chevron2"/>
    <dgm:cxn modelId="{72CBA8B6-58E0-4BD3-B14E-35CF28D32327}" type="presParOf" srcId="{064BD4CE-D59C-48BB-8D76-739624CEC812}" destId="{A1B10EAD-3FBB-473D-A50E-AAF01D5BFEDF}" srcOrd="2" destOrd="0" presId="urn:microsoft.com/office/officeart/2005/8/layout/chevron2"/>
    <dgm:cxn modelId="{53467D59-2A4B-4031-860A-087F1E4F1A20}" type="presParOf" srcId="{A1B10EAD-3FBB-473D-A50E-AAF01D5BFEDF}" destId="{60CD763E-27E0-42D8-BCF1-BDAC2882627B}" srcOrd="0" destOrd="0" presId="urn:microsoft.com/office/officeart/2005/8/layout/chevron2"/>
    <dgm:cxn modelId="{0CB26842-9144-480E-8530-99A1CBE77F8A}" type="presParOf" srcId="{A1B10EAD-3FBB-473D-A50E-AAF01D5BFEDF}" destId="{1EEC4049-9D2D-448C-AD84-AE3D2241C7EE}" srcOrd="1" destOrd="0" presId="urn:microsoft.com/office/officeart/2005/8/layout/chevron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68A9010-ADD5-4887-ADDD-9FBA44239E42}"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23AC8FD5-6BEA-4E80-B86D-52993E4E4023}">
      <dgm:prSet phldrT="[Text]"/>
      <dgm:spPr/>
      <dgm:t>
        <a:bodyPr/>
        <a:lstStyle/>
        <a:p>
          <a:r>
            <a:rPr lang="en-US"/>
            <a:t>Step 1</a:t>
          </a:r>
        </a:p>
        <a:p>
          <a:r>
            <a:rPr lang="en-US"/>
            <a:t>Inputs</a:t>
          </a:r>
        </a:p>
      </dgm:t>
    </dgm:pt>
    <dgm:pt modelId="{1BF86F96-400E-493D-AD20-F88F4294A2D1}" type="parTrans" cxnId="{8CDFAACE-B610-410E-95D2-9710D0F17B33}">
      <dgm:prSet/>
      <dgm:spPr/>
      <dgm:t>
        <a:bodyPr/>
        <a:lstStyle/>
        <a:p>
          <a:endParaRPr lang="en-US"/>
        </a:p>
      </dgm:t>
    </dgm:pt>
    <dgm:pt modelId="{759923E8-95D1-45F7-A6A2-703722D54482}" type="sibTrans" cxnId="{8CDFAACE-B610-410E-95D2-9710D0F17B33}">
      <dgm:prSet/>
      <dgm:spPr/>
      <dgm:t>
        <a:bodyPr/>
        <a:lstStyle/>
        <a:p>
          <a:endParaRPr lang="en-US"/>
        </a:p>
      </dgm:t>
    </dgm:pt>
    <dgm:pt modelId="{412718B3-935C-4491-87BC-D60E05DBEB4B}">
      <dgm:prSet phldrT="[Text]"/>
      <dgm:spPr/>
      <dgm:t>
        <a:bodyPr/>
        <a:lstStyle/>
        <a:p>
          <a:r>
            <a:rPr lang="en-US"/>
            <a:t>list of required Azure resources.</a:t>
          </a:r>
        </a:p>
      </dgm:t>
    </dgm:pt>
    <dgm:pt modelId="{1F570C94-0470-487C-A143-BD8576368D50}" type="parTrans" cxnId="{2D8F49D9-D384-4B3A-B2C0-955BA78D657E}">
      <dgm:prSet/>
      <dgm:spPr/>
      <dgm:t>
        <a:bodyPr/>
        <a:lstStyle/>
        <a:p>
          <a:endParaRPr lang="en-US"/>
        </a:p>
      </dgm:t>
    </dgm:pt>
    <dgm:pt modelId="{888E9849-3BB8-46D6-8E1E-F4B0E430F705}" type="sibTrans" cxnId="{2D8F49D9-D384-4B3A-B2C0-955BA78D657E}">
      <dgm:prSet/>
      <dgm:spPr/>
      <dgm:t>
        <a:bodyPr/>
        <a:lstStyle/>
        <a:p>
          <a:endParaRPr lang="en-US"/>
        </a:p>
      </dgm:t>
    </dgm:pt>
    <dgm:pt modelId="{0F1DB0A6-2080-47F5-A8B4-153B2281108A}">
      <dgm:prSet phldrT="[Text]"/>
      <dgm:spPr/>
      <dgm:t>
        <a:bodyPr/>
        <a:lstStyle/>
        <a:p>
          <a:r>
            <a:rPr lang="en-US"/>
            <a:t>Step 2 </a:t>
          </a:r>
        </a:p>
        <a:p>
          <a:r>
            <a:rPr lang="en-US"/>
            <a:t>Outputs</a:t>
          </a:r>
        </a:p>
      </dgm:t>
    </dgm:pt>
    <dgm:pt modelId="{587EA0A3-80B6-4258-9CB3-D185195FEF9E}" type="parTrans" cxnId="{E142416C-06D4-4FB9-98F2-292A3926DB64}">
      <dgm:prSet/>
      <dgm:spPr/>
      <dgm:t>
        <a:bodyPr/>
        <a:lstStyle/>
        <a:p>
          <a:endParaRPr lang="en-US"/>
        </a:p>
      </dgm:t>
    </dgm:pt>
    <dgm:pt modelId="{1E92C965-86AB-4956-B0A0-AB16115AC293}" type="sibTrans" cxnId="{E142416C-06D4-4FB9-98F2-292A3926DB64}">
      <dgm:prSet/>
      <dgm:spPr/>
      <dgm:t>
        <a:bodyPr/>
        <a:lstStyle/>
        <a:p>
          <a:endParaRPr lang="en-US"/>
        </a:p>
      </dgm:t>
    </dgm:pt>
    <dgm:pt modelId="{7E3DCA63-6468-448D-B758-C93AC4BE8F43}">
      <dgm:prSet phldrT="[Text]"/>
      <dgm:spPr/>
      <dgm:t>
        <a:bodyPr/>
        <a:lstStyle/>
        <a:p>
          <a:r>
            <a:rPr lang="en-US"/>
            <a:t>List of elements from governance process:</a:t>
          </a:r>
        </a:p>
      </dgm:t>
    </dgm:pt>
    <dgm:pt modelId="{54E96B73-0B41-480C-8A0F-3ACC3A60D0C6}" type="parTrans" cxnId="{9F20A8EC-E0AF-4DEB-B8BD-31F1B422DA8E}">
      <dgm:prSet/>
      <dgm:spPr/>
      <dgm:t>
        <a:bodyPr/>
        <a:lstStyle/>
        <a:p>
          <a:endParaRPr lang="en-US"/>
        </a:p>
      </dgm:t>
    </dgm:pt>
    <dgm:pt modelId="{CC753FBA-E605-4B73-9CF0-DAA7D64B0EE2}" type="sibTrans" cxnId="{9F20A8EC-E0AF-4DEB-B8BD-31F1B422DA8E}">
      <dgm:prSet/>
      <dgm:spPr/>
      <dgm:t>
        <a:bodyPr/>
        <a:lstStyle/>
        <a:p>
          <a:endParaRPr lang="en-US"/>
        </a:p>
      </dgm:t>
    </dgm:pt>
    <dgm:pt modelId="{C30B4FB4-E616-4983-9179-0C88B127F87F}">
      <dgm:prSet phldrT="[Text]"/>
      <dgm:spPr/>
      <dgm:t>
        <a:bodyPr/>
        <a:lstStyle/>
        <a:p>
          <a:r>
            <a:rPr lang="en-US"/>
            <a:t>Subscriptions, Resource groups, policies.</a:t>
          </a:r>
        </a:p>
      </dgm:t>
    </dgm:pt>
    <dgm:pt modelId="{460CD719-2A68-4486-B620-173019601E67}" type="parTrans" cxnId="{C23E6AC2-9D5D-46B5-BFE2-E71A376EB2B6}">
      <dgm:prSet/>
      <dgm:spPr/>
      <dgm:t>
        <a:bodyPr/>
        <a:lstStyle/>
        <a:p>
          <a:endParaRPr lang="en-US"/>
        </a:p>
      </dgm:t>
    </dgm:pt>
    <dgm:pt modelId="{84A81CA6-118C-4D3C-953B-9874F3D89081}" type="sibTrans" cxnId="{C23E6AC2-9D5D-46B5-BFE2-E71A376EB2B6}">
      <dgm:prSet/>
      <dgm:spPr/>
      <dgm:t>
        <a:bodyPr/>
        <a:lstStyle/>
        <a:p>
          <a:endParaRPr lang="en-US"/>
        </a:p>
      </dgm:t>
    </dgm:pt>
    <dgm:pt modelId="{B79E7640-8454-4DB4-9B86-060144F111BC}" type="pres">
      <dgm:prSet presAssocID="{A68A9010-ADD5-4887-ADDD-9FBA44239E42}" presName="linearFlow" presStyleCnt="0">
        <dgm:presLayoutVars>
          <dgm:dir/>
          <dgm:animLvl val="lvl"/>
          <dgm:resizeHandles val="exact"/>
        </dgm:presLayoutVars>
      </dgm:prSet>
      <dgm:spPr/>
    </dgm:pt>
    <dgm:pt modelId="{57A7121A-06F3-47DA-8CC0-E478561259B9}" type="pres">
      <dgm:prSet presAssocID="{23AC8FD5-6BEA-4E80-B86D-52993E4E4023}" presName="composite" presStyleCnt="0"/>
      <dgm:spPr/>
    </dgm:pt>
    <dgm:pt modelId="{4B4FC21D-10CF-4499-9767-93BA5960473E}" type="pres">
      <dgm:prSet presAssocID="{23AC8FD5-6BEA-4E80-B86D-52993E4E4023}" presName="parentText" presStyleLbl="alignNode1" presStyleIdx="0" presStyleCnt="2">
        <dgm:presLayoutVars>
          <dgm:chMax val="1"/>
          <dgm:bulletEnabled val="1"/>
        </dgm:presLayoutVars>
      </dgm:prSet>
      <dgm:spPr/>
    </dgm:pt>
    <dgm:pt modelId="{DBB4F6AA-743E-4A1C-B79F-712B0A6C4CFF}" type="pres">
      <dgm:prSet presAssocID="{23AC8FD5-6BEA-4E80-B86D-52993E4E4023}" presName="descendantText" presStyleLbl="alignAcc1" presStyleIdx="0" presStyleCnt="2">
        <dgm:presLayoutVars>
          <dgm:bulletEnabled val="1"/>
        </dgm:presLayoutVars>
      </dgm:prSet>
      <dgm:spPr/>
    </dgm:pt>
    <dgm:pt modelId="{BE64B472-BC81-455E-AEC8-4D04D7555EA3}" type="pres">
      <dgm:prSet presAssocID="{759923E8-95D1-45F7-A6A2-703722D54482}" presName="sp" presStyleCnt="0"/>
      <dgm:spPr/>
    </dgm:pt>
    <dgm:pt modelId="{BB204C30-891D-42F7-A46E-2F7ABD043114}" type="pres">
      <dgm:prSet presAssocID="{0F1DB0A6-2080-47F5-A8B4-153B2281108A}" presName="composite" presStyleCnt="0"/>
      <dgm:spPr/>
    </dgm:pt>
    <dgm:pt modelId="{DAA613C0-F26B-4131-9478-282112BB582C}" type="pres">
      <dgm:prSet presAssocID="{0F1DB0A6-2080-47F5-A8B4-153B2281108A}" presName="parentText" presStyleLbl="alignNode1" presStyleIdx="1" presStyleCnt="2">
        <dgm:presLayoutVars>
          <dgm:chMax val="1"/>
          <dgm:bulletEnabled val="1"/>
        </dgm:presLayoutVars>
      </dgm:prSet>
      <dgm:spPr/>
    </dgm:pt>
    <dgm:pt modelId="{2539924A-9C8C-4714-885E-D681B164C181}" type="pres">
      <dgm:prSet presAssocID="{0F1DB0A6-2080-47F5-A8B4-153B2281108A}" presName="descendantText" presStyleLbl="alignAcc1" presStyleIdx="1" presStyleCnt="2">
        <dgm:presLayoutVars>
          <dgm:bulletEnabled val="1"/>
        </dgm:presLayoutVars>
      </dgm:prSet>
      <dgm:spPr/>
    </dgm:pt>
  </dgm:ptLst>
  <dgm:cxnLst>
    <dgm:cxn modelId="{58508C22-440D-4E6B-AD60-B326C131A2E9}" type="presOf" srcId="{C30B4FB4-E616-4983-9179-0C88B127F87F}" destId="{2539924A-9C8C-4714-885E-D681B164C181}" srcOrd="0" destOrd="1" presId="urn:microsoft.com/office/officeart/2005/8/layout/chevron2"/>
    <dgm:cxn modelId="{DFBC1924-913F-44D2-8762-FB921E03D376}" type="presOf" srcId="{7E3DCA63-6468-448D-B758-C93AC4BE8F43}" destId="{2539924A-9C8C-4714-885E-D681B164C181}" srcOrd="0" destOrd="0" presId="urn:microsoft.com/office/officeart/2005/8/layout/chevron2"/>
    <dgm:cxn modelId="{E142416C-06D4-4FB9-98F2-292A3926DB64}" srcId="{A68A9010-ADD5-4887-ADDD-9FBA44239E42}" destId="{0F1DB0A6-2080-47F5-A8B4-153B2281108A}" srcOrd="1" destOrd="0" parTransId="{587EA0A3-80B6-4258-9CB3-D185195FEF9E}" sibTransId="{1E92C965-86AB-4956-B0A0-AB16115AC293}"/>
    <dgm:cxn modelId="{01ADAB7F-E9B8-4468-A35A-EC2D16004EA4}" type="presOf" srcId="{23AC8FD5-6BEA-4E80-B86D-52993E4E4023}" destId="{4B4FC21D-10CF-4499-9767-93BA5960473E}" srcOrd="0" destOrd="0" presId="urn:microsoft.com/office/officeart/2005/8/layout/chevron2"/>
    <dgm:cxn modelId="{303D8FAE-09BA-421D-AF3B-A13B2D72F972}" type="presOf" srcId="{412718B3-935C-4491-87BC-D60E05DBEB4B}" destId="{DBB4F6AA-743E-4A1C-B79F-712B0A6C4CFF}" srcOrd="0" destOrd="0" presId="urn:microsoft.com/office/officeart/2005/8/layout/chevron2"/>
    <dgm:cxn modelId="{C23E6AC2-9D5D-46B5-BFE2-E71A376EB2B6}" srcId="{7E3DCA63-6468-448D-B758-C93AC4BE8F43}" destId="{C30B4FB4-E616-4983-9179-0C88B127F87F}" srcOrd="0" destOrd="0" parTransId="{460CD719-2A68-4486-B620-173019601E67}" sibTransId="{84A81CA6-118C-4D3C-953B-9874F3D89081}"/>
    <dgm:cxn modelId="{8CDFAACE-B610-410E-95D2-9710D0F17B33}" srcId="{A68A9010-ADD5-4887-ADDD-9FBA44239E42}" destId="{23AC8FD5-6BEA-4E80-B86D-52993E4E4023}" srcOrd="0" destOrd="0" parTransId="{1BF86F96-400E-493D-AD20-F88F4294A2D1}" sibTransId="{759923E8-95D1-45F7-A6A2-703722D54482}"/>
    <dgm:cxn modelId="{DA19F1D7-23F9-45D8-8EF5-AEB0E08FE596}" type="presOf" srcId="{A68A9010-ADD5-4887-ADDD-9FBA44239E42}" destId="{B79E7640-8454-4DB4-9B86-060144F111BC}" srcOrd="0" destOrd="0" presId="urn:microsoft.com/office/officeart/2005/8/layout/chevron2"/>
    <dgm:cxn modelId="{2D8F49D9-D384-4B3A-B2C0-955BA78D657E}" srcId="{23AC8FD5-6BEA-4E80-B86D-52993E4E4023}" destId="{412718B3-935C-4491-87BC-D60E05DBEB4B}" srcOrd="0" destOrd="0" parTransId="{1F570C94-0470-487C-A143-BD8576368D50}" sibTransId="{888E9849-3BB8-46D6-8E1E-F4B0E430F705}"/>
    <dgm:cxn modelId="{5F129CE4-4A55-46AD-A11E-1A5A514583B3}" type="presOf" srcId="{0F1DB0A6-2080-47F5-A8B4-153B2281108A}" destId="{DAA613C0-F26B-4131-9478-282112BB582C}" srcOrd="0" destOrd="0" presId="urn:microsoft.com/office/officeart/2005/8/layout/chevron2"/>
    <dgm:cxn modelId="{9F20A8EC-E0AF-4DEB-B8BD-31F1B422DA8E}" srcId="{0F1DB0A6-2080-47F5-A8B4-153B2281108A}" destId="{7E3DCA63-6468-448D-B758-C93AC4BE8F43}" srcOrd="0" destOrd="0" parTransId="{54E96B73-0B41-480C-8A0F-3ACC3A60D0C6}" sibTransId="{CC753FBA-E605-4B73-9CF0-DAA7D64B0EE2}"/>
    <dgm:cxn modelId="{585A8A8C-0548-4899-8B31-DB8311EF8C6C}" type="presParOf" srcId="{B79E7640-8454-4DB4-9B86-060144F111BC}" destId="{57A7121A-06F3-47DA-8CC0-E478561259B9}" srcOrd="0" destOrd="0" presId="urn:microsoft.com/office/officeart/2005/8/layout/chevron2"/>
    <dgm:cxn modelId="{C34011F9-978E-4F56-A9E3-A35CBD9348E6}" type="presParOf" srcId="{57A7121A-06F3-47DA-8CC0-E478561259B9}" destId="{4B4FC21D-10CF-4499-9767-93BA5960473E}" srcOrd="0" destOrd="0" presId="urn:microsoft.com/office/officeart/2005/8/layout/chevron2"/>
    <dgm:cxn modelId="{553F1BA2-F5F8-4CFD-8B77-5783A5E81598}" type="presParOf" srcId="{57A7121A-06F3-47DA-8CC0-E478561259B9}" destId="{DBB4F6AA-743E-4A1C-B79F-712B0A6C4CFF}" srcOrd="1" destOrd="0" presId="urn:microsoft.com/office/officeart/2005/8/layout/chevron2"/>
    <dgm:cxn modelId="{17A3C77F-B51C-414C-BA8C-BEE542C5BC92}" type="presParOf" srcId="{B79E7640-8454-4DB4-9B86-060144F111BC}" destId="{BE64B472-BC81-455E-AEC8-4D04D7555EA3}" srcOrd="1" destOrd="0" presId="urn:microsoft.com/office/officeart/2005/8/layout/chevron2"/>
    <dgm:cxn modelId="{641CB1D9-3EDC-4121-9887-54DF998465A9}" type="presParOf" srcId="{B79E7640-8454-4DB4-9B86-060144F111BC}" destId="{BB204C30-891D-42F7-A46E-2F7ABD043114}" srcOrd="2" destOrd="0" presId="urn:microsoft.com/office/officeart/2005/8/layout/chevron2"/>
    <dgm:cxn modelId="{A91455FC-A9E1-4DD9-835C-979CE65B36E4}" type="presParOf" srcId="{BB204C30-891D-42F7-A46E-2F7ABD043114}" destId="{DAA613C0-F26B-4131-9478-282112BB582C}" srcOrd="0" destOrd="0" presId="urn:microsoft.com/office/officeart/2005/8/layout/chevron2"/>
    <dgm:cxn modelId="{0C2B09F3-1821-416C-94B7-533030BC0A07}" type="presParOf" srcId="{BB204C30-891D-42F7-A46E-2F7ABD043114}" destId="{2539924A-9C8C-4714-885E-D681B164C181}" srcOrd="1" destOrd="0" presId="urn:microsoft.com/office/officeart/2005/8/layout/chevron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43E343A-BAE9-4231-90CB-56D0D4F0C57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8CB28A0E-9B80-4E6D-A6C2-B600A140993C}">
      <dgm:prSet phldrT="[Text]"/>
      <dgm:spPr/>
      <dgm:t>
        <a:bodyPr/>
        <a:lstStyle/>
        <a:p>
          <a:r>
            <a:rPr lang="en-US"/>
            <a:t>Step 1</a:t>
          </a:r>
        </a:p>
        <a:p>
          <a:r>
            <a:rPr lang="en-US"/>
            <a:t>Inputs</a:t>
          </a:r>
        </a:p>
      </dgm:t>
    </dgm:pt>
    <dgm:pt modelId="{50BF0ED6-919F-4A73-965C-E51EA2297524}" type="parTrans" cxnId="{8B2FACA4-4B56-4439-A48D-81B2F085D27E}">
      <dgm:prSet/>
      <dgm:spPr/>
      <dgm:t>
        <a:bodyPr/>
        <a:lstStyle/>
        <a:p>
          <a:endParaRPr lang="en-US"/>
        </a:p>
      </dgm:t>
    </dgm:pt>
    <dgm:pt modelId="{9A67A47B-480E-4242-A5CB-6289CBCFB03C}" type="sibTrans" cxnId="{8B2FACA4-4B56-4439-A48D-81B2F085D27E}">
      <dgm:prSet/>
      <dgm:spPr/>
      <dgm:t>
        <a:bodyPr/>
        <a:lstStyle/>
        <a:p>
          <a:endParaRPr lang="en-US"/>
        </a:p>
      </dgm:t>
    </dgm:pt>
    <dgm:pt modelId="{81666A30-795F-4BCE-97C5-197B16EFA663}">
      <dgm:prSet phldrT="[Text]"/>
      <dgm:spPr/>
      <dgm:t>
        <a:bodyPr/>
        <a:lstStyle/>
        <a:p>
          <a:r>
            <a:rPr lang="en-US"/>
            <a:t>Business requirements.</a:t>
          </a:r>
        </a:p>
      </dgm:t>
    </dgm:pt>
    <dgm:pt modelId="{DF6ADC87-4E3A-45B7-A6BF-1813DF6B073D}" type="parTrans" cxnId="{CFB12283-3C13-4BA1-A004-65EF0550E75A}">
      <dgm:prSet/>
      <dgm:spPr/>
      <dgm:t>
        <a:bodyPr/>
        <a:lstStyle/>
        <a:p>
          <a:endParaRPr lang="en-US"/>
        </a:p>
      </dgm:t>
    </dgm:pt>
    <dgm:pt modelId="{FC525BD5-2674-4C3E-8365-E013A5D4E92E}" type="sibTrans" cxnId="{CFB12283-3C13-4BA1-A004-65EF0550E75A}">
      <dgm:prSet/>
      <dgm:spPr/>
      <dgm:t>
        <a:bodyPr/>
        <a:lstStyle/>
        <a:p>
          <a:endParaRPr lang="en-US"/>
        </a:p>
      </dgm:t>
    </dgm:pt>
    <dgm:pt modelId="{27DCED83-E447-447C-92D1-0A9ECAD47F05}">
      <dgm:prSet phldrT="[Text]"/>
      <dgm:spPr/>
      <dgm:t>
        <a:bodyPr/>
        <a:lstStyle/>
        <a:p>
          <a:r>
            <a:rPr lang="en-US"/>
            <a:t>Azure governance elements.</a:t>
          </a:r>
        </a:p>
      </dgm:t>
    </dgm:pt>
    <dgm:pt modelId="{C64DBDF2-3F2C-4651-8C39-16DE89DAE95E}" type="parTrans" cxnId="{957636C3-ED2A-4F3C-909B-BAEAA4AF6484}">
      <dgm:prSet/>
      <dgm:spPr/>
      <dgm:t>
        <a:bodyPr/>
        <a:lstStyle/>
        <a:p>
          <a:endParaRPr lang="en-US"/>
        </a:p>
      </dgm:t>
    </dgm:pt>
    <dgm:pt modelId="{B8DA31C6-DA5B-4A7F-BEB9-4CE8700FA3A1}" type="sibTrans" cxnId="{957636C3-ED2A-4F3C-909B-BAEAA4AF6484}">
      <dgm:prSet/>
      <dgm:spPr/>
      <dgm:t>
        <a:bodyPr/>
        <a:lstStyle/>
        <a:p>
          <a:endParaRPr lang="en-US"/>
        </a:p>
      </dgm:t>
    </dgm:pt>
    <dgm:pt modelId="{ADEE0553-3893-413F-BA5D-6DA92BF21979}">
      <dgm:prSet phldrT="[Text]"/>
      <dgm:spPr/>
      <dgm:t>
        <a:bodyPr/>
        <a:lstStyle/>
        <a:p>
          <a:r>
            <a:rPr lang="en-US"/>
            <a:t>Step 2:</a:t>
          </a:r>
        </a:p>
        <a:p>
          <a:r>
            <a:rPr lang="en-US"/>
            <a:t>outputs</a:t>
          </a:r>
        </a:p>
      </dgm:t>
    </dgm:pt>
    <dgm:pt modelId="{45A411E3-7346-4F19-8E89-416096E51E40}" type="parTrans" cxnId="{7DF3C82E-E37F-4A21-8B74-BC83B4313013}">
      <dgm:prSet/>
      <dgm:spPr/>
      <dgm:t>
        <a:bodyPr/>
        <a:lstStyle/>
        <a:p>
          <a:endParaRPr lang="en-US"/>
        </a:p>
      </dgm:t>
    </dgm:pt>
    <dgm:pt modelId="{604CBE52-9655-4DCC-87CB-E8AAEDA98920}" type="sibTrans" cxnId="{7DF3C82E-E37F-4A21-8B74-BC83B4313013}">
      <dgm:prSet/>
      <dgm:spPr/>
      <dgm:t>
        <a:bodyPr/>
        <a:lstStyle/>
        <a:p>
          <a:endParaRPr lang="en-US"/>
        </a:p>
      </dgm:t>
    </dgm:pt>
    <dgm:pt modelId="{9A9169F5-4571-4C52-B3F5-A5D840D63B63}">
      <dgm:prSet phldrT="[Text]"/>
      <dgm:spPr/>
      <dgm:t>
        <a:bodyPr/>
        <a:lstStyle/>
        <a:p>
          <a:r>
            <a:rPr lang="en-US"/>
            <a:t>Approved resources.</a:t>
          </a:r>
        </a:p>
      </dgm:t>
    </dgm:pt>
    <dgm:pt modelId="{FD556F21-E120-48CC-A157-05AF69AA378C}" type="parTrans" cxnId="{F63CFE7F-5B3F-4A58-A36C-5AC59D5FB668}">
      <dgm:prSet/>
      <dgm:spPr/>
      <dgm:t>
        <a:bodyPr/>
        <a:lstStyle/>
        <a:p>
          <a:endParaRPr lang="en-US"/>
        </a:p>
      </dgm:t>
    </dgm:pt>
    <dgm:pt modelId="{1EEEDBF1-FE12-4848-8EDE-52EF16C34234}" type="sibTrans" cxnId="{F63CFE7F-5B3F-4A58-A36C-5AC59D5FB668}">
      <dgm:prSet/>
      <dgm:spPr/>
      <dgm:t>
        <a:bodyPr/>
        <a:lstStyle/>
        <a:p>
          <a:endParaRPr lang="en-US"/>
        </a:p>
      </dgm:t>
    </dgm:pt>
    <dgm:pt modelId="{0572761E-4845-4EAD-B743-43B873E64E27}" type="pres">
      <dgm:prSet presAssocID="{143E343A-BAE9-4231-90CB-56D0D4F0C576}" presName="linearFlow" presStyleCnt="0">
        <dgm:presLayoutVars>
          <dgm:dir/>
          <dgm:animLvl val="lvl"/>
          <dgm:resizeHandles val="exact"/>
        </dgm:presLayoutVars>
      </dgm:prSet>
      <dgm:spPr/>
    </dgm:pt>
    <dgm:pt modelId="{BE1B843D-5F03-406E-B994-0CB33C710DBA}" type="pres">
      <dgm:prSet presAssocID="{8CB28A0E-9B80-4E6D-A6C2-B600A140993C}" presName="composite" presStyleCnt="0"/>
      <dgm:spPr/>
    </dgm:pt>
    <dgm:pt modelId="{EB74810F-BF86-4262-B85C-6E628D0998DC}" type="pres">
      <dgm:prSet presAssocID="{8CB28A0E-9B80-4E6D-A6C2-B600A140993C}" presName="parentText" presStyleLbl="alignNode1" presStyleIdx="0" presStyleCnt="2">
        <dgm:presLayoutVars>
          <dgm:chMax val="1"/>
          <dgm:bulletEnabled val="1"/>
        </dgm:presLayoutVars>
      </dgm:prSet>
      <dgm:spPr/>
    </dgm:pt>
    <dgm:pt modelId="{B9DEBAC1-2C50-4E55-9D95-834D8BEE1CD9}" type="pres">
      <dgm:prSet presAssocID="{8CB28A0E-9B80-4E6D-A6C2-B600A140993C}" presName="descendantText" presStyleLbl="alignAcc1" presStyleIdx="0" presStyleCnt="2">
        <dgm:presLayoutVars>
          <dgm:bulletEnabled val="1"/>
        </dgm:presLayoutVars>
      </dgm:prSet>
      <dgm:spPr/>
    </dgm:pt>
    <dgm:pt modelId="{81147DDA-A381-43B6-A4A4-E372EBD8FE98}" type="pres">
      <dgm:prSet presAssocID="{9A67A47B-480E-4242-A5CB-6289CBCFB03C}" presName="sp" presStyleCnt="0"/>
      <dgm:spPr/>
    </dgm:pt>
    <dgm:pt modelId="{56F4F0BA-ACE9-410B-8B4C-C02046CFE607}" type="pres">
      <dgm:prSet presAssocID="{ADEE0553-3893-413F-BA5D-6DA92BF21979}" presName="composite" presStyleCnt="0"/>
      <dgm:spPr/>
    </dgm:pt>
    <dgm:pt modelId="{D8691689-25E3-4223-A9AC-2C1C573D09E4}" type="pres">
      <dgm:prSet presAssocID="{ADEE0553-3893-413F-BA5D-6DA92BF21979}" presName="parentText" presStyleLbl="alignNode1" presStyleIdx="1" presStyleCnt="2">
        <dgm:presLayoutVars>
          <dgm:chMax val="1"/>
          <dgm:bulletEnabled val="1"/>
        </dgm:presLayoutVars>
      </dgm:prSet>
      <dgm:spPr/>
    </dgm:pt>
    <dgm:pt modelId="{3CCE4C64-3618-43BB-9538-197EA61E9ECD}" type="pres">
      <dgm:prSet presAssocID="{ADEE0553-3893-413F-BA5D-6DA92BF21979}" presName="descendantText" presStyleLbl="alignAcc1" presStyleIdx="1" presStyleCnt="2">
        <dgm:presLayoutVars>
          <dgm:bulletEnabled val="1"/>
        </dgm:presLayoutVars>
      </dgm:prSet>
      <dgm:spPr/>
    </dgm:pt>
  </dgm:ptLst>
  <dgm:cxnLst>
    <dgm:cxn modelId="{7DF3C82E-E37F-4A21-8B74-BC83B4313013}" srcId="{143E343A-BAE9-4231-90CB-56D0D4F0C576}" destId="{ADEE0553-3893-413F-BA5D-6DA92BF21979}" srcOrd="1" destOrd="0" parTransId="{45A411E3-7346-4F19-8E89-416096E51E40}" sibTransId="{604CBE52-9655-4DCC-87CB-E8AAEDA98920}"/>
    <dgm:cxn modelId="{AD8C3864-352A-4B61-89DE-E734B5433B02}" type="presOf" srcId="{9A9169F5-4571-4C52-B3F5-A5D840D63B63}" destId="{3CCE4C64-3618-43BB-9538-197EA61E9ECD}" srcOrd="0" destOrd="0" presId="urn:microsoft.com/office/officeart/2005/8/layout/chevron2"/>
    <dgm:cxn modelId="{D8833447-D5FA-46C7-B671-F6CD67BCE34A}" type="presOf" srcId="{81666A30-795F-4BCE-97C5-197B16EFA663}" destId="{B9DEBAC1-2C50-4E55-9D95-834D8BEE1CD9}" srcOrd="0" destOrd="0" presId="urn:microsoft.com/office/officeart/2005/8/layout/chevron2"/>
    <dgm:cxn modelId="{361D267B-983E-4E30-A184-11073DA37FCC}" type="presOf" srcId="{8CB28A0E-9B80-4E6D-A6C2-B600A140993C}" destId="{EB74810F-BF86-4262-B85C-6E628D0998DC}" srcOrd="0" destOrd="0" presId="urn:microsoft.com/office/officeart/2005/8/layout/chevron2"/>
    <dgm:cxn modelId="{F63CFE7F-5B3F-4A58-A36C-5AC59D5FB668}" srcId="{ADEE0553-3893-413F-BA5D-6DA92BF21979}" destId="{9A9169F5-4571-4C52-B3F5-A5D840D63B63}" srcOrd="0" destOrd="0" parTransId="{FD556F21-E120-48CC-A157-05AF69AA378C}" sibTransId="{1EEEDBF1-FE12-4848-8EDE-52EF16C34234}"/>
    <dgm:cxn modelId="{CFB12283-3C13-4BA1-A004-65EF0550E75A}" srcId="{8CB28A0E-9B80-4E6D-A6C2-B600A140993C}" destId="{81666A30-795F-4BCE-97C5-197B16EFA663}" srcOrd="0" destOrd="0" parTransId="{DF6ADC87-4E3A-45B7-A6BF-1813DF6B073D}" sibTransId="{FC525BD5-2674-4C3E-8365-E013A5D4E92E}"/>
    <dgm:cxn modelId="{8B2FACA4-4B56-4439-A48D-81B2F085D27E}" srcId="{143E343A-BAE9-4231-90CB-56D0D4F0C576}" destId="{8CB28A0E-9B80-4E6D-A6C2-B600A140993C}" srcOrd="0" destOrd="0" parTransId="{50BF0ED6-919F-4A73-965C-E51EA2297524}" sibTransId="{9A67A47B-480E-4242-A5CB-6289CBCFB03C}"/>
    <dgm:cxn modelId="{0432C8C0-29AF-463B-846B-170B7043BA47}" type="presOf" srcId="{ADEE0553-3893-413F-BA5D-6DA92BF21979}" destId="{D8691689-25E3-4223-A9AC-2C1C573D09E4}" srcOrd="0" destOrd="0" presId="urn:microsoft.com/office/officeart/2005/8/layout/chevron2"/>
    <dgm:cxn modelId="{957636C3-ED2A-4F3C-909B-BAEAA4AF6484}" srcId="{8CB28A0E-9B80-4E6D-A6C2-B600A140993C}" destId="{27DCED83-E447-447C-92D1-0A9ECAD47F05}" srcOrd="1" destOrd="0" parTransId="{C64DBDF2-3F2C-4651-8C39-16DE89DAE95E}" sibTransId="{B8DA31C6-DA5B-4A7F-BEB9-4CE8700FA3A1}"/>
    <dgm:cxn modelId="{CE22C8DD-75A1-42D2-86D3-2DAE3705FC43}" type="presOf" srcId="{143E343A-BAE9-4231-90CB-56D0D4F0C576}" destId="{0572761E-4845-4EAD-B743-43B873E64E27}" srcOrd="0" destOrd="0" presId="urn:microsoft.com/office/officeart/2005/8/layout/chevron2"/>
    <dgm:cxn modelId="{101244EC-0ABC-42DD-B246-143DBFEF5A98}" type="presOf" srcId="{27DCED83-E447-447C-92D1-0A9ECAD47F05}" destId="{B9DEBAC1-2C50-4E55-9D95-834D8BEE1CD9}" srcOrd="0" destOrd="1" presId="urn:microsoft.com/office/officeart/2005/8/layout/chevron2"/>
    <dgm:cxn modelId="{797E3DFD-A1BB-47C1-AF84-AFB041C1D67C}" type="presParOf" srcId="{0572761E-4845-4EAD-B743-43B873E64E27}" destId="{BE1B843D-5F03-406E-B994-0CB33C710DBA}" srcOrd="0" destOrd="0" presId="urn:microsoft.com/office/officeart/2005/8/layout/chevron2"/>
    <dgm:cxn modelId="{5FEC64AE-1B92-4201-B98F-C7C0D12ACAB3}" type="presParOf" srcId="{BE1B843D-5F03-406E-B994-0CB33C710DBA}" destId="{EB74810F-BF86-4262-B85C-6E628D0998DC}" srcOrd="0" destOrd="0" presId="urn:microsoft.com/office/officeart/2005/8/layout/chevron2"/>
    <dgm:cxn modelId="{AF04EBC6-EA6F-4E4F-8055-3CED4F403CE1}" type="presParOf" srcId="{BE1B843D-5F03-406E-B994-0CB33C710DBA}" destId="{B9DEBAC1-2C50-4E55-9D95-834D8BEE1CD9}" srcOrd="1" destOrd="0" presId="urn:microsoft.com/office/officeart/2005/8/layout/chevron2"/>
    <dgm:cxn modelId="{1301516B-E717-4438-B270-9F25B3A1DF94}" type="presParOf" srcId="{0572761E-4845-4EAD-B743-43B873E64E27}" destId="{81147DDA-A381-43B6-A4A4-E372EBD8FE98}" srcOrd="1" destOrd="0" presId="urn:microsoft.com/office/officeart/2005/8/layout/chevron2"/>
    <dgm:cxn modelId="{CF29EF27-2541-4177-86FF-482038FCD2D9}" type="presParOf" srcId="{0572761E-4845-4EAD-B743-43B873E64E27}" destId="{56F4F0BA-ACE9-410B-8B4C-C02046CFE607}" srcOrd="2" destOrd="0" presId="urn:microsoft.com/office/officeart/2005/8/layout/chevron2"/>
    <dgm:cxn modelId="{789AF5D9-A854-41A1-8FD5-B8184EEFF60E}" type="presParOf" srcId="{56F4F0BA-ACE9-410B-8B4C-C02046CFE607}" destId="{D8691689-25E3-4223-A9AC-2C1C573D09E4}" srcOrd="0" destOrd="0" presId="urn:microsoft.com/office/officeart/2005/8/layout/chevron2"/>
    <dgm:cxn modelId="{599650E3-BDA8-4715-BCE3-1792D9C6DB52}" type="presParOf" srcId="{56F4F0BA-ACE9-410B-8B4C-C02046CFE607}" destId="{3CCE4C64-3618-43BB-9538-197EA61E9ECD}" srcOrd="1" destOrd="0" presId="urn:microsoft.com/office/officeart/2005/8/layout/chevron2"/>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65F5797-28B0-48E8-934C-585456EFC1F9}"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6085CCBF-5198-447D-9A22-2ADE6F17C121}">
      <dgm:prSet phldrT="[Text]"/>
      <dgm:spPr/>
      <dgm:t>
        <a:bodyPr/>
        <a:lstStyle/>
        <a:p>
          <a:r>
            <a:rPr lang="en-US"/>
            <a:t>Step 1:</a:t>
          </a:r>
        </a:p>
        <a:p>
          <a:r>
            <a:rPr lang="en-US"/>
            <a:t>Request decommission</a:t>
          </a:r>
        </a:p>
      </dgm:t>
    </dgm:pt>
    <dgm:pt modelId="{DC6521B9-7752-4830-A14F-DCA9380792E7}" type="parTrans" cxnId="{C2F4E03E-45A7-4E0C-8EED-486BCBD7DB62}">
      <dgm:prSet/>
      <dgm:spPr/>
      <dgm:t>
        <a:bodyPr/>
        <a:lstStyle/>
        <a:p>
          <a:endParaRPr lang="en-US"/>
        </a:p>
      </dgm:t>
    </dgm:pt>
    <dgm:pt modelId="{A381D46C-E19B-449E-BC58-4ACBE2A1F65B}" type="sibTrans" cxnId="{C2F4E03E-45A7-4E0C-8EED-486BCBD7DB62}">
      <dgm:prSet/>
      <dgm:spPr/>
      <dgm:t>
        <a:bodyPr/>
        <a:lstStyle/>
        <a:p>
          <a:endParaRPr lang="en-US"/>
        </a:p>
      </dgm:t>
    </dgm:pt>
    <dgm:pt modelId="{C9025600-F01F-423A-8CD8-A87906071329}">
      <dgm:prSet phldrT="[Text]"/>
      <dgm:spPr/>
      <dgm:t>
        <a:bodyPr/>
        <a:lstStyle/>
        <a:p>
          <a:r>
            <a:rPr lang="en-US"/>
            <a:t>Step 2:</a:t>
          </a:r>
        </a:p>
        <a:p>
          <a:r>
            <a:rPr lang="en-US"/>
            <a:t>Identify Azure resources to decommission</a:t>
          </a:r>
        </a:p>
      </dgm:t>
    </dgm:pt>
    <dgm:pt modelId="{4E9BB5F5-E9C9-4066-9432-1906F4BF51D1}" type="parTrans" cxnId="{04A746D3-6A12-49C0-8977-20891B1D4DAA}">
      <dgm:prSet/>
      <dgm:spPr/>
      <dgm:t>
        <a:bodyPr/>
        <a:lstStyle/>
        <a:p>
          <a:endParaRPr lang="en-US"/>
        </a:p>
      </dgm:t>
    </dgm:pt>
    <dgm:pt modelId="{F00FE1A9-1DFD-4836-93D7-2D450BFCAF84}" type="sibTrans" cxnId="{04A746D3-6A12-49C0-8977-20891B1D4DAA}">
      <dgm:prSet/>
      <dgm:spPr/>
      <dgm:t>
        <a:bodyPr/>
        <a:lstStyle/>
        <a:p>
          <a:endParaRPr lang="en-US"/>
        </a:p>
      </dgm:t>
    </dgm:pt>
    <dgm:pt modelId="{EF292E61-D147-4691-A224-2F6066EA04F4}">
      <dgm:prSet phldrT="[Text]"/>
      <dgm:spPr/>
      <dgm:t>
        <a:bodyPr/>
        <a:lstStyle/>
        <a:p>
          <a:r>
            <a:rPr lang="en-US"/>
            <a:t>Step 3:</a:t>
          </a:r>
        </a:p>
        <a:p>
          <a:r>
            <a:rPr lang="en-US"/>
            <a:t>Approval of decommission</a:t>
          </a:r>
        </a:p>
      </dgm:t>
    </dgm:pt>
    <dgm:pt modelId="{A23BFC89-364D-4124-8F7B-B53E52CB0BE5}" type="parTrans" cxnId="{F9A95535-E073-4F01-B767-B7B439EF6CAD}">
      <dgm:prSet/>
      <dgm:spPr/>
      <dgm:t>
        <a:bodyPr/>
        <a:lstStyle/>
        <a:p>
          <a:endParaRPr lang="en-US"/>
        </a:p>
      </dgm:t>
    </dgm:pt>
    <dgm:pt modelId="{9D437FCF-8F9B-4670-9BE3-00B14904B965}" type="sibTrans" cxnId="{F9A95535-E073-4F01-B767-B7B439EF6CAD}">
      <dgm:prSet/>
      <dgm:spPr/>
      <dgm:t>
        <a:bodyPr/>
        <a:lstStyle/>
        <a:p>
          <a:endParaRPr lang="en-US"/>
        </a:p>
      </dgm:t>
    </dgm:pt>
    <dgm:pt modelId="{BBACC29B-E2F1-43EA-939E-E4EF0FDCE435}">
      <dgm:prSet phldrT="[Text]"/>
      <dgm:spPr/>
      <dgm:t>
        <a:bodyPr/>
        <a:lstStyle/>
        <a:p>
          <a:r>
            <a:rPr lang="en-US"/>
            <a:t>Step 4:</a:t>
          </a:r>
        </a:p>
        <a:p>
          <a:r>
            <a:rPr lang="en-US"/>
            <a:t>Implementation of decommission</a:t>
          </a:r>
        </a:p>
      </dgm:t>
    </dgm:pt>
    <dgm:pt modelId="{76BB47FC-C84D-4367-BF50-E63620AAC15F}" type="parTrans" cxnId="{3F3EF476-948E-4328-8089-349E3E9DB0F5}">
      <dgm:prSet/>
      <dgm:spPr/>
      <dgm:t>
        <a:bodyPr/>
        <a:lstStyle/>
        <a:p>
          <a:endParaRPr lang="en-US"/>
        </a:p>
      </dgm:t>
    </dgm:pt>
    <dgm:pt modelId="{2DC96E8B-CE1C-4271-A209-2E531881F0FE}" type="sibTrans" cxnId="{3F3EF476-948E-4328-8089-349E3E9DB0F5}">
      <dgm:prSet/>
      <dgm:spPr/>
      <dgm:t>
        <a:bodyPr/>
        <a:lstStyle/>
        <a:p>
          <a:endParaRPr lang="en-US"/>
        </a:p>
      </dgm:t>
    </dgm:pt>
    <dgm:pt modelId="{00DA4832-753F-4648-BAE9-3C0742AA1FC5}">
      <dgm:prSet phldrT="[Text]"/>
      <dgm:spPr/>
      <dgm:t>
        <a:bodyPr/>
        <a:lstStyle/>
        <a:p>
          <a:r>
            <a:rPr lang="en-US"/>
            <a:t>Step 5:</a:t>
          </a:r>
        </a:p>
        <a:p>
          <a:r>
            <a:rPr lang="en-US"/>
            <a:t>Verification of decommision</a:t>
          </a:r>
        </a:p>
      </dgm:t>
    </dgm:pt>
    <dgm:pt modelId="{C4628EE2-9FD5-42B5-AF1A-2FBCC505DF2E}" type="parTrans" cxnId="{BB16C682-11AB-4F46-AD44-2E9E394CEC37}">
      <dgm:prSet/>
      <dgm:spPr/>
      <dgm:t>
        <a:bodyPr/>
        <a:lstStyle/>
        <a:p>
          <a:endParaRPr lang="en-US"/>
        </a:p>
      </dgm:t>
    </dgm:pt>
    <dgm:pt modelId="{04803C7B-3659-4AC3-A18C-C9E80D79DF57}" type="sibTrans" cxnId="{BB16C682-11AB-4F46-AD44-2E9E394CEC37}">
      <dgm:prSet/>
      <dgm:spPr/>
      <dgm:t>
        <a:bodyPr/>
        <a:lstStyle/>
        <a:p>
          <a:endParaRPr lang="en-US"/>
        </a:p>
      </dgm:t>
    </dgm:pt>
    <dgm:pt modelId="{7E2CBF0B-CDF8-4480-8D1F-C8F1CDCE1329}" type="pres">
      <dgm:prSet presAssocID="{965F5797-28B0-48E8-934C-585456EFC1F9}" presName="cycle" presStyleCnt="0">
        <dgm:presLayoutVars>
          <dgm:dir/>
          <dgm:resizeHandles val="exact"/>
        </dgm:presLayoutVars>
      </dgm:prSet>
      <dgm:spPr/>
    </dgm:pt>
    <dgm:pt modelId="{6AC58C2C-F27D-4326-B985-0B5D2D8044E7}" type="pres">
      <dgm:prSet presAssocID="{6085CCBF-5198-447D-9A22-2ADE6F17C121}" presName="node" presStyleLbl="node1" presStyleIdx="0" presStyleCnt="5">
        <dgm:presLayoutVars>
          <dgm:bulletEnabled val="1"/>
        </dgm:presLayoutVars>
      </dgm:prSet>
      <dgm:spPr/>
    </dgm:pt>
    <dgm:pt modelId="{2FE43898-2575-431B-BE9B-8DED06B918FA}" type="pres">
      <dgm:prSet presAssocID="{A381D46C-E19B-449E-BC58-4ACBE2A1F65B}" presName="sibTrans" presStyleLbl="sibTrans2D1" presStyleIdx="0" presStyleCnt="5"/>
      <dgm:spPr/>
    </dgm:pt>
    <dgm:pt modelId="{446C3A98-A190-4C56-BABC-9D90D3FD04B6}" type="pres">
      <dgm:prSet presAssocID="{A381D46C-E19B-449E-BC58-4ACBE2A1F65B}" presName="connectorText" presStyleLbl="sibTrans2D1" presStyleIdx="0" presStyleCnt="5"/>
      <dgm:spPr/>
    </dgm:pt>
    <dgm:pt modelId="{C22D4353-046D-4E44-BAE8-C5B3A4AF5304}" type="pres">
      <dgm:prSet presAssocID="{C9025600-F01F-423A-8CD8-A87906071329}" presName="node" presStyleLbl="node1" presStyleIdx="1" presStyleCnt="5">
        <dgm:presLayoutVars>
          <dgm:bulletEnabled val="1"/>
        </dgm:presLayoutVars>
      </dgm:prSet>
      <dgm:spPr/>
    </dgm:pt>
    <dgm:pt modelId="{FC34340B-54A9-4923-A5D4-FB73EF83D47D}" type="pres">
      <dgm:prSet presAssocID="{F00FE1A9-1DFD-4836-93D7-2D450BFCAF84}" presName="sibTrans" presStyleLbl="sibTrans2D1" presStyleIdx="1" presStyleCnt="5"/>
      <dgm:spPr/>
    </dgm:pt>
    <dgm:pt modelId="{D9B95567-7828-40C7-9771-F65935B7551E}" type="pres">
      <dgm:prSet presAssocID="{F00FE1A9-1DFD-4836-93D7-2D450BFCAF84}" presName="connectorText" presStyleLbl="sibTrans2D1" presStyleIdx="1" presStyleCnt="5"/>
      <dgm:spPr/>
    </dgm:pt>
    <dgm:pt modelId="{F3BC7334-89E0-4DD8-A898-961E65926B10}" type="pres">
      <dgm:prSet presAssocID="{EF292E61-D147-4691-A224-2F6066EA04F4}" presName="node" presStyleLbl="node1" presStyleIdx="2" presStyleCnt="5">
        <dgm:presLayoutVars>
          <dgm:bulletEnabled val="1"/>
        </dgm:presLayoutVars>
      </dgm:prSet>
      <dgm:spPr/>
    </dgm:pt>
    <dgm:pt modelId="{FA5E021E-BA3C-4597-9DBB-417AB0006DDD}" type="pres">
      <dgm:prSet presAssocID="{9D437FCF-8F9B-4670-9BE3-00B14904B965}" presName="sibTrans" presStyleLbl="sibTrans2D1" presStyleIdx="2" presStyleCnt="5"/>
      <dgm:spPr/>
    </dgm:pt>
    <dgm:pt modelId="{3344EF87-6AAF-480A-BA09-D40976320E5B}" type="pres">
      <dgm:prSet presAssocID="{9D437FCF-8F9B-4670-9BE3-00B14904B965}" presName="connectorText" presStyleLbl="sibTrans2D1" presStyleIdx="2" presStyleCnt="5"/>
      <dgm:spPr/>
    </dgm:pt>
    <dgm:pt modelId="{13A88CA2-4397-49D7-8AC1-CB267CCF1B01}" type="pres">
      <dgm:prSet presAssocID="{BBACC29B-E2F1-43EA-939E-E4EF0FDCE435}" presName="node" presStyleLbl="node1" presStyleIdx="3" presStyleCnt="5">
        <dgm:presLayoutVars>
          <dgm:bulletEnabled val="1"/>
        </dgm:presLayoutVars>
      </dgm:prSet>
      <dgm:spPr/>
    </dgm:pt>
    <dgm:pt modelId="{792A0B41-EFD6-4608-B2B0-16A3E193D209}" type="pres">
      <dgm:prSet presAssocID="{2DC96E8B-CE1C-4271-A209-2E531881F0FE}" presName="sibTrans" presStyleLbl="sibTrans2D1" presStyleIdx="3" presStyleCnt="5"/>
      <dgm:spPr/>
    </dgm:pt>
    <dgm:pt modelId="{B95B11DB-3999-4A6E-9370-2DD27FB4F148}" type="pres">
      <dgm:prSet presAssocID="{2DC96E8B-CE1C-4271-A209-2E531881F0FE}" presName="connectorText" presStyleLbl="sibTrans2D1" presStyleIdx="3" presStyleCnt="5"/>
      <dgm:spPr/>
    </dgm:pt>
    <dgm:pt modelId="{FD3AF68E-D1AC-4EFA-A0FD-88CD4DB62919}" type="pres">
      <dgm:prSet presAssocID="{00DA4832-753F-4648-BAE9-3C0742AA1FC5}" presName="node" presStyleLbl="node1" presStyleIdx="4" presStyleCnt="5">
        <dgm:presLayoutVars>
          <dgm:bulletEnabled val="1"/>
        </dgm:presLayoutVars>
      </dgm:prSet>
      <dgm:spPr/>
    </dgm:pt>
    <dgm:pt modelId="{A745B7A8-A407-4DCC-B33B-BD9018739365}" type="pres">
      <dgm:prSet presAssocID="{04803C7B-3659-4AC3-A18C-C9E80D79DF57}" presName="sibTrans" presStyleLbl="sibTrans2D1" presStyleIdx="4" presStyleCnt="5"/>
      <dgm:spPr/>
    </dgm:pt>
    <dgm:pt modelId="{234422FB-D591-4DC7-83B7-F6B15AC3184F}" type="pres">
      <dgm:prSet presAssocID="{04803C7B-3659-4AC3-A18C-C9E80D79DF57}" presName="connectorText" presStyleLbl="sibTrans2D1" presStyleIdx="4" presStyleCnt="5"/>
      <dgm:spPr/>
    </dgm:pt>
  </dgm:ptLst>
  <dgm:cxnLst>
    <dgm:cxn modelId="{4A82770B-27DB-40B5-B0A3-51EC68556723}" type="presOf" srcId="{F00FE1A9-1DFD-4836-93D7-2D450BFCAF84}" destId="{FC34340B-54A9-4923-A5D4-FB73EF83D47D}" srcOrd="0" destOrd="0" presId="urn:microsoft.com/office/officeart/2005/8/layout/cycle2"/>
    <dgm:cxn modelId="{47B10B0D-144C-4820-92B9-BA57B294790C}" type="presOf" srcId="{6085CCBF-5198-447D-9A22-2ADE6F17C121}" destId="{6AC58C2C-F27D-4326-B985-0B5D2D8044E7}" srcOrd="0" destOrd="0" presId="urn:microsoft.com/office/officeart/2005/8/layout/cycle2"/>
    <dgm:cxn modelId="{808E8328-F417-49DA-94D3-81561538E025}" type="presOf" srcId="{F00FE1A9-1DFD-4836-93D7-2D450BFCAF84}" destId="{D9B95567-7828-40C7-9771-F65935B7551E}" srcOrd="1" destOrd="0" presId="urn:microsoft.com/office/officeart/2005/8/layout/cycle2"/>
    <dgm:cxn modelId="{4FD9DC2C-12CC-4EC2-9F00-6E2921429C59}" type="presOf" srcId="{C9025600-F01F-423A-8CD8-A87906071329}" destId="{C22D4353-046D-4E44-BAE8-C5B3A4AF5304}" srcOrd="0" destOrd="0" presId="urn:microsoft.com/office/officeart/2005/8/layout/cycle2"/>
    <dgm:cxn modelId="{F9A95535-E073-4F01-B767-B7B439EF6CAD}" srcId="{965F5797-28B0-48E8-934C-585456EFC1F9}" destId="{EF292E61-D147-4691-A224-2F6066EA04F4}" srcOrd="2" destOrd="0" parTransId="{A23BFC89-364D-4124-8F7B-B53E52CB0BE5}" sibTransId="{9D437FCF-8F9B-4670-9BE3-00B14904B965}"/>
    <dgm:cxn modelId="{6A7F2837-9456-4BF8-8424-26D35E474414}" type="presOf" srcId="{04803C7B-3659-4AC3-A18C-C9E80D79DF57}" destId="{234422FB-D591-4DC7-83B7-F6B15AC3184F}" srcOrd="1" destOrd="0" presId="urn:microsoft.com/office/officeart/2005/8/layout/cycle2"/>
    <dgm:cxn modelId="{ED57713C-2A34-45BE-B73D-C078C22458A1}" type="presOf" srcId="{2DC96E8B-CE1C-4271-A209-2E531881F0FE}" destId="{792A0B41-EFD6-4608-B2B0-16A3E193D209}" srcOrd="0" destOrd="0" presId="urn:microsoft.com/office/officeart/2005/8/layout/cycle2"/>
    <dgm:cxn modelId="{C2F4E03E-45A7-4E0C-8EED-486BCBD7DB62}" srcId="{965F5797-28B0-48E8-934C-585456EFC1F9}" destId="{6085CCBF-5198-447D-9A22-2ADE6F17C121}" srcOrd="0" destOrd="0" parTransId="{DC6521B9-7752-4830-A14F-DCA9380792E7}" sibTransId="{A381D46C-E19B-449E-BC58-4ACBE2A1F65B}"/>
    <dgm:cxn modelId="{129CCA5C-5927-4931-AD4B-10DCA1937B7A}" type="presOf" srcId="{BBACC29B-E2F1-43EA-939E-E4EF0FDCE435}" destId="{13A88CA2-4397-49D7-8AC1-CB267CCF1B01}" srcOrd="0" destOrd="0" presId="urn:microsoft.com/office/officeart/2005/8/layout/cycle2"/>
    <dgm:cxn modelId="{3E226964-E053-4F00-A92E-2896AE1455F2}" type="presOf" srcId="{EF292E61-D147-4691-A224-2F6066EA04F4}" destId="{F3BC7334-89E0-4DD8-A898-961E65926B10}" srcOrd="0" destOrd="0" presId="urn:microsoft.com/office/officeart/2005/8/layout/cycle2"/>
    <dgm:cxn modelId="{A2B66E52-7843-4EB0-BDE4-371C4BE0BBF4}" type="presOf" srcId="{9D437FCF-8F9B-4670-9BE3-00B14904B965}" destId="{3344EF87-6AAF-480A-BA09-D40976320E5B}" srcOrd="1" destOrd="0" presId="urn:microsoft.com/office/officeart/2005/8/layout/cycle2"/>
    <dgm:cxn modelId="{3F3EF476-948E-4328-8089-349E3E9DB0F5}" srcId="{965F5797-28B0-48E8-934C-585456EFC1F9}" destId="{BBACC29B-E2F1-43EA-939E-E4EF0FDCE435}" srcOrd="3" destOrd="0" parTransId="{76BB47FC-C84D-4367-BF50-E63620AAC15F}" sibTransId="{2DC96E8B-CE1C-4271-A209-2E531881F0FE}"/>
    <dgm:cxn modelId="{F4E1347C-7C42-41DF-B65C-BB324202110A}" type="presOf" srcId="{04803C7B-3659-4AC3-A18C-C9E80D79DF57}" destId="{A745B7A8-A407-4DCC-B33B-BD9018739365}" srcOrd="0" destOrd="0" presId="urn:microsoft.com/office/officeart/2005/8/layout/cycle2"/>
    <dgm:cxn modelId="{BA0C2982-8AAC-483B-AE67-18A577761816}" type="presOf" srcId="{00DA4832-753F-4648-BAE9-3C0742AA1FC5}" destId="{FD3AF68E-D1AC-4EFA-A0FD-88CD4DB62919}" srcOrd="0" destOrd="0" presId="urn:microsoft.com/office/officeart/2005/8/layout/cycle2"/>
    <dgm:cxn modelId="{BB16C682-11AB-4F46-AD44-2E9E394CEC37}" srcId="{965F5797-28B0-48E8-934C-585456EFC1F9}" destId="{00DA4832-753F-4648-BAE9-3C0742AA1FC5}" srcOrd="4" destOrd="0" parTransId="{C4628EE2-9FD5-42B5-AF1A-2FBCC505DF2E}" sibTransId="{04803C7B-3659-4AC3-A18C-C9E80D79DF57}"/>
    <dgm:cxn modelId="{8C53EE95-23CD-406A-B92C-FA6221A19DDC}" type="presOf" srcId="{2DC96E8B-CE1C-4271-A209-2E531881F0FE}" destId="{B95B11DB-3999-4A6E-9370-2DD27FB4F148}" srcOrd="1" destOrd="0" presId="urn:microsoft.com/office/officeart/2005/8/layout/cycle2"/>
    <dgm:cxn modelId="{CB3FEF9E-475B-41DB-811C-146AF54161F0}" type="presOf" srcId="{A381D46C-E19B-449E-BC58-4ACBE2A1F65B}" destId="{2FE43898-2575-431B-BE9B-8DED06B918FA}" srcOrd="0" destOrd="0" presId="urn:microsoft.com/office/officeart/2005/8/layout/cycle2"/>
    <dgm:cxn modelId="{91713AB2-848E-4DF7-8957-09CABCD19B05}" type="presOf" srcId="{9D437FCF-8F9B-4670-9BE3-00B14904B965}" destId="{FA5E021E-BA3C-4597-9DBB-417AB0006DDD}" srcOrd="0" destOrd="0" presId="urn:microsoft.com/office/officeart/2005/8/layout/cycle2"/>
    <dgm:cxn modelId="{04A746D3-6A12-49C0-8977-20891B1D4DAA}" srcId="{965F5797-28B0-48E8-934C-585456EFC1F9}" destId="{C9025600-F01F-423A-8CD8-A87906071329}" srcOrd="1" destOrd="0" parTransId="{4E9BB5F5-E9C9-4066-9432-1906F4BF51D1}" sibTransId="{F00FE1A9-1DFD-4836-93D7-2D450BFCAF84}"/>
    <dgm:cxn modelId="{B8913CDD-EA3E-4F8B-AB4B-03B4E5F0F6C3}" type="presOf" srcId="{965F5797-28B0-48E8-934C-585456EFC1F9}" destId="{7E2CBF0B-CDF8-4480-8D1F-C8F1CDCE1329}" srcOrd="0" destOrd="0" presId="urn:microsoft.com/office/officeart/2005/8/layout/cycle2"/>
    <dgm:cxn modelId="{E1A683ED-D737-4108-BA52-3085C5A79D1F}" type="presOf" srcId="{A381D46C-E19B-449E-BC58-4ACBE2A1F65B}" destId="{446C3A98-A190-4C56-BABC-9D90D3FD04B6}" srcOrd="1" destOrd="0" presId="urn:microsoft.com/office/officeart/2005/8/layout/cycle2"/>
    <dgm:cxn modelId="{10C05E67-3543-46AE-9A8E-1F55109A4A0B}" type="presParOf" srcId="{7E2CBF0B-CDF8-4480-8D1F-C8F1CDCE1329}" destId="{6AC58C2C-F27D-4326-B985-0B5D2D8044E7}" srcOrd="0" destOrd="0" presId="urn:microsoft.com/office/officeart/2005/8/layout/cycle2"/>
    <dgm:cxn modelId="{A62C1A94-F003-4B2F-8689-6A4CC750E832}" type="presParOf" srcId="{7E2CBF0B-CDF8-4480-8D1F-C8F1CDCE1329}" destId="{2FE43898-2575-431B-BE9B-8DED06B918FA}" srcOrd="1" destOrd="0" presId="urn:microsoft.com/office/officeart/2005/8/layout/cycle2"/>
    <dgm:cxn modelId="{CFDE2B1A-8067-4DE6-B88C-F3F5523CB566}" type="presParOf" srcId="{2FE43898-2575-431B-BE9B-8DED06B918FA}" destId="{446C3A98-A190-4C56-BABC-9D90D3FD04B6}" srcOrd="0" destOrd="0" presId="urn:microsoft.com/office/officeart/2005/8/layout/cycle2"/>
    <dgm:cxn modelId="{B8E4544D-2548-42B4-9A17-8DBB6BF44F10}" type="presParOf" srcId="{7E2CBF0B-CDF8-4480-8D1F-C8F1CDCE1329}" destId="{C22D4353-046D-4E44-BAE8-C5B3A4AF5304}" srcOrd="2" destOrd="0" presId="urn:microsoft.com/office/officeart/2005/8/layout/cycle2"/>
    <dgm:cxn modelId="{D9F2B5AF-D5B7-48C9-90C7-D36E654FD733}" type="presParOf" srcId="{7E2CBF0B-CDF8-4480-8D1F-C8F1CDCE1329}" destId="{FC34340B-54A9-4923-A5D4-FB73EF83D47D}" srcOrd="3" destOrd="0" presId="urn:microsoft.com/office/officeart/2005/8/layout/cycle2"/>
    <dgm:cxn modelId="{AB8D6960-B26D-439C-A55F-C9EAF25B88B3}" type="presParOf" srcId="{FC34340B-54A9-4923-A5D4-FB73EF83D47D}" destId="{D9B95567-7828-40C7-9771-F65935B7551E}" srcOrd="0" destOrd="0" presId="urn:microsoft.com/office/officeart/2005/8/layout/cycle2"/>
    <dgm:cxn modelId="{A6900908-F8E1-42E3-9ECA-7C9DA4AFDF76}" type="presParOf" srcId="{7E2CBF0B-CDF8-4480-8D1F-C8F1CDCE1329}" destId="{F3BC7334-89E0-4DD8-A898-961E65926B10}" srcOrd="4" destOrd="0" presId="urn:microsoft.com/office/officeart/2005/8/layout/cycle2"/>
    <dgm:cxn modelId="{9655DD2C-E20F-475E-A57A-CE5243EF773C}" type="presParOf" srcId="{7E2CBF0B-CDF8-4480-8D1F-C8F1CDCE1329}" destId="{FA5E021E-BA3C-4597-9DBB-417AB0006DDD}" srcOrd="5" destOrd="0" presId="urn:microsoft.com/office/officeart/2005/8/layout/cycle2"/>
    <dgm:cxn modelId="{4EED76D4-BCE0-4C4D-B1ED-E77771ECEB2A}" type="presParOf" srcId="{FA5E021E-BA3C-4597-9DBB-417AB0006DDD}" destId="{3344EF87-6AAF-480A-BA09-D40976320E5B}" srcOrd="0" destOrd="0" presId="urn:microsoft.com/office/officeart/2005/8/layout/cycle2"/>
    <dgm:cxn modelId="{F11B788A-6781-4F27-A028-64A1A45E5E8F}" type="presParOf" srcId="{7E2CBF0B-CDF8-4480-8D1F-C8F1CDCE1329}" destId="{13A88CA2-4397-49D7-8AC1-CB267CCF1B01}" srcOrd="6" destOrd="0" presId="urn:microsoft.com/office/officeart/2005/8/layout/cycle2"/>
    <dgm:cxn modelId="{8F677802-BB2F-4959-9A38-5F2D6EDCDDE0}" type="presParOf" srcId="{7E2CBF0B-CDF8-4480-8D1F-C8F1CDCE1329}" destId="{792A0B41-EFD6-4608-B2B0-16A3E193D209}" srcOrd="7" destOrd="0" presId="urn:microsoft.com/office/officeart/2005/8/layout/cycle2"/>
    <dgm:cxn modelId="{47ECF293-7C20-4466-BBA0-9C42E37D487D}" type="presParOf" srcId="{792A0B41-EFD6-4608-B2B0-16A3E193D209}" destId="{B95B11DB-3999-4A6E-9370-2DD27FB4F148}" srcOrd="0" destOrd="0" presId="urn:microsoft.com/office/officeart/2005/8/layout/cycle2"/>
    <dgm:cxn modelId="{0BF28EA2-6DA8-4B38-9D38-0B3E35BBC7AD}" type="presParOf" srcId="{7E2CBF0B-CDF8-4480-8D1F-C8F1CDCE1329}" destId="{FD3AF68E-D1AC-4EFA-A0FD-88CD4DB62919}" srcOrd="8" destOrd="0" presId="urn:microsoft.com/office/officeart/2005/8/layout/cycle2"/>
    <dgm:cxn modelId="{D75E48A8-9741-4087-9391-ADA7D2AB85B7}" type="presParOf" srcId="{7E2CBF0B-CDF8-4480-8D1F-C8F1CDCE1329}" destId="{A745B7A8-A407-4DCC-B33B-BD9018739365}" srcOrd="9" destOrd="0" presId="urn:microsoft.com/office/officeart/2005/8/layout/cycle2"/>
    <dgm:cxn modelId="{B2CB2313-599B-4C10-BE56-E9C9E8FE39BC}" type="presParOf" srcId="{A745B7A8-A407-4DCC-B33B-BD9018739365}" destId="{234422FB-D591-4DC7-83B7-F6B15AC3184F}" srcOrd="0" destOrd="0" presId="urn:microsoft.com/office/officeart/2005/8/layout/cycle2"/>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7C47B3-67FB-4023-996F-596E34F0CDB4}">
      <dsp:nvSpPr>
        <dsp:cNvPr id="0" name=""/>
        <dsp:cNvSpPr/>
      </dsp:nvSpPr>
      <dsp:spPr>
        <a:xfrm>
          <a:off x="2344042" y="593"/>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Step 1:</a:t>
          </a:r>
        </a:p>
        <a:p>
          <a:pPr marL="0" lvl="0" indent="0" algn="ctr" defTabSz="311150">
            <a:lnSpc>
              <a:spcPct val="90000"/>
            </a:lnSpc>
            <a:spcBef>
              <a:spcPct val="0"/>
            </a:spcBef>
            <a:spcAft>
              <a:spcPct val="35000"/>
            </a:spcAft>
            <a:buNone/>
          </a:pPr>
          <a:r>
            <a:rPr lang="en-US" sz="700" kern="1200"/>
            <a:t>Define Business Requirements</a:t>
          </a:r>
        </a:p>
      </dsp:txBody>
      <dsp:txXfrm>
        <a:off x="2460952" y="117503"/>
        <a:ext cx="564494" cy="564494"/>
      </dsp:txXfrm>
    </dsp:sp>
    <dsp:sp modelId="{C04A6390-FE3C-4370-B8F4-B48EBF4FAF5B}">
      <dsp:nvSpPr>
        <dsp:cNvPr id="0" name=""/>
        <dsp:cNvSpPr/>
      </dsp:nvSpPr>
      <dsp:spPr>
        <a:xfrm rot="1800000">
          <a:off x="3151220" y="562131"/>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155503" y="600032"/>
        <a:ext cx="149192" cy="161658"/>
      </dsp:txXfrm>
    </dsp:sp>
    <dsp:sp modelId="{77DFEB72-7026-4C1D-9DE4-0371B14D1B02}">
      <dsp:nvSpPr>
        <dsp:cNvPr id="0" name=""/>
        <dsp:cNvSpPr/>
      </dsp:nvSpPr>
      <dsp:spPr>
        <a:xfrm>
          <a:off x="3383662" y="600818"/>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Step 2: Specification of Azure Requirements</a:t>
          </a:r>
        </a:p>
      </dsp:txBody>
      <dsp:txXfrm>
        <a:off x="3500572" y="717728"/>
        <a:ext cx="564494" cy="564494"/>
      </dsp:txXfrm>
    </dsp:sp>
    <dsp:sp modelId="{3B1AA4E5-34E2-4614-B9A8-4624048CF102}">
      <dsp:nvSpPr>
        <dsp:cNvPr id="0" name=""/>
        <dsp:cNvSpPr/>
      </dsp:nvSpPr>
      <dsp:spPr>
        <a:xfrm rot="5400000">
          <a:off x="3676253" y="1459452"/>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708223" y="1481369"/>
        <a:ext cx="149192" cy="161658"/>
      </dsp:txXfrm>
    </dsp:sp>
    <dsp:sp modelId="{32B4464E-003E-4C4F-B9C4-DCDCF77738D7}">
      <dsp:nvSpPr>
        <dsp:cNvPr id="0" name=""/>
        <dsp:cNvSpPr/>
      </dsp:nvSpPr>
      <dsp:spPr>
        <a:xfrm>
          <a:off x="3383662" y="1801267"/>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Step 3: Change flow: Approval of provision</a:t>
          </a:r>
        </a:p>
      </dsp:txBody>
      <dsp:txXfrm>
        <a:off x="3500572" y="1918177"/>
        <a:ext cx="564494" cy="564494"/>
      </dsp:txXfrm>
    </dsp:sp>
    <dsp:sp modelId="{9E3E4D7A-9AC0-4E2F-86C5-3D6E25ECFACC}">
      <dsp:nvSpPr>
        <dsp:cNvPr id="0" name=""/>
        <dsp:cNvSpPr/>
      </dsp:nvSpPr>
      <dsp:spPr>
        <a:xfrm rot="9000000">
          <a:off x="3161667" y="2362805"/>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3221323" y="2400706"/>
        <a:ext cx="149192" cy="161658"/>
      </dsp:txXfrm>
    </dsp:sp>
    <dsp:sp modelId="{5DB63D63-562D-473C-80FC-279872F00419}">
      <dsp:nvSpPr>
        <dsp:cNvPr id="0" name=""/>
        <dsp:cNvSpPr/>
      </dsp:nvSpPr>
      <dsp:spPr>
        <a:xfrm>
          <a:off x="2344042" y="2401491"/>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Step 4:</a:t>
          </a:r>
        </a:p>
        <a:p>
          <a:pPr marL="0" lvl="0" indent="0" algn="ctr" defTabSz="311150">
            <a:lnSpc>
              <a:spcPct val="90000"/>
            </a:lnSpc>
            <a:spcBef>
              <a:spcPct val="0"/>
            </a:spcBef>
            <a:spcAft>
              <a:spcPct val="35000"/>
            </a:spcAft>
            <a:buNone/>
          </a:pPr>
          <a:r>
            <a:rPr lang="en-US" sz="700" kern="1200"/>
            <a:t>Change Flow:</a:t>
          </a:r>
        </a:p>
        <a:p>
          <a:pPr marL="0" lvl="0" indent="0" algn="ctr" defTabSz="311150">
            <a:lnSpc>
              <a:spcPct val="90000"/>
            </a:lnSpc>
            <a:spcBef>
              <a:spcPct val="0"/>
            </a:spcBef>
            <a:spcAft>
              <a:spcPct val="35000"/>
            </a:spcAft>
            <a:buNone/>
          </a:pPr>
          <a:r>
            <a:rPr lang="en-US" sz="700" kern="1200"/>
            <a:t>Verification of provision</a:t>
          </a:r>
        </a:p>
      </dsp:txBody>
      <dsp:txXfrm>
        <a:off x="2460952" y="2518401"/>
        <a:ext cx="564494" cy="564494"/>
      </dsp:txXfrm>
    </dsp:sp>
    <dsp:sp modelId="{54AE9EFA-CF20-4224-BAA0-A37337097BBB}">
      <dsp:nvSpPr>
        <dsp:cNvPr id="0" name=""/>
        <dsp:cNvSpPr/>
      </dsp:nvSpPr>
      <dsp:spPr>
        <a:xfrm rot="12600000">
          <a:off x="2122048" y="2368837"/>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2181704" y="2438708"/>
        <a:ext cx="149192" cy="161658"/>
      </dsp:txXfrm>
    </dsp:sp>
    <dsp:sp modelId="{86E5C356-13EE-44AF-BB79-49E0CAE075A7}">
      <dsp:nvSpPr>
        <dsp:cNvPr id="0" name=""/>
        <dsp:cNvSpPr/>
      </dsp:nvSpPr>
      <dsp:spPr>
        <a:xfrm>
          <a:off x="1304423" y="1801267"/>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Step 5:</a:t>
          </a:r>
        </a:p>
        <a:p>
          <a:pPr marL="0" lvl="0" indent="0" algn="ctr" defTabSz="311150">
            <a:lnSpc>
              <a:spcPct val="90000"/>
            </a:lnSpc>
            <a:spcBef>
              <a:spcPct val="0"/>
            </a:spcBef>
            <a:spcAft>
              <a:spcPct val="35000"/>
            </a:spcAft>
            <a:buNone/>
          </a:pPr>
          <a:r>
            <a:rPr lang="en-US" sz="700" kern="1200"/>
            <a:t>Run and operate</a:t>
          </a:r>
        </a:p>
      </dsp:txBody>
      <dsp:txXfrm>
        <a:off x="1421333" y="1918177"/>
        <a:ext cx="564494" cy="564494"/>
      </dsp:txXfrm>
    </dsp:sp>
    <dsp:sp modelId="{58C82090-39D1-4381-8A0E-6FAC738B687C}">
      <dsp:nvSpPr>
        <dsp:cNvPr id="0" name=""/>
        <dsp:cNvSpPr/>
      </dsp:nvSpPr>
      <dsp:spPr>
        <a:xfrm rot="16200000">
          <a:off x="1597014" y="1471516"/>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628984" y="1557372"/>
        <a:ext cx="149192" cy="161658"/>
      </dsp:txXfrm>
    </dsp:sp>
    <dsp:sp modelId="{25A7702B-A351-4903-A154-FE3A96262E50}">
      <dsp:nvSpPr>
        <dsp:cNvPr id="0" name=""/>
        <dsp:cNvSpPr/>
      </dsp:nvSpPr>
      <dsp:spPr>
        <a:xfrm>
          <a:off x="1304423" y="600818"/>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Step 6:</a:t>
          </a:r>
        </a:p>
        <a:p>
          <a:pPr marL="0" lvl="0" indent="0" algn="ctr" defTabSz="311150">
            <a:lnSpc>
              <a:spcPct val="90000"/>
            </a:lnSpc>
            <a:spcBef>
              <a:spcPct val="0"/>
            </a:spcBef>
            <a:spcAft>
              <a:spcPct val="35000"/>
            </a:spcAft>
            <a:buNone/>
          </a:pPr>
          <a:r>
            <a:rPr lang="en-US" sz="700" kern="1200"/>
            <a:t>Automatic Deprovision</a:t>
          </a:r>
        </a:p>
      </dsp:txBody>
      <dsp:txXfrm>
        <a:off x="1421333" y="717728"/>
        <a:ext cx="564494" cy="564494"/>
      </dsp:txXfrm>
    </dsp:sp>
    <dsp:sp modelId="{8A871B8B-B9F0-4DB0-8524-129EEF9B1D7B}">
      <dsp:nvSpPr>
        <dsp:cNvPr id="0" name=""/>
        <dsp:cNvSpPr/>
      </dsp:nvSpPr>
      <dsp:spPr>
        <a:xfrm rot="19800000">
          <a:off x="2111600" y="568163"/>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115883" y="638034"/>
        <a:ext cx="149192" cy="1616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DE84DF-130A-4FA1-88BC-E0EB769B7B68}">
      <dsp:nvSpPr>
        <dsp:cNvPr id="0" name=""/>
        <dsp:cNvSpPr/>
      </dsp:nvSpPr>
      <dsp:spPr>
        <a:xfrm rot="5400000">
          <a:off x="-124856" y="124944"/>
          <a:ext cx="832378" cy="58266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Step 1:</a:t>
          </a:r>
        </a:p>
        <a:p>
          <a:pPr marL="0" lvl="0" indent="0" algn="ctr" defTabSz="266700">
            <a:lnSpc>
              <a:spcPct val="90000"/>
            </a:lnSpc>
            <a:spcBef>
              <a:spcPct val="0"/>
            </a:spcBef>
            <a:spcAft>
              <a:spcPct val="35000"/>
            </a:spcAft>
            <a:buNone/>
          </a:pPr>
          <a:r>
            <a:rPr lang="en-US" sz="600" kern="1200"/>
            <a:t>Inputs</a:t>
          </a:r>
        </a:p>
      </dsp:txBody>
      <dsp:txXfrm rot="-5400000">
        <a:off x="1" y="291421"/>
        <a:ext cx="582665" cy="249713"/>
      </dsp:txXfrm>
    </dsp:sp>
    <dsp:sp modelId="{8A1D5FDB-058C-463E-98FF-9F4F3DF3B331}">
      <dsp:nvSpPr>
        <dsp:cNvPr id="0" name=""/>
        <dsp:cNvSpPr/>
      </dsp:nvSpPr>
      <dsp:spPr>
        <a:xfrm rot="5400000">
          <a:off x="2764009" y="-2181256"/>
          <a:ext cx="541046" cy="49037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Business requirements.</a:t>
          </a:r>
        </a:p>
        <a:p>
          <a:pPr marL="57150" lvl="1" indent="-57150" algn="l" defTabSz="444500">
            <a:lnSpc>
              <a:spcPct val="90000"/>
            </a:lnSpc>
            <a:spcBef>
              <a:spcPct val="0"/>
            </a:spcBef>
            <a:spcAft>
              <a:spcPct val="15000"/>
            </a:spcAft>
            <a:buChar char="•"/>
          </a:pPr>
          <a:r>
            <a:rPr lang="en-US" sz="1000" kern="1200"/>
            <a:t>Non-functional reqs. Standardized.</a:t>
          </a:r>
        </a:p>
        <a:p>
          <a:pPr marL="57150" lvl="1" indent="-57150" algn="l" defTabSz="444500">
            <a:lnSpc>
              <a:spcPct val="90000"/>
            </a:lnSpc>
            <a:spcBef>
              <a:spcPct val="0"/>
            </a:spcBef>
            <a:spcAft>
              <a:spcPct val="15000"/>
            </a:spcAft>
            <a:buChar char="•"/>
          </a:pPr>
          <a:r>
            <a:rPr lang="en-US" sz="1000" kern="1200"/>
            <a:t>Budget.</a:t>
          </a:r>
        </a:p>
      </dsp:txBody>
      <dsp:txXfrm rot="-5400000">
        <a:off x="582665" y="26500"/>
        <a:ext cx="4877322" cy="488222"/>
      </dsp:txXfrm>
    </dsp:sp>
    <dsp:sp modelId="{60CD763E-27E0-42D8-BCF1-BDAC2882627B}">
      <dsp:nvSpPr>
        <dsp:cNvPr id="0" name=""/>
        <dsp:cNvSpPr/>
      </dsp:nvSpPr>
      <dsp:spPr>
        <a:xfrm rot="5400000">
          <a:off x="-124856" y="782523"/>
          <a:ext cx="832378" cy="58266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Step 2:</a:t>
          </a:r>
        </a:p>
        <a:p>
          <a:pPr marL="0" lvl="0" indent="0" algn="ctr" defTabSz="266700">
            <a:lnSpc>
              <a:spcPct val="90000"/>
            </a:lnSpc>
            <a:spcBef>
              <a:spcPct val="0"/>
            </a:spcBef>
            <a:spcAft>
              <a:spcPct val="35000"/>
            </a:spcAft>
            <a:buNone/>
          </a:pPr>
          <a:r>
            <a:rPr lang="en-US" sz="600" kern="1200"/>
            <a:t>Azure resources</a:t>
          </a:r>
        </a:p>
      </dsp:txBody>
      <dsp:txXfrm rot="-5400000">
        <a:off x="1" y="949000"/>
        <a:ext cx="582665" cy="249713"/>
      </dsp:txXfrm>
    </dsp:sp>
    <dsp:sp modelId="{1EEC4049-9D2D-448C-AD84-AE3D2241C7EE}">
      <dsp:nvSpPr>
        <dsp:cNvPr id="0" name=""/>
        <dsp:cNvSpPr/>
      </dsp:nvSpPr>
      <dsp:spPr>
        <a:xfrm rot="5400000">
          <a:off x="2764009" y="-1523677"/>
          <a:ext cx="541046" cy="49037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Define Azure Resources from Azure catalogue.</a:t>
          </a:r>
        </a:p>
        <a:p>
          <a:pPr marL="57150" lvl="1" indent="-57150" algn="l" defTabSz="444500">
            <a:lnSpc>
              <a:spcPct val="90000"/>
            </a:lnSpc>
            <a:spcBef>
              <a:spcPct val="0"/>
            </a:spcBef>
            <a:spcAft>
              <a:spcPct val="15000"/>
            </a:spcAft>
            <a:buChar char="•"/>
          </a:pPr>
          <a:r>
            <a:rPr lang="en-US" sz="1000" kern="1200"/>
            <a:t>Timeframe, budget and list of envionrments.</a:t>
          </a:r>
        </a:p>
      </dsp:txBody>
      <dsp:txXfrm rot="-5400000">
        <a:off x="582665" y="684079"/>
        <a:ext cx="4877322" cy="48822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4FC21D-10CF-4499-9767-93BA5960473E}">
      <dsp:nvSpPr>
        <dsp:cNvPr id="0" name=""/>
        <dsp:cNvSpPr/>
      </dsp:nvSpPr>
      <dsp:spPr>
        <a:xfrm rot="5400000">
          <a:off x="-115634" y="115715"/>
          <a:ext cx="770896" cy="53962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Step 1</a:t>
          </a:r>
        </a:p>
        <a:p>
          <a:pPr marL="0" lvl="0" indent="0" algn="ctr" defTabSz="266700">
            <a:lnSpc>
              <a:spcPct val="90000"/>
            </a:lnSpc>
            <a:spcBef>
              <a:spcPct val="0"/>
            </a:spcBef>
            <a:spcAft>
              <a:spcPct val="35000"/>
            </a:spcAft>
            <a:buNone/>
          </a:pPr>
          <a:r>
            <a:rPr lang="en-US" sz="600" kern="1200"/>
            <a:t>Inputs</a:t>
          </a:r>
        </a:p>
      </dsp:txBody>
      <dsp:txXfrm rot="-5400000">
        <a:off x="1" y="269895"/>
        <a:ext cx="539627" cy="231269"/>
      </dsp:txXfrm>
    </dsp:sp>
    <dsp:sp modelId="{DBB4F6AA-743E-4A1C-B79F-712B0A6C4CFF}">
      <dsp:nvSpPr>
        <dsp:cNvPr id="0" name=""/>
        <dsp:cNvSpPr/>
      </dsp:nvSpPr>
      <dsp:spPr>
        <a:xfrm rot="5400000">
          <a:off x="2762472" y="-2222763"/>
          <a:ext cx="501082" cy="494677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list of required Azure resources.</a:t>
          </a:r>
        </a:p>
      </dsp:txBody>
      <dsp:txXfrm rot="-5400000">
        <a:off x="539628" y="24542"/>
        <a:ext cx="4922311" cy="452160"/>
      </dsp:txXfrm>
    </dsp:sp>
    <dsp:sp modelId="{DAA613C0-F26B-4131-9478-282112BB582C}">
      <dsp:nvSpPr>
        <dsp:cNvPr id="0" name=""/>
        <dsp:cNvSpPr/>
      </dsp:nvSpPr>
      <dsp:spPr>
        <a:xfrm rot="5400000">
          <a:off x="-115634" y="724723"/>
          <a:ext cx="770896" cy="53962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Step 2 </a:t>
          </a:r>
        </a:p>
        <a:p>
          <a:pPr marL="0" lvl="0" indent="0" algn="ctr" defTabSz="266700">
            <a:lnSpc>
              <a:spcPct val="90000"/>
            </a:lnSpc>
            <a:spcBef>
              <a:spcPct val="0"/>
            </a:spcBef>
            <a:spcAft>
              <a:spcPct val="35000"/>
            </a:spcAft>
            <a:buNone/>
          </a:pPr>
          <a:r>
            <a:rPr lang="en-US" sz="600" kern="1200"/>
            <a:t>Outputs</a:t>
          </a:r>
        </a:p>
      </dsp:txBody>
      <dsp:txXfrm rot="-5400000">
        <a:off x="1" y="878903"/>
        <a:ext cx="539627" cy="231269"/>
      </dsp:txXfrm>
    </dsp:sp>
    <dsp:sp modelId="{2539924A-9C8C-4714-885E-D681B164C181}">
      <dsp:nvSpPr>
        <dsp:cNvPr id="0" name=""/>
        <dsp:cNvSpPr/>
      </dsp:nvSpPr>
      <dsp:spPr>
        <a:xfrm rot="5400000">
          <a:off x="2762472" y="-1613755"/>
          <a:ext cx="501082" cy="494677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List of elements from governance process:</a:t>
          </a:r>
        </a:p>
        <a:p>
          <a:pPr marL="228600" lvl="2" indent="-114300" algn="l" defTabSz="622300">
            <a:lnSpc>
              <a:spcPct val="90000"/>
            </a:lnSpc>
            <a:spcBef>
              <a:spcPct val="0"/>
            </a:spcBef>
            <a:spcAft>
              <a:spcPct val="15000"/>
            </a:spcAft>
            <a:buChar char="•"/>
          </a:pPr>
          <a:r>
            <a:rPr lang="en-US" sz="1400" kern="1200"/>
            <a:t>Subscriptions, Resource groups, policies.</a:t>
          </a:r>
        </a:p>
      </dsp:txBody>
      <dsp:txXfrm rot="-5400000">
        <a:off x="539628" y="633550"/>
        <a:ext cx="4922311" cy="45216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74810F-BF86-4262-B85C-6E628D0998DC}">
      <dsp:nvSpPr>
        <dsp:cNvPr id="0" name=""/>
        <dsp:cNvSpPr/>
      </dsp:nvSpPr>
      <dsp:spPr>
        <a:xfrm rot="5400000">
          <a:off x="-119181" y="119264"/>
          <a:ext cx="794543" cy="5561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Step 1</a:t>
          </a:r>
        </a:p>
        <a:p>
          <a:pPr marL="0" lvl="0" indent="0" algn="ctr" defTabSz="266700">
            <a:lnSpc>
              <a:spcPct val="90000"/>
            </a:lnSpc>
            <a:spcBef>
              <a:spcPct val="0"/>
            </a:spcBef>
            <a:spcAft>
              <a:spcPct val="35000"/>
            </a:spcAft>
            <a:buNone/>
          </a:pPr>
          <a:r>
            <a:rPr lang="en-US" sz="600" kern="1200"/>
            <a:t>Inputs</a:t>
          </a:r>
        </a:p>
      </dsp:txBody>
      <dsp:txXfrm rot="-5400000">
        <a:off x="1" y="278172"/>
        <a:ext cx="556180" cy="238363"/>
      </dsp:txXfrm>
    </dsp:sp>
    <dsp:sp modelId="{B9DEBAC1-2C50-4E55-9D95-834D8BEE1CD9}">
      <dsp:nvSpPr>
        <dsp:cNvPr id="0" name=""/>
        <dsp:cNvSpPr/>
      </dsp:nvSpPr>
      <dsp:spPr>
        <a:xfrm rot="5400000">
          <a:off x="2763063" y="-2206799"/>
          <a:ext cx="516453" cy="493021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Business requirements.</a:t>
          </a:r>
        </a:p>
        <a:p>
          <a:pPr marL="114300" lvl="1" indent="-114300" algn="l" defTabSz="622300">
            <a:lnSpc>
              <a:spcPct val="90000"/>
            </a:lnSpc>
            <a:spcBef>
              <a:spcPct val="0"/>
            </a:spcBef>
            <a:spcAft>
              <a:spcPct val="15000"/>
            </a:spcAft>
            <a:buChar char="•"/>
          </a:pPr>
          <a:r>
            <a:rPr lang="en-US" sz="1400" kern="1200"/>
            <a:t>Azure governance elements.</a:t>
          </a:r>
        </a:p>
      </dsp:txBody>
      <dsp:txXfrm rot="-5400000">
        <a:off x="556181" y="25294"/>
        <a:ext cx="4905008" cy="466031"/>
      </dsp:txXfrm>
    </dsp:sp>
    <dsp:sp modelId="{D8691689-25E3-4223-A9AC-2C1C573D09E4}">
      <dsp:nvSpPr>
        <dsp:cNvPr id="0" name=""/>
        <dsp:cNvSpPr/>
      </dsp:nvSpPr>
      <dsp:spPr>
        <a:xfrm rot="5400000">
          <a:off x="-119181" y="746954"/>
          <a:ext cx="794543" cy="5561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Step 2:</a:t>
          </a:r>
        </a:p>
        <a:p>
          <a:pPr marL="0" lvl="0" indent="0" algn="ctr" defTabSz="266700">
            <a:lnSpc>
              <a:spcPct val="90000"/>
            </a:lnSpc>
            <a:spcBef>
              <a:spcPct val="0"/>
            </a:spcBef>
            <a:spcAft>
              <a:spcPct val="35000"/>
            </a:spcAft>
            <a:buNone/>
          </a:pPr>
          <a:r>
            <a:rPr lang="en-US" sz="600" kern="1200"/>
            <a:t>outputs</a:t>
          </a:r>
        </a:p>
      </dsp:txBody>
      <dsp:txXfrm rot="-5400000">
        <a:off x="1" y="905862"/>
        <a:ext cx="556180" cy="238363"/>
      </dsp:txXfrm>
    </dsp:sp>
    <dsp:sp modelId="{3CCE4C64-3618-43BB-9538-197EA61E9ECD}">
      <dsp:nvSpPr>
        <dsp:cNvPr id="0" name=""/>
        <dsp:cNvSpPr/>
      </dsp:nvSpPr>
      <dsp:spPr>
        <a:xfrm rot="5400000">
          <a:off x="2763063" y="-1579110"/>
          <a:ext cx="516453" cy="493021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Approved resources.</a:t>
          </a:r>
        </a:p>
      </dsp:txBody>
      <dsp:txXfrm rot="-5400000">
        <a:off x="556181" y="652983"/>
        <a:ext cx="4905008" cy="46603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C58C2C-F27D-4326-B985-0B5D2D8044E7}">
      <dsp:nvSpPr>
        <dsp:cNvPr id="0" name=""/>
        <dsp:cNvSpPr/>
      </dsp:nvSpPr>
      <dsp:spPr>
        <a:xfrm>
          <a:off x="2259657" y="390"/>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Step 1:</a:t>
          </a:r>
        </a:p>
        <a:p>
          <a:pPr marL="0" lvl="0" indent="0" algn="ctr" defTabSz="311150">
            <a:lnSpc>
              <a:spcPct val="90000"/>
            </a:lnSpc>
            <a:spcBef>
              <a:spcPct val="0"/>
            </a:spcBef>
            <a:spcAft>
              <a:spcPct val="35000"/>
            </a:spcAft>
            <a:buNone/>
          </a:pPr>
          <a:r>
            <a:rPr lang="en-US" sz="700" kern="1200"/>
            <a:t>Request decommission</a:t>
          </a:r>
        </a:p>
      </dsp:txBody>
      <dsp:txXfrm>
        <a:off x="2401283" y="142016"/>
        <a:ext cx="683833" cy="683833"/>
      </dsp:txXfrm>
    </dsp:sp>
    <dsp:sp modelId="{2FE43898-2575-431B-BE9B-8DED06B918FA}">
      <dsp:nvSpPr>
        <dsp:cNvPr id="0" name=""/>
        <dsp:cNvSpPr/>
      </dsp:nvSpPr>
      <dsp:spPr>
        <a:xfrm rot="2160000">
          <a:off x="3196004" y="74284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203348" y="785523"/>
        <a:ext cx="179453" cy="195835"/>
      </dsp:txXfrm>
    </dsp:sp>
    <dsp:sp modelId="{C22D4353-046D-4E44-BAE8-C5B3A4AF5304}">
      <dsp:nvSpPr>
        <dsp:cNvPr id="0" name=""/>
        <dsp:cNvSpPr/>
      </dsp:nvSpPr>
      <dsp:spPr>
        <a:xfrm>
          <a:off x="3433369" y="853142"/>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Step 2:</a:t>
          </a:r>
        </a:p>
        <a:p>
          <a:pPr marL="0" lvl="0" indent="0" algn="ctr" defTabSz="311150">
            <a:lnSpc>
              <a:spcPct val="90000"/>
            </a:lnSpc>
            <a:spcBef>
              <a:spcPct val="0"/>
            </a:spcBef>
            <a:spcAft>
              <a:spcPct val="35000"/>
            </a:spcAft>
            <a:buNone/>
          </a:pPr>
          <a:r>
            <a:rPr lang="en-US" sz="700" kern="1200"/>
            <a:t>Identify Azure resources to decommission</a:t>
          </a:r>
        </a:p>
      </dsp:txBody>
      <dsp:txXfrm>
        <a:off x="3574995" y="994768"/>
        <a:ext cx="683833" cy="683833"/>
      </dsp:txXfrm>
    </dsp:sp>
    <dsp:sp modelId="{FC34340B-54A9-4923-A5D4-FB73EF83D47D}">
      <dsp:nvSpPr>
        <dsp:cNvPr id="0" name=""/>
        <dsp:cNvSpPr/>
      </dsp:nvSpPr>
      <dsp:spPr>
        <a:xfrm rot="6480000">
          <a:off x="3566814" y="1856479"/>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3617152" y="1885185"/>
        <a:ext cx="179453" cy="195835"/>
      </dsp:txXfrm>
    </dsp:sp>
    <dsp:sp modelId="{F3BC7334-89E0-4DD8-A898-961E65926B10}">
      <dsp:nvSpPr>
        <dsp:cNvPr id="0" name=""/>
        <dsp:cNvSpPr/>
      </dsp:nvSpPr>
      <dsp:spPr>
        <a:xfrm>
          <a:off x="2985051" y="2232924"/>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Step 3:</a:t>
          </a:r>
        </a:p>
        <a:p>
          <a:pPr marL="0" lvl="0" indent="0" algn="ctr" defTabSz="311150">
            <a:lnSpc>
              <a:spcPct val="90000"/>
            </a:lnSpc>
            <a:spcBef>
              <a:spcPct val="0"/>
            </a:spcBef>
            <a:spcAft>
              <a:spcPct val="35000"/>
            </a:spcAft>
            <a:buNone/>
          </a:pPr>
          <a:r>
            <a:rPr lang="en-US" sz="700" kern="1200"/>
            <a:t>Approval of decommission</a:t>
          </a:r>
        </a:p>
      </dsp:txBody>
      <dsp:txXfrm>
        <a:off x="3126677" y="2374550"/>
        <a:ext cx="683833" cy="683833"/>
      </dsp:txXfrm>
    </dsp:sp>
    <dsp:sp modelId="{FA5E021E-BA3C-4597-9DBB-417AB0006DDD}">
      <dsp:nvSpPr>
        <dsp:cNvPr id="0" name=""/>
        <dsp:cNvSpPr/>
      </dsp:nvSpPr>
      <dsp:spPr>
        <a:xfrm rot="10800000">
          <a:off x="2622274" y="2553271"/>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2699183" y="2618549"/>
        <a:ext cx="179453" cy="195835"/>
      </dsp:txXfrm>
    </dsp:sp>
    <dsp:sp modelId="{13A88CA2-4397-49D7-8AC1-CB267CCF1B01}">
      <dsp:nvSpPr>
        <dsp:cNvPr id="0" name=""/>
        <dsp:cNvSpPr/>
      </dsp:nvSpPr>
      <dsp:spPr>
        <a:xfrm>
          <a:off x="1534263" y="2232924"/>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Step 4:</a:t>
          </a:r>
        </a:p>
        <a:p>
          <a:pPr marL="0" lvl="0" indent="0" algn="ctr" defTabSz="311150">
            <a:lnSpc>
              <a:spcPct val="90000"/>
            </a:lnSpc>
            <a:spcBef>
              <a:spcPct val="0"/>
            </a:spcBef>
            <a:spcAft>
              <a:spcPct val="35000"/>
            </a:spcAft>
            <a:buNone/>
          </a:pPr>
          <a:r>
            <a:rPr lang="en-US" sz="700" kern="1200"/>
            <a:t>Implementation of decommission</a:t>
          </a:r>
        </a:p>
      </dsp:txBody>
      <dsp:txXfrm>
        <a:off x="1675889" y="2374550"/>
        <a:ext cx="683833" cy="683833"/>
      </dsp:txXfrm>
    </dsp:sp>
    <dsp:sp modelId="{792A0B41-EFD6-4608-B2B0-16A3E193D209}">
      <dsp:nvSpPr>
        <dsp:cNvPr id="0" name=""/>
        <dsp:cNvSpPr/>
      </dsp:nvSpPr>
      <dsp:spPr>
        <a:xfrm rot="15120000">
          <a:off x="1667707" y="1870280"/>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1718045" y="1972130"/>
        <a:ext cx="179453" cy="195835"/>
      </dsp:txXfrm>
    </dsp:sp>
    <dsp:sp modelId="{FD3AF68E-D1AC-4EFA-A0FD-88CD4DB62919}">
      <dsp:nvSpPr>
        <dsp:cNvPr id="0" name=""/>
        <dsp:cNvSpPr/>
      </dsp:nvSpPr>
      <dsp:spPr>
        <a:xfrm>
          <a:off x="1085945" y="853142"/>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Step 5:</a:t>
          </a:r>
        </a:p>
        <a:p>
          <a:pPr marL="0" lvl="0" indent="0" algn="ctr" defTabSz="311150">
            <a:lnSpc>
              <a:spcPct val="90000"/>
            </a:lnSpc>
            <a:spcBef>
              <a:spcPct val="0"/>
            </a:spcBef>
            <a:spcAft>
              <a:spcPct val="35000"/>
            </a:spcAft>
            <a:buNone/>
          </a:pPr>
          <a:r>
            <a:rPr lang="en-US" sz="700" kern="1200"/>
            <a:t>Verification of decommision</a:t>
          </a:r>
        </a:p>
      </dsp:txBody>
      <dsp:txXfrm>
        <a:off x="1227571" y="994768"/>
        <a:ext cx="683833" cy="683833"/>
      </dsp:txXfrm>
    </dsp:sp>
    <dsp:sp modelId="{A745B7A8-A407-4DCC-B33B-BD9018739365}">
      <dsp:nvSpPr>
        <dsp:cNvPr id="0" name=""/>
        <dsp:cNvSpPr/>
      </dsp:nvSpPr>
      <dsp:spPr>
        <a:xfrm rot="19440000">
          <a:off x="2022292" y="75137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143f90c-6640-4cae-b965-24c7a992c5be">
      <UserInfo>
        <DisplayName>Stuart Curley</DisplayName>
        <AccountId>3</AccountId>
        <AccountType/>
      </UserInfo>
      <UserInfo>
        <DisplayName>Projects Strategy Architecture</DisplayName>
        <AccountId>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437816ED7707449391EEE6430F6982" ma:contentTypeVersion="4" ma:contentTypeDescription="Create a new document." ma:contentTypeScope="" ma:versionID="455a5e30f105f9ae4784fd7b93290450">
  <xsd:schema xmlns:xsd="http://www.w3.org/2001/XMLSchema" xmlns:xs="http://www.w3.org/2001/XMLSchema" xmlns:p="http://schemas.microsoft.com/office/2006/metadata/properties" xmlns:ns2="8143f90c-6640-4cae-b965-24c7a992c5be" xmlns:ns3="e48b2573-88a7-4c68-b562-e0feaf4cb319" targetNamespace="http://schemas.microsoft.com/office/2006/metadata/properties" ma:root="true" ma:fieldsID="1927ab2315901ef8321e32a0f3776a04" ns2:_="" ns3:_="">
    <xsd:import namespace="8143f90c-6640-4cae-b965-24c7a992c5be"/>
    <xsd:import namespace="e48b2573-88a7-4c68-b562-e0feaf4cb3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3f90c-6640-4cae-b965-24c7a992c5b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8b2573-88a7-4c68-b562-e0feaf4cb31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1F5C0-9CD2-4898-8E30-B3CB91413713}">
  <ds:schemaRefs>
    <ds:schemaRef ds:uri="http://purl.org/dc/terms/"/>
    <ds:schemaRef ds:uri="http://purl.org/dc/elements/1.1/"/>
    <ds:schemaRef ds:uri="http://purl.org/dc/dcmitype/"/>
    <ds:schemaRef ds:uri="http://schemas.microsoft.com/office/2006/documentManagement/types"/>
    <ds:schemaRef ds:uri="8143f90c-6640-4cae-b965-24c7a992c5be"/>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4E233B55-DE83-4EA4-9B10-CACA885F8837}">
  <ds:schemaRefs>
    <ds:schemaRef ds:uri="http://schemas.microsoft.com/sharepoint/v3/contenttype/forms"/>
  </ds:schemaRefs>
</ds:datastoreItem>
</file>

<file path=customXml/itemProps3.xml><?xml version="1.0" encoding="utf-8"?>
<ds:datastoreItem xmlns:ds="http://schemas.openxmlformats.org/officeDocument/2006/customXml" ds:itemID="{3BA634A2-A7C0-47A0-8C0D-1E44FA10A080}"/>
</file>

<file path=customXml/itemProps4.xml><?xml version="1.0" encoding="utf-8"?>
<ds:datastoreItem xmlns:ds="http://schemas.openxmlformats.org/officeDocument/2006/customXml" ds:itemID="{914E20C6-DD7D-46AA-B368-7291DDC3C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NGA Document Template FIXED.dotx</Template>
  <TotalTime>490</TotalTime>
  <Pages>26</Pages>
  <Words>4394</Words>
  <Characters>25048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Corporate</Company>
  <LinksUpToDate>false</LinksUpToDate>
  <CharactersWithSpaces>29384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Enrique Pons</dc:creator>
  <cp:lastModifiedBy>Stuart Curley</cp:lastModifiedBy>
  <cp:revision>58</cp:revision>
  <dcterms:created xsi:type="dcterms:W3CDTF">2017-03-23T09:22:00Z</dcterms:created>
  <dcterms:modified xsi:type="dcterms:W3CDTF">2017-05-11T11:30:00Z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0x0101002B437816ED7707449391EEE6430F6982</vt:lpwstr>
  </property>
</Properties>
</file>